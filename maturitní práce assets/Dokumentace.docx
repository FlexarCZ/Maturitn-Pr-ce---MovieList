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640" w:type="dxa"/>
        <w:tblInd w:w="-142" w:type="dxa"/>
        <w:tblLayout w:type="fixed"/>
        <w:tblCellMar>
          <w:left w:w="0" w:type="dxa"/>
          <w:right w:w="0" w:type="dxa"/>
        </w:tblCellMar>
        <w:tblLook w:val="01E0" w:firstRow="1" w:lastRow="1" w:firstColumn="1" w:lastColumn="1" w:noHBand="0" w:noVBand="0"/>
      </w:tblPr>
      <w:tblGrid>
        <w:gridCol w:w="4962"/>
        <w:gridCol w:w="4678"/>
      </w:tblGrid>
      <w:tr w:rsidR="00C94493" w:rsidRPr="006F36DA" w:rsidTr="000A6E76">
        <w:trPr>
          <w:trHeight w:hRule="exact" w:val="3260"/>
        </w:trPr>
        <w:tc>
          <w:tcPr>
            <w:tcW w:w="9640" w:type="dxa"/>
            <w:gridSpan w:val="2"/>
          </w:tcPr>
          <w:p w:rsidR="00C94493" w:rsidRPr="006F36DA" w:rsidRDefault="003E0B49" w:rsidP="004C1DC7">
            <w:pPr>
              <w:pStyle w:val="Rovnice"/>
              <w:tabs>
                <w:tab w:val="clear" w:pos="4253"/>
                <w:tab w:val="clear" w:pos="8505"/>
              </w:tabs>
              <w:suppressAutoHyphens/>
              <w:spacing w:after="0" w:line="240" w:lineRule="auto"/>
              <w:rPr>
                <w:bCs w:val="0"/>
                <w:iCs w:val="0"/>
              </w:rPr>
            </w:pPr>
            <w:r w:rsidRPr="006F36DA">
              <w:rPr>
                <w:noProof/>
              </w:rPr>
              <w:drawing>
                <wp:inline distT="0" distB="0" distL="0" distR="0">
                  <wp:extent cx="6151245" cy="570230"/>
                  <wp:effectExtent l="0" t="0" r="1905" b="127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1245" cy="570230"/>
                          </a:xfrm>
                          <a:prstGeom prst="rect">
                            <a:avLst/>
                          </a:prstGeom>
                          <a:noFill/>
                          <a:ln>
                            <a:noFill/>
                          </a:ln>
                        </pic:spPr>
                      </pic:pic>
                    </a:graphicData>
                  </a:graphic>
                </wp:inline>
              </w:drawing>
            </w:r>
          </w:p>
        </w:tc>
      </w:tr>
      <w:tr w:rsidR="00C94493" w:rsidRPr="006F36DA" w:rsidTr="00636DC4">
        <w:trPr>
          <w:trHeight w:hRule="exact" w:val="2835"/>
        </w:trPr>
        <w:tc>
          <w:tcPr>
            <w:tcW w:w="9640" w:type="dxa"/>
            <w:gridSpan w:val="2"/>
            <w:vAlign w:val="center"/>
          </w:tcPr>
          <w:p w:rsidR="005536E4" w:rsidRPr="006F36DA" w:rsidRDefault="00636DC4" w:rsidP="004C1DC7">
            <w:pPr>
              <w:suppressAutoHyphens/>
              <w:spacing w:after="0" w:line="240" w:lineRule="auto"/>
              <w:jc w:val="center"/>
              <w:rPr>
                <w:b/>
                <w:bCs/>
                <w:sz w:val="48"/>
                <w:szCs w:val="48"/>
              </w:rPr>
            </w:pPr>
            <w:r w:rsidRPr="006F36DA">
              <w:rPr>
                <w:b/>
                <w:bCs/>
                <w:sz w:val="48"/>
                <w:szCs w:val="48"/>
              </w:rPr>
              <w:t>MATURITNÍ PRÁCE</w:t>
            </w:r>
          </w:p>
          <w:p w:rsidR="005536E4" w:rsidRPr="006F36DA" w:rsidRDefault="005536E4" w:rsidP="004C1DC7">
            <w:pPr>
              <w:suppressAutoHyphens/>
              <w:spacing w:after="0" w:line="240" w:lineRule="auto"/>
              <w:jc w:val="center"/>
              <w:rPr>
                <w:b/>
                <w:bCs/>
                <w:sz w:val="48"/>
                <w:szCs w:val="48"/>
              </w:rPr>
            </w:pPr>
          </w:p>
          <w:p w:rsidR="00636DC4" w:rsidRPr="006F36DA" w:rsidRDefault="00636DC4" w:rsidP="004C1DC7">
            <w:pPr>
              <w:suppressAutoHyphens/>
              <w:spacing w:after="0" w:line="240" w:lineRule="auto"/>
              <w:jc w:val="center"/>
              <w:rPr>
                <w:b/>
                <w:bCs/>
                <w:sz w:val="48"/>
                <w:szCs w:val="48"/>
              </w:rPr>
            </w:pPr>
          </w:p>
          <w:p w:rsidR="004C4952" w:rsidRPr="006F36DA" w:rsidRDefault="00EB3D69" w:rsidP="00EB3D69">
            <w:pPr>
              <w:suppressAutoHyphens/>
              <w:spacing w:after="0" w:line="240" w:lineRule="auto"/>
              <w:jc w:val="center"/>
              <w:rPr>
                <w:b/>
                <w:bCs/>
                <w:sz w:val="48"/>
                <w:szCs w:val="48"/>
              </w:rPr>
            </w:pPr>
            <w:r w:rsidRPr="006F36DA">
              <w:rPr>
                <w:b/>
                <w:bCs/>
                <w:sz w:val="48"/>
                <w:szCs w:val="48"/>
              </w:rPr>
              <w:t>Android aplikace</w:t>
            </w:r>
            <w:r w:rsidR="0002692C" w:rsidRPr="006F36DA">
              <w:rPr>
                <w:b/>
                <w:bCs/>
                <w:sz w:val="48"/>
                <w:szCs w:val="48"/>
              </w:rPr>
              <w:t xml:space="preserve"> - MovieList</w:t>
            </w:r>
          </w:p>
        </w:tc>
      </w:tr>
      <w:tr w:rsidR="00C94493" w:rsidRPr="006F36DA" w:rsidTr="00636DC4">
        <w:trPr>
          <w:trHeight w:hRule="exact" w:val="567"/>
        </w:trPr>
        <w:tc>
          <w:tcPr>
            <w:tcW w:w="9640" w:type="dxa"/>
            <w:gridSpan w:val="2"/>
          </w:tcPr>
          <w:p w:rsidR="00C94493" w:rsidRPr="006F36DA" w:rsidRDefault="00C94493" w:rsidP="004C1DC7">
            <w:pPr>
              <w:suppressAutoHyphens/>
              <w:spacing w:after="0" w:line="240" w:lineRule="auto"/>
            </w:pPr>
          </w:p>
        </w:tc>
      </w:tr>
      <w:tr w:rsidR="00C94493" w:rsidRPr="006F36DA" w:rsidTr="00636DC4">
        <w:trPr>
          <w:trHeight w:hRule="exact" w:val="1418"/>
        </w:trPr>
        <w:tc>
          <w:tcPr>
            <w:tcW w:w="9640" w:type="dxa"/>
            <w:gridSpan w:val="2"/>
            <w:vAlign w:val="center"/>
          </w:tcPr>
          <w:p w:rsidR="00C94493" w:rsidRPr="006F36DA" w:rsidRDefault="00E7317C" w:rsidP="00636DC4">
            <w:pPr>
              <w:suppressAutoHyphens/>
              <w:spacing w:after="0" w:line="240" w:lineRule="auto"/>
              <w:jc w:val="center"/>
              <w:rPr>
                <w:sz w:val="40"/>
                <w:szCs w:val="40"/>
              </w:rPr>
            </w:pPr>
            <w:r w:rsidRPr="006F36DA">
              <w:rPr>
                <w:sz w:val="40"/>
                <w:szCs w:val="40"/>
              </w:rPr>
              <w:t>Šalomon Adam</w:t>
            </w:r>
          </w:p>
        </w:tc>
      </w:tr>
      <w:tr w:rsidR="00C94493" w:rsidRPr="006F36DA" w:rsidTr="003E0B49">
        <w:trPr>
          <w:trHeight w:hRule="exact" w:val="4275"/>
        </w:trPr>
        <w:tc>
          <w:tcPr>
            <w:tcW w:w="9640" w:type="dxa"/>
            <w:gridSpan w:val="2"/>
            <w:tcBorders>
              <w:bottom w:val="single" w:sz="8" w:space="0" w:color="auto"/>
            </w:tcBorders>
          </w:tcPr>
          <w:p w:rsidR="00C94493" w:rsidRPr="006F36DA" w:rsidRDefault="00C94493" w:rsidP="004C1DC7">
            <w:pPr>
              <w:suppressAutoHyphens/>
              <w:spacing w:after="0" w:line="240" w:lineRule="auto"/>
            </w:pPr>
          </w:p>
        </w:tc>
      </w:tr>
      <w:tr w:rsidR="00C94493" w:rsidRPr="006F36DA" w:rsidTr="00636DC4">
        <w:trPr>
          <w:trHeight w:hRule="exact" w:val="108"/>
        </w:trPr>
        <w:tc>
          <w:tcPr>
            <w:tcW w:w="4962" w:type="dxa"/>
            <w:tcBorders>
              <w:top w:val="single" w:sz="8" w:space="0" w:color="auto"/>
            </w:tcBorders>
          </w:tcPr>
          <w:p w:rsidR="00C94493" w:rsidRPr="006F36DA" w:rsidRDefault="00C94493" w:rsidP="004C1DC7">
            <w:pPr>
              <w:suppressAutoHyphens/>
              <w:spacing w:after="0" w:line="240" w:lineRule="auto"/>
            </w:pPr>
          </w:p>
        </w:tc>
        <w:tc>
          <w:tcPr>
            <w:tcW w:w="4678" w:type="dxa"/>
            <w:tcBorders>
              <w:top w:val="single" w:sz="8" w:space="0" w:color="auto"/>
            </w:tcBorders>
          </w:tcPr>
          <w:p w:rsidR="00C94493" w:rsidRPr="006F36DA" w:rsidRDefault="00C94493" w:rsidP="004C1DC7">
            <w:pPr>
              <w:suppressAutoHyphens/>
              <w:spacing w:after="0" w:line="240" w:lineRule="auto"/>
            </w:pPr>
          </w:p>
        </w:tc>
      </w:tr>
      <w:tr w:rsidR="00C94493" w:rsidRPr="006F36DA" w:rsidTr="00636DC4">
        <w:trPr>
          <w:trHeight w:hRule="exact" w:val="930"/>
        </w:trPr>
        <w:tc>
          <w:tcPr>
            <w:tcW w:w="4962" w:type="dxa"/>
            <w:tcBorders>
              <w:right w:val="single" w:sz="8" w:space="0" w:color="auto"/>
            </w:tcBorders>
            <w:vAlign w:val="center"/>
          </w:tcPr>
          <w:p w:rsidR="00C94493" w:rsidRPr="006F36DA" w:rsidRDefault="00636DC4" w:rsidP="00636DC4">
            <w:pPr>
              <w:suppressAutoHyphens/>
              <w:spacing w:after="0" w:line="240" w:lineRule="auto"/>
              <w:ind w:right="284" w:firstLine="426"/>
              <w:rPr>
                <w:sz w:val="32"/>
                <w:szCs w:val="32"/>
              </w:rPr>
            </w:pPr>
            <w:r w:rsidRPr="006F36DA">
              <w:rPr>
                <w:sz w:val="32"/>
                <w:szCs w:val="32"/>
              </w:rPr>
              <w:t>Obor:</w:t>
            </w:r>
            <w:r w:rsidR="00E7317C" w:rsidRPr="006F36DA">
              <w:rPr>
                <w:sz w:val="32"/>
                <w:szCs w:val="32"/>
              </w:rPr>
              <w:t xml:space="preserve"> </w:t>
            </w:r>
            <w:r w:rsidR="00EB3D69" w:rsidRPr="006F36DA">
              <w:rPr>
                <w:sz w:val="32"/>
                <w:szCs w:val="32"/>
              </w:rPr>
              <w:t>E</w:t>
            </w:r>
            <w:r w:rsidR="00E7317C" w:rsidRPr="006F36DA">
              <w:rPr>
                <w:sz w:val="32"/>
                <w:szCs w:val="32"/>
              </w:rPr>
              <w:t>ZI</w:t>
            </w:r>
          </w:p>
          <w:p w:rsidR="00C94493" w:rsidRPr="006F36DA" w:rsidRDefault="00636DC4" w:rsidP="00636DC4">
            <w:pPr>
              <w:suppressAutoHyphens/>
              <w:spacing w:after="0" w:line="240" w:lineRule="auto"/>
              <w:ind w:right="284" w:firstLine="426"/>
              <w:rPr>
                <w:sz w:val="32"/>
                <w:szCs w:val="32"/>
              </w:rPr>
            </w:pPr>
            <w:r w:rsidRPr="006F36DA">
              <w:rPr>
                <w:sz w:val="32"/>
                <w:szCs w:val="32"/>
              </w:rPr>
              <w:t>Třída:</w:t>
            </w:r>
            <w:r w:rsidR="00E7317C" w:rsidRPr="006F36DA">
              <w:rPr>
                <w:sz w:val="32"/>
                <w:szCs w:val="32"/>
              </w:rPr>
              <w:t xml:space="preserve"> </w:t>
            </w:r>
            <w:r w:rsidR="002B5750">
              <w:rPr>
                <w:sz w:val="32"/>
                <w:szCs w:val="32"/>
              </w:rPr>
              <w:t>ZI</w:t>
            </w:r>
            <w:r w:rsidR="00E7317C" w:rsidRPr="006F36DA">
              <w:rPr>
                <w:sz w:val="32"/>
                <w:szCs w:val="32"/>
              </w:rPr>
              <w:t>4B</w:t>
            </w:r>
          </w:p>
        </w:tc>
        <w:tc>
          <w:tcPr>
            <w:tcW w:w="4678" w:type="dxa"/>
            <w:tcBorders>
              <w:left w:val="single" w:sz="8" w:space="0" w:color="auto"/>
            </w:tcBorders>
            <w:vAlign w:val="center"/>
          </w:tcPr>
          <w:p w:rsidR="00C94493" w:rsidRPr="006F36DA" w:rsidRDefault="00636DC4" w:rsidP="004C1DC7">
            <w:pPr>
              <w:suppressAutoHyphens/>
              <w:spacing w:after="0" w:line="240" w:lineRule="auto"/>
              <w:ind w:left="397" w:right="284"/>
              <w:rPr>
                <w:sz w:val="32"/>
                <w:szCs w:val="32"/>
              </w:rPr>
            </w:pPr>
            <w:r w:rsidRPr="006F36DA">
              <w:rPr>
                <w:sz w:val="32"/>
                <w:szCs w:val="32"/>
              </w:rPr>
              <w:t>Školní rok:</w:t>
            </w:r>
            <w:r w:rsidR="00E7317C" w:rsidRPr="006F36DA">
              <w:rPr>
                <w:sz w:val="32"/>
                <w:szCs w:val="32"/>
              </w:rPr>
              <w:t xml:space="preserve"> 2016/2017</w:t>
            </w:r>
          </w:p>
        </w:tc>
      </w:tr>
      <w:tr w:rsidR="00C94493" w:rsidRPr="006F36DA" w:rsidTr="00636DC4">
        <w:trPr>
          <w:trHeight w:hRule="exact" w:val="99"/>
        </w:trPr>
        <w:tc>
          <w:tcPr>
            <w:tcW w:w="4962" w:type="dxa"/>
            <w:tcBorders>
              <w:bottom w:val="single" w:sz="8" w:space="0" w:color="auto"/>
            </w:tcBorders>
          </w:tcPr>
          <w:p w:rsidR="00C94493" w:rsidRPr="006F36DA" w:rsidRDefault="00C94493" w:rsidP="004C1DC7">
            <w:pPr>
              <w:suppressAutoHyphens/>
              <w:spacing w:after="0" w:line="240" w:lineRule="auto"/>
            </w:pPr>
          </w:p>
        </w:tc>
        <w:tc>
          <w:tcPr>
            <w:tcW w:w="4678" w:type="dxa"/>
            <w:tcBorders>
              <w:bottom w:val="single" w:sz="8" w:space="0" w:color="auto"/>
            </w:tcBorders>
          </w:tcPr>
          <w:p w:rsidR="00C94493" w:rsidRPr="006F36DA" w:rsidRDefault="00C94493" w:rsidP="004C1DC7">
            <w:pPr>
              <w:suppressAutoHyphens/>
              <w:spacing w:after="0" w:line="240" w:lineRule="auto"/>
            </w:pPr>
          </w:p>
        </w:tc>
      </w:tr>
      <w:tr w:rsidR="00C94493" w:rsidRPr="006F36DA" w:rsidTr="003E0B49">
        <w:trPr>
          <w:trHeight w:hRule="exact" w:val="320"/>
        </w:trPr>
        <w:tc>
          <w:tcPr>
            <w:tcW w:w="9640" w:type="dxa"/>
            <w:gridSpan w:val="2"/>
            <w:tcBorders>
              <w:top w:val="single" w:sz="8" w:space="0" w:color="auto"/>
            </w:tcBorders>
          </w:tcPr>
          <w:p w:rsidR="00C94493" w:rsidRPr="006F36DA" w:rsidRDefault="00C94493" w:rsidP="004C1DC7">
            <w:pPr>
              <w:suppressAutoHyphens/>
              <w:spacing w:after="0" w:line="240" w:lineRule="auto"/>
            </w:pPr>
          </w:p>
        </w:tc>
      </w:tr>
    </w:tbl>
    <w:p w:rsidR="00C94493" w:rsidRPr="006F36DA" w:rsidRDefault="00C94493" w:rsidP="004C1DC7">
      <w:pPr>
        <w:suppressAutoHyphens/>
        <w:sectPr w:rsidR="00C94493" w:rsidRPr="006F36DA" w:rsidSect="004F3D3C">
          <w:pgSz w:w="11907" w:h="16840" w:code="9"/>
          <w:pgMar w:top="1134" w:right="851" w:bottom="851" w:left="1418" w:header="709" w:footer="709" w:gutter="0"/>
          <w:cols w:space="708"/>
          <w:titlePg/>
        </w:sectPr>
      </w:pPr>
    </w:p>
    <w:p w:rsidR="003E0B49" w:rsidRPr="006F36DA" w:rsidRDefault="003E0B49" w:rsidP="004C1DC7">
      <w:pPr>
        <w:suppressAutoHyphens/>
      </w:pPr>
    </w:p>
    <w:p w:rsidR="003E0B49" w:rsidRPr="006F36DA" w:rsidRDefault="003E0B49" w:rsidP="004C1DC7">
      <w:pPr>
        <w:suppressAutoHyphens/>
      </w:pPr>
    </w:p>
    <w:p w:rsidR="00636DC4" w:rsidRPr="006F36DA" w:rsidRDefault="00103E00" w:rsidP="004C1DC7">
      <w:pPr>
        <w:suppressAutoHyphens/>
      </w:pPr>
      <w:r w:rsidRPr="006F36DA">
        <w:rPr>
          <w:i/>
          <w:noProof/>
        </w:rPr>
        <w:drawing>
          <wp:anchor distT="0" distB="0" distL="114300" distR="114300" simplePos="0" relativeHeight="251658240" behindDoc="1" locked="0" layoutInCell="1" allowOverlap="1">
            <wp:simplePos x="0" y="0"/>
            <wp:positionH relativeFrom="column">
              <wp:posOffset>-792968</wp:posOffset>
            </wp:positionH>
            <wp:positionV relativeFrom="paragraph">
              <wp:posOffset>-565785</wp:posOffset>
            </wp:positionV>
            <wp:extent cx="6600410" cy="9060050"/>
            <wp:effectExtent l="0" t="0" r="0" b="8255"/>
            <wp:wrapNone/>
            <wp:docPr id="3" name="Picture 3" descr="C:\Users\Adam\Desktop\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0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00410" cy="9060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8C2" w:rsidRPr="006F36DA" w:rsidRDefault="008848C2" w:rsidP="004C1DC7">
      <w:pPr>
        <w:suppressAutoHyphens/>
      </w:pPr>
    </w:p>
    <w:p w:rsidR="00636DC4" w:rsidRPr="006F36DA" w:rsidRDefault="00636DC4" w:rsidP="004C1DC7">
      <w:pPr>
        <w:suppressAutoHyphens/>
        <w:sectPr w:rsidR="00636DC4" w:rsidRPr="006F36DA" w:rsidSect="004F3D3C">
          <w:type w:val="continuous"/>
          <w:pgSz w:w="11907" w:h="16840" w:code="9"/>
          <w:pgMar w:top="1701" w:right="1134" w:bottom="1134" w:left="1134" w:header="851" w:footer="709" w:gutter="851"/>
          <w:cols w:space="708"/>
          <w:titlePg/>
        </w:sectPr>
      </w:pPr>
    </w:p>
    <w:p w:rsidR="00C94493" w:rsidRPr="006F36DA" w:rsidRDefault="00C94493" w:rsidP="00EB3D69">
      <w:pPr>
        <w:pStyle w:val="Title"/>
        <w:suppressAutoHyphens/>
      </w:pPr>
      <w:bookmarkStart w:id="0" w:name="_Toc37577728"/>
      <w:r w:rsidRPr="006F36DA">
        <w:lastRenderedPageBreak/>
        <w:t>ABSTRAKT</w:t>
      </w:r>
      <w:bookmarkEnd w:id="0"/>
    </w:p>
    <w:p w:rsidR="00EB3D69" w:rsidRPr="006F36DA" w:rsidRDefault="00900902" w:rsidP="00AE2BED">
      <w:pPr>
        <w:suppressAutoHyphens/>
        <w:ind w:firstLine="709"/>
      </w:pPr>
      <w:r w:rsidRPr="006F36DA">
        <w:t>P</w:t>
      </w:r>
      <w:r w:rsidR="009B1F49" w:rsidRPr="006F36DA">
        <w:t xml:space="preserve">ráce je zaměřena na problematiku </w:t>
      </w:r>
      <w:r w:rsidRPr="006F36DA">
        <w:t>tvorby Android aplikací, přesněji</w:t>
      </w:r>
      <w:r w:rsidR="009B1F49" w:rsidRPr="006F36DA">
        <w:t xml:space="preserve"> tvorbu filmové databáze.</w:t>
      </w:r>
      <w:r w:rsidR="0049403D" w:rsidRPr="006F36DA">
        <w:t xml:space="preserve"> Práce obsahuje vysvětlení některých pro práci důležitých pojmů. Je zde popsán použitý software a postup při tvorbě aplikace od jejího grafického návrhu, přes ukázky důležitých částí kódu, až po uživatelskou příručku, v níž je vysvětleno ovládání aplikace.</w:t>
      </w:r>
    </w:p>
    <w:p w:rsidR="00C94493" w:rsidRPr="006F36DA" w:rsidRDefault="00EB3D69" w:rsidP="00EB3D69">
      <w:pPr>
        <w:suppressAutoHyphens/>
      </w:pPr>
      <w:r w:rsidRPr="006F36DA">
        <w:br/>
        <w:t>Klíčová slova: aplikace, Android, databáze</w:t>
      </w:r>
    </w:p>
    <w:p w:rsidR="00C94493" w:rsidRPr="006F36DA" w:rsidRDefault="00C94493" w:rsidP="004C1DC7">
      <w:pPr>
        <w:suppressAutoHyphens/>
      </w:pPr>
      <w:r w:rsidRPr="006F36DA">
        <w:br w:type="page"/>
      </w:r>
    </w:p>
    <w:p w:rsidR="00D34F17" w:rsidRPr="002B5750" w:rsidRDefault="00B35596" w:rsidP="00AE2BED">
      <w:pPr>
        <w:suppressAutoHyphens/>
        <w:ind w:firstLine="709"/>
        <w:rPr>
          <w:rStyle w:val="Pokec"/>
          <w:color w:val="auto"/>
          <w14:shadow w14:blurRad="0" w14:dist="0" w14:dir="0" w14:sx="0" w14:sy="0" w14:kx="0" w14:ky="0" w14:algn="none">
            <w14:srgbClr w14:val="000000"/>
          </w14:shadow>
          <w14:textOutline w14:w="0" w14:cap="rnd" w14:cmpd="sng" w14:algn="ctr">
            <w14:noFill/>
            <w14:prstDash w14:val="solid"/>
            <w14:bevel/>
          </w14:textOutline>
        </w:rPr>
      </w:pPr>
      <w:r w:rsidRPr="006F36DA">
        <w:lastRenderedPageBreak/>
        <w:t>Rád bych poděkoval panu</w:t>
      </w:r>
      <w:r w:rsidR="00900902" w:rsidRPr="006F36DA">
        <w:t xml:space="preserve"> ing. Haplov</w:t>
      </w:r>
      <w:r w:rsidR="00EB3D69" w:rsidRPr="006F36DA">
        <w:t>i</w:t>
      </w:r>
      <w:r w:rsidR="00900902" w:rsidRPr="006F36DA">
        <w:t>, který byl mým odborným konzultantem při</w:t>
      </w:r>
      <w:r w:rsidR="002F2C7A">
        <w:t> </w:t>
      </w:r>
      <w:r w:rsidR="00900902" w:rsidRPr="006F36DA">
        <w:t xml:space="preserve">této práci. A také všem spolužákům, </w:t>
      </w:r>
      <w:r w:rsidR="002B5750">
        <w:t>kteří byly mými testery ve všech</w:t>
      </w:r>
      <w:r w:rsidR="00900902" w:rsidRPr="006F36DA">
        <w:t xml:space="preserve"> verzích aplikace a</w:t>
      </w:r>
      <w:r w:rsidR="002F2C7A">
        <w:t> </w:t>
      </w:r>
      <w:r w:rsidR="00900902" w:rsidRPr="006F36DA">
        <w:t>hledali všemožné chyby.</w:t>
      </w:r>
    </w:p>
    <w:p w:rsidR="000A6E76" w:rsidRPr="006F36DA" w:rsidRDefault="007A1C73" w:rsidP="00CE2B67">
      <w:pPr>
        <w:suppressAutoHyphens/>
        <w:rPr>
          <w:b/>
        </w:rPr>
      </w:pPr>
      <w:r w:rsidRPr="006F36DA">
        <w:rPr>
          <w:rStyle w:val="Pokec"/>
          <w:color w:val="auto"/>
        </w:rPr>
        <w:br w:type="page"/>
      </w:r>
    </w:p>
    <w:p w:rsidR="00C94493" w:rsidRPr="006F36DA" w:rsidRDefault="00CE2B67" w:rsidP="006F36DA">
      <w:pPr>
        <w:suppressAutoHyphens/>
        <w:rPr>
          <w:b/>
          <w:sz w:val="28"/>
          <w:szCs w:val="28"/>
        </w:rPr>
      </w:pPr>
      <w:r w:rsidRPr="006F36DA">
        <w:rPr>
          <w:noProof/>
        </w:rPr>
        <w:lastRenderedPageBreak/>
        <w:drawing>
          <wp:anchor distT="0" distB="0" distL="114300" distR="114300" simplePos="0" relativeHeight="251695616" behindDoc="1" locked="0" layoutInCell="1" allowOverlap="1">
            <wp:simplePos x="0" y="0"/>
            <wp:positionH relativeFrom="page">
              <wp:posOffset>357505</wp:posOffset>
            </wp:positionH>
            <wp:positionV relativeFrom="paragraph">
              <wp:posOffset>-43180</wp:posOffset>
            </wp:positionV>
            <wp:extent cx="6847020" cy="9400557"/>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001 (1).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847020" cy="94005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0A6E76" w:rsidRPr="006F36DA">
        <w:br w:type="page"/>
      </w:r>
      <w:bookmarkStart w:id="1" w:name="_Toc37577729"/>
      <w:bookmarkStart w:id="2" w:name="_Toc88120440"/>
      <w:bookmarkStart w:id="3" w:name="_Toc88120677"/>
      <w:bookmarkStart w:id="4" w:name="_Toc88120889"/>
      <w:bookmarkStart w:id="5" w:name="_Toc88120993"/>
      <w:bookmarkStart w:id="6" w:name="_Toc88121036"/>
      <w:bookmarkStart w:id="7" w:name="_Toc88121173"/>
      <w:bookmarkStart w:id="8" w:name="_Toc88121547"/>
      <w:bookmarkStart w:id="9" w:name="_Toc88121604"/>
      <w:bookmarkStart w:id="10" w:name="_Toc88121742"/>
      <w:bookmarkStart w:id="11" w:name="_Toc88122008"/>
      <w:bookmarkStart w:id="12" w:name="_Toc88124611"/>
      <w:bookmarkStart w:id="13" w:name="_Toc88124648"/>
      <w:bookmarkStart w:id="14" w:name="_Toc88124798"/>
      <w:bookmarkStart w:id="15" w:name="_Toc88125781"/>
      <w:bookmarkStart w:id="16" w:name="_Toc88126301"/>
      <w:bookmarkStart w:id="17" w:name="_Toc88126452"/>
      <w:bookmarkStart w:id="18" w:name="_Toc88126519"/>
      <w:bookmarkStart w:id="19" w:name="_Toc88126548"/>
      <w:bookmarkStart w:id="20" w:name="_Toc88126764"/>
      <w:bookmarkStart w:id="21" w:name="_Toc88126854"/>
      <w:bookmarkStart w:id="22" w:name="_Toc88127095"/>
      <w:bookmarkStart w:id="23" w:name="_Toc88127138"/>
      <w:bookmarkStart w:id="24" w:name="_Toc88128503"/>
      <w:bookmarkStart w:id="25" w:name="_Toc107634140"/>
      <w:bookmarkStart w:id="26" w:name="_Toc107635157"/>
      <w:r w:rsidR="00C94493" w:rsidRPr="006F36DA">
        <w:rPr>
          <w:b/>
          <w:sz w:val="28"/>
          <w:szCs w:val="28"/>
        </w:rPr>
        <w:lastRenderedPageBreak/>
        <w:t>OBSAH</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0455D5" w:rsidRPr="006F36DA" w:rsidRDefault="000455D5">
      <w:pPr>
        <w:pStyle w:val="TOC2"/>
        <w:rPr>
          <w:rFonts w:ascii="Times New Roman" w:eastAsiaTheme="minorEastAsia" w:hAnsi="Times New Roman"/>
          <w:b/>
          <w:smallCaps w:val="0"/>
          <w:noProof/>
          <w:sz w:val="24"/>
          <w:szCs w:val="24"/>
        </w:rPr>
      </w:pPr>
      <w:r w:rsidRPr="006F36DA">
        <w:rPr>
          <w:rFonts w:ascii="Times New Roman" w:hAnsi="Times New Roman"/>
          <w:b/>
          <w:sz w:val="24"/>
          <w:szCs w:val="24"/>
        </w:rPr>
        <w:fldChar w:fldCharType="begin"/>
      </w:r>
      <w:r w:rsidRPr="006F36DA">
        <w:rPr>
          <w:rFonts w:ascii="Times New Roman" w:hAnsi="Times New Roman"/>
          <w:b/>
          <w:sz w:val="24"/>
          <w:szCs w:val="24"/>
        </w:rPr>
        <w:instrText xml:space="preserve"> TOC \h \z \t "Nadpis 1;2;Nadpis 2;3;Nadpis 3;4;Nadpis 4;5;Nadpis;2;Část;1" </w:instrText>
      </w:r>
      <w:r w:rsidRPr="006F36DA">
        <w:rPr>
          <w:rFonts w:ascii="Times New Roman" w:hAnsi="Times New Roman"/>
          <w:b/>
          <w:sz w:val="24"/>
          <w:szCs w:val="24"/>
        </w:rPr>
        <w:fldChar w:fldCharType="separate"/>
      </w:r>
      <w:hyperlink w:anchor="_Toc475917298" w:history="1">
        <w:r w:rsidR="006F36DA">
          <w:rPr>
            <w:rStyle w:val="Hyperlink"/>
            <w:rFonts w:ascii="Times New Roman" w:hAnsi="Times New Roman"/>
            <w:b/>
            <w:noProof/>
            <w:sz w:val="24"/>
            <w:szCs w:val="24"/>
          </w:rPr>
          <w:t>ÚVOD</w:t>
        </w:r>
        <w:r w:rsidRPr="006F36DA">
          <w:rPr>
            <w:rFonts w:ascii="Times New Roman" w:hAnsi="Times New Roman"/>
            <w:b/>
            <w:noProof/>
            <w:webHidden/>
            <w:sz w:val="24"/>
            <w:szCs w:val="24"/>
          </w:rPr>
          <w:tab/>
        </w:r>
        <w:r w:rsidRPr="006F36DA">
          <w:rPr>
            <w:rFonts w:ascii="Times New Roman" w:hAnsi="Times New Roman"/>
            <w:b/>
            <w:noProof/>
            <w:webHidden/>
            <w:sz w:val="24"/>
            <w:szCs w:val="24"/>
          </w:rPr>
          <w:fldChar w:fldCharType="begin"/>
        </w:r>
        <w:r w:rsidRPr="006F36DA">
          <w:rPr>
            <w:rFonts w:ascii="Times New Roman" w:hAnsi="Times New Roman"/>
            <w:b/>
            <w:noProof/>
            <w:webHidden/>
            <w:sz w:val="24"/>
            <w:szCs w:val="24"/>
          </w:rPr>
          <w:instrText xml:space="preserve"> PAGEREF _Toc475917298 \h </w:instrText>
        </w:r>
        <w:r w:rsidRPr="006F36DA">
          <w:rPr>
            <w:rFonts w:ascii="Times New Roman" w:hAnsi="Times New Roman"/>
            <w:b/>
            <w:noProof/>
            <w:webHidden/>
            <w:sz w:val="24"/>
            <w:szCs w:val="24"/>
          </w:rPr>
        </w:r>
        <w:r w:rsidRPr="006F36DA">
          <w:rPr>
            <w:rFonts w:ascii="Times New Roman" w:hAnsi="Times New Roman"/>
            <w:b/>
            <w:noProof/>
            <w:webHidden/>
            <w:sz w:val="24"/>
            <w:szCs w:val="24"/>
          </w:rPr>
          <w:fldChar w:fldCharType="separate"/>
        </w:r>
        <w:r w:rsidR="00202020">
          <w:rPr>
            <w:rFonts w:ascii="Times New Roman" w:hAnsi="Times New Roman"/>
            <w:b/>
            <w:noProof/>
            <w:webHidden/>
            <w:sz w:val="24"/>
            <w:szCs w:val="24"/>
          </w:rPr>
          <w:t>8</w:t>
        </w:r>
        <w:r w:rsidRPr="006F36DA">
          <w:rPr>
            <w:rFonts w:ascii="Times New Roman" w:hAnsi="Times New Roman"/>
            <w:b/>
            <w:noProof/>
            <w:webHidden/>
            <w:sz w:val="24"/>
            <w:szCs w:val="24"/>
          </w:rPr>
          <w:fldChar w:fldCharType="end"/>
        </w:r>
      </w:hyperlink>
    </w:p>
    <w:p w:rsidR="000455D5" w:rsidRPr="006F36DA" w:rsidRDefault="00202020">
      <w:pPr>
        <w:pStyle w:val="TOC2"/>
        <w:rPr>
          <w:rFonts w:ascii="Times New Roman" w:eastAsiaTheme="minorEastAsia" w:hAnsi="Times New Roman"/>
          <w:b/>
          <w:smallCaps w:val="0"/>
          <w:noProof/>
          <w:sz w:val="24"/>
          <w:szCs w:val="24"/>
        </w:rPr>
      </w:pPr>
      <w:hyperlink w:anchor="_Toc475917299" w:history="1">
        <w:r w:rsidR="000455D5" w:rsidRPr="006F36DA">
          <w:rPr>
            <w:rStyle w:val="Hyperlink"/>
            <w:rFonts w:ascii="Times New Roman" w:hAnsi="Times New Roman"/>
            <w:b/>
            <w:noProof/>
            <w:sz w:val="24"/>
            <w:szCs w:val="24"/>
          </w:rPr>
          <w:t>1</w:t>
        </w:r>
        <w:r w:rsidR="000455D5" w:rsidRPr="006F36DA">
          <w:rPr>
            <w:rFonts w:ascii="Times New Roman" w:eastAsiaTheme="minorEastAsia" w:hAnsi="Times New Roman"/>
            <w:b/>
            <w:smallCaps w:val="0"/>
            <w:noProof/>
            <w:sz w:val="24"/>
            <w:szCs w:val="24"/>
          </w:rPr>
          <w:tab/>
        </w:r>
        <w:r w:rsidR="000455D5" w:rsidRPr="006F36DA">
          <w:rPr>
            <w:rStyle w:val="Hyperlink"/>
            <w:rFonts w:ascii="Times New Roman" w:hAnsi="Times New Roman"/>
            <w:b/>
            <w:noProof/>
            <w:sz w:val="24"/>
            <w:szCs w:val="24"/>
          </w:rPr>
          <w:t>CÍLE PRÁCE</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_Toc475917299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10</w:t>
        </w:r>
        <w:r w:rsidR="000455D5" w:rsidRPr="006F36DA">
          <w:rPr>
            <w:rFonts w:ascii="Times New Roman" w:hAnsi="Times New Roman"/>
            <w:b/>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00" w:history="1">
        <w:r w:rsidR="000455D5" w:rsidRPr="006F36DA">
          <w:rPr>
            <w:rStyle w:val="Hyperlink"/>
            <w:rFonts w:ascii="Times New Roman" w:hAnsi="Times New Roman"/>
            <w:b/>
            <w:i w:val="0"/>
            <w:noProof/>
            <w:sz w:val="24"/>
            <w:szCs w:val="24"/>
          </w:rPr>
          <w:t>1.1</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Tvorba Android aplikace</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_Toc475917300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10</w:t>
        </w:r>
        <w:r w:rsidR="000455D5" w:rsidRPr="006F36DA">
          <w:rPr>
            <w:rFonts w:ascii="Times New Roman" w:hAnsi="Times New Roman"/>
            <w:b/>
            <w:i w:val="0"/>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01" w:history="1">
        <w:r w:rsidR="000455D5" w:rsidRPr="006F36DA">
          <w:rPr>
            <w:rStyle w:val="Hyperlink"/>
            <w:rFonts w:ascii="Times New Roman" w:hAnsi="Times New Roman"/>
            <w:b/>
            <w:i w:val="0"/>
            <w:noProof/>
            <w:sz w:val="24"/>
            <w:szCs w:val="24"/>
          </w:rPr>
          <w:t>1.2</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Vytvoření systému získávání potřebných informací</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_Toc475917301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10</w:t>
        </w:r>
        <w:r w:rsidR="000455D5" w:rsidRPr="006F36DA">
          <w:rPr>
            <w:rFonts w:ascii="Times New Roman" w:hAnsi="Times New Roman"/>
            <w:b/>
            <w:i w:val="0"/>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02" w:history="1">
        <w:r w:rsidR="000455D5" w:rsidRPr="006F36DA">
          <w:rPr>
            <w:rStyle w:val="Hyperlink"/>
            <w:rFonts w:ascii="Times New Roman" w:hAnsi="Times New Roman"/>
            <w:b/>
            <w:i w:val="0"/>
            <w:noProof/>
            <w:sz w:val="24"/>
            <w:szCs w:val="24"/>
          </w:rPr>
          <w:t>1.3</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Vytvoření intuitivního uživatelského prostředí</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_Toc475917302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10</w:t>
        </w:r>
        <w:r w:rsidR="000455D5" w:rsidRPr="006F36DA">
          <w:rPr>
            <w:rFonts w:ascii="Times New Roman" w:hAnsi="Times New Roman"/>
            <w:b/>
            <w:i w:val="0"/>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03" w:history="1">
        <w:r w:rsidR="000455D5" w:rsidRPr="006F36DA">
          <w:rPr>
            <w:rStyle w:val="Hyperlink"/>
            <w:rFonts w:ascii="Times New Roman" w:hAnsi="Times New Roman"/>
            <w:b/>
            <w:i w:val="0"/>
            <w:noProof/>
            <w:sz w:val="24"/>
            <w:szCs w:val="24"/>
          </w:rPr>
          <w:t>1.4</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Tvorba „Seenlist“ a „Watchlist“ záložek</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_Toc475917303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10</w:t>
        </w:r>
        <w:r w:rsidR="000455D5" w:rsidRPr="006F36DA">
          <w:rPr>
            <w:rFonts w:ascii="Times New Roman" w:hAnsi="Times New Roman"/>
            <w:b/>
            <w:i w:val="0"/>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04" w:history="1">
        <w:r w:rsidR="000455D5" w:rsidRPr="006F36DA">
          <w:rPr>
            <w:rStyle w:val="Hyperlink"/>
            <w:rFonts w:ascii="Times New Roman" w:hAnsi="Times New Roman"/>
            <w:b/>
            <w:i w:val="0"/>
            <w:noProof/>
            <w:sz w:val="24"/>
            <w:szCs w:val="24"/>
          </w:rPr>
          <w:t>1.5</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Potenciál aplikace</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_Toc475917304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10</w:t>
        </w:r>
        <w:r w:rsidR="000455D5" w:rsidRPr="006F36DA">
          <w:rPr>
            <w:rFonts w:ascii="Times New Roman" w:hAnsi="Times New Roman"/>
            <w:b/>
            <w:i w:val="0"/>
            <w:noProof/>
            <w:webHidden/>
            <w:sz w:val="24"/>
            <w:szCs w:val="24"/>
          </w:rPr>
          <w:fldChar w:fldCharType="end"/>
        </w:r>
      </w:hyperlink>
    </w:p>
    <w:p w:rsidR="000455D5" w:rsidRPr="006F36DA" w:rsidRDefault="00202020">
      <w:pPr>
        <w:pStyle w:val="TOC2"/>
        <w:rPr>
          <w:rFonts w:ascii="Times New Roman" w:eastAsiaTheme="minorEastAsia" w:hAnsi="Times New Roman"/>
          <w:b/>
          <w:smallCaps w:val="0"/>
          <w:noProof/>
          <w:sz w:val="24"/>
          <w:szCs w:val="24"/>
        </w:rPr>
      </w:pPr>
      <w:hyperlink w:anchor="_Toc475917305" w:history="1">
        <w:r w:rsidR="000455D5" w:rsidRPr="006F36DA">
          <w:rPr>
            <w:rStyle w:val="Hyperlink"/>
            <w:rFonts w:ascii="Times New Roman" w:hAnsi="Times New Roman"/>
            <w:b/>
            <w:noProof/>
            <w:sz w:val="24"/>
            <w:szCs w:val="24"/>
          </w:rPr>
          <w:t>2</w:t>
        </w:r>
        <w:r w:rsidR="000455D5" w:rsidRPr="006F36DA">
          <w:rPr>
            <w:rFonts w:ascii="Times New Roman" w:eastAsiaTheme="minorEastAsia" w:hAnsi="Times New Roman"/>
            <w:b/>
            <w:smallCaps w:val="0"/>
            <w:noProof/>
            <w:sz w:val="24"/>
            <w:szCs w:val="24"/>
          </w:rPr>
          <w:tab/>
        </w:r>
        <w:r w:rsidR="000455D5" w:rsidRPr="006F36DA">
          <w:rPr>
            <w:rStyle w:val="Hyperlink"/>
            <w:rFonts w:ascii="Times New Roman" w:hAnsi="Times New Roman"/>
            <w:b/>
            <w:noProof/>
            <w:sz w:val="24"/>
            <w:szCs w:val="24"/>
          </w:rPr>
          <w:t>VÝBĚR TECHNOLOGIÍ PRO ŘEŠENÍ</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_Toc475917305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11</w:t>
        </w:r>
        <w:r w:rsidR="000455D5" w:rsidRPr="006F36DA">
          <w:rPr>
            <w:rFonts w:ascii="Times New Roman" w:hAnsi="Times New Roman"/>
            <w:b/>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06" w:history="1">
        <w:r w:rsidR="000455D5" w:rsidRPr="006F36DA">
          <w:rPr>
            <w:rStyle w:val="Hyperlink"/>
            <w:rFonts w:ascii="Times New Roman" w:hAnsi="Times New Roman"/>
            <w:b/>
            <w:i w:val="0"/>
            <w:noProof/>
            <w:sz w:val="24"/>
            <w:szCs w:val="24"/>
          </w:rPr>
          <w:t>2.1</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Použité jazyky</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_Toc475917306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11</w:t>
        </w:r>
        <w:r w:rsidR="000455D5" w:rsidRPr="006F36DA">
          <w:rPr>
            <w:rFonts w:ascii="Times New Roman" w:hAnsi="Times New Roman"/>
            <w:b/>
            <w:i w:val="0"/>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07" w:history="1">
        <w:r w:rsidR="000455D5" w:rsidRPr="006F36DA">
          <w:rPr>
            <w:rStyle w:val="Hyperlink"/>
            <w:rFonts w:ascii="Times New Roman" w:hAnsi="Times New Roman"/>
            <w:b/>
            <w:noProof/>
            <w:sz w:val="24"/>
            <w:szCs w:val="24"/>
          </w:rPr>
          <w:t>2.1.1</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Java</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_Toc475917307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11</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08" w:history="1">
        <w:r w:rsidR="000455D5" w:rsidRPr="006F36DA">
          <w:rPr>
            <w:rStyle w:val="Hyperlink"/>
            <w:rFonts w:ascii="Times New Roman" w:hAnsi="Times New Roman"/>
            <w:b/>
            <w:noProof/>
            <w:sz w:val="24"/>
            <w:szCs w:val="24"/>
          </w:rPr>
          <w:t>2.1.2</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XML</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_Toc475917308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11</w:t>
        </w:r>
        <w:r w:rsidR="000455D5" w:rsidRPr="006F36DA">
          <w:rPr>
            <w:rFonts w:ascii="Times New Roman" w:hAnsi="Times New Roman"/>
            <w:b/>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09" w:history="1">
        <w:r w:rsidR="000455D5" w:rsidRPr="006F36DA">
          <w:rPr>
            <w:rStyle w:val="Hyperlink"/>
            <w:rFonts w:ascii="Times New Roman" w:hAnsi="Times New Roman"/>
            <w:b/>
            <w:i w:val="0"/>
            <w:noProof/>
            <w:sz w:val="24"/>
            <w:szCs w:val="24"/>
          </w:rPr>
          <w:t>2.2</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Použitý software</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_Toc475917309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11</w:t>
        </w:r>
        <w:r w:rsidR="000455D5" w:rsidRPr="006F36DA">
          <w:rPr>
            <w:rFonts w:ascii="Times New Roman" w:hAnsi="Times New Roman"/>
            <w:b/>
            <w:i w:val="0"/>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10" w:history="1">
        <w:r w:rsidR="000455D5" w:rsidRPr="006F36DA">
          <w:rPr>
            <w:rStyle w:val="Hyperlink"/>
            <w:rFonts w:ascii="Times New Roman" w:hAnsi="Times New Roman"/>
            <w:b/>
            <w:noProof/>
            <w:sz w:val="24"/>
            <w:szCs w:val="24"/>
          </w:rPr>
          <w:t>2.2.1</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Android Studio</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_Toc475917310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11</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11" w:history="1">
        <w:r w:rsidR="000455D5" w:rsidRPr="006F36DA">
          <w:rPr>
            <w:rStyle w:val="Hyperlink"/>
            <w:rFonts w:ascii="Times New Roman" w:hAnsi="Times New Roman"/>
            <w:b/>
            <w:noProof/>
            <w:sz w:val="24"/>
            <w:szCs w:val="24"/>
          </w:rPr>
          <w:t>2.2.2</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Adobe Photoshop</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_Toc475917311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12</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12" w:history="1">
        <w:r w:rsidR="000455D5" w:rsidRPr="006F36DA">
          <w:rPr>
            <w:rStyle w:val="Hyperlink"/>
            <w:rFonts w:ascii="Times New Roman" w:hAnsi="Times New Roman"/>
            <w:b/>
            <w:noProof/>
            <w:sz w:val="24"/>
            <w:szCs w:val="24"/>
          </w:rPr>
          <w:t>2.2.3</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Genymotion</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_Toc475917312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13</w:t>
        </w:r>
        <w:r w:rsidR="000455D5" w:rsidRPr="006F36DA">
          <w:rPr>
            <w:rFonts w:ascii="Times New Roman" w:hAnsi="Times New Roman"/>
            <w:b/>
            <w:noProof/>
            <w:webHidden/>
            <w:sz w:val="24"/>
            <w:szCs w:val="24"/>
          </w:rPr>
          <w:fldChar w:fldCharType="end"/>
        </w:r>
      </w:hyperlink>
    </w:p>
    <w:p w:rsidR="000455D5" w:rsidRPr="006F36DA" w:rsidRDefault="00202020">
      <w:pPr>
        <w:pStyle w:val="TOC2"/>
        <w:rPr>
          <w:rFonts w:ascii="Times New Roman" w:eastAsiaTheme="minorEastAsia" w:hAnsi="Times New Roman"/>
          <w:b/>
          <w:smallCaps w:val="0"/>
          <w:noProof/>
          <w:sz w:val="24"/>
          <w:szCs w:val="24"/>
        </w:rPr>
      </w:pPr>
      <w:hyperlink w:anchor="_Toc475917313" w:history="1">
        <w:r w:rsidR="000455D5" w:rsidRPr="006F36DA">
          <w:rPr>
            <w:rStyle w:val="Hyperlink"/>
            <w:rFonts w:ascii="Times New Roman" w:hAnsi="Times New Roman"/>
            <w:b/>
            <w:noProof/>
            <w:sz w:val="24"/>
            <w:szCs w:val="24"/>
          </w:rPr>
          <w:t>3</w:t>
        </w:r>
        <w:r w:rsidR="000455D5" w:rsidRPr="006F36DA">
          <w:rPr>
            <w:rFonts w:ascii="Times New Roman" w:eastAsiaTheme="minorEastAsia" w:hAnsi="Times New Roman"/>
            <w:b/>
            <w:smallCaps w:val="0"/>
            <w:noProof/>
            <w:sz w:val="24"/>
            <w:szCs w:val="24"/>
          </w:rPr>
          <w:tab/>
        </w:r>
        <w:r w:rsidR="006F36DA">
          <w:rPr>
            <w:rStyle w:val="Hyperlink"/>
            <w:rFonts w:ascii="Times New Roman" w:hAnsi="Times New Roman"/>
            <w:b/>
            <w:noProof/>
            <w:sz w:val="24"/>
            <w:szCs w:val="24"/>
          </w:rPr>
          <w:t>ZPŮSOBY ŘEŠENÍ A  POUŽITÉ POSTUPY</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_Toc475917313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15</w:t>
        </w:r>
        <w:r w:rsidR="000455D5" w:rsidRPr="006F36DA">
          <w:rPr>
            <w:rFonts w:ascii="Times New Roman" w:hAnsi="Times New Roman"/>
            <w:b/>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14" w:history="1">
        <w:r w:rsidR="000455D5" w:rsidRPr="006F36DA">
          <w:rPr>
            <w:rStyle w:val="Hyperlink"/>
            <w:rFonts w:ascii="Times New Roman" w:hAnsi="Times New Roman"/>
            <w:b/>
            <w:i w:val="0"/>
            <w:noProof/>
            <w:sz w:val="24"/>
            <w:szCs w:val="24"/>
          </w:rPr>
          <w:t>3.1</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Základní návrh aplikace</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_Toc475917314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15</w:t>
        </w:r>
        <w:r w:rsidR="000455D5" w:rsidRPr="006F36DA">
          <w:rPr>
            <w:rFonts w:ascii="Times New Roman" w:hAnsi="Times New Roman"/>
            <w:b/>
            <w:i w:val="0"/>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15" w:history="1">
        <w:r w:rsidR="000455D5" w:rsidRPr="006F36DA">
          <w:rPr>
            <w:rStyle w:val="Hyperlink"/>
            <w:rFonts w:ascii="Times New Roman" w:hAnsi="Times New Roman"/>
            <w:b/>
            <w:noProof/>
            <w:sz w:val="24"/>
            <w:szCs w:val="24"/>
          </w:rPr>
          <w:t>3.1.1</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Návrh grafického rozhraní</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_Toc475917315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15</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16" w:history="1">
        <w:r w:rsidR="000455D5" w:rsidRPr="006F36DA">
          <w:rPr>
            <w:rStyle w:val="Hyperlink"/>
            <w:rFonts w:ascii="Times New Roman" w:hAnsi="Times New Roman"/>
            <w:b/>
            <w:noProof/>
            <w:sz w:val="24"/>
            <w:szCs w:val="24"/>
          </w:rPr>
          <w:t>3.1.2</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Rozložení obsahu do více aktivit</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_Toc475917316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16</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17" w:history="1">
        <w:r w:rsidR="000455D5" w:rsidRPr="006F36DA">
          <w:rPr>
            <w:rStyle w:val="Hyperlink"/>
            <w:rFonts w:ascii="Times New Roman" w:hAnsi="Times New Roman"/>
            <w:b/>
            <w:noProof/>
            <w:sz w:val="24"/>
            <w:szCs w:val="24"/>
          </w:rPr>
          <w:t>3.1.3</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Adresářová struktura</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_Toc475917317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16</w:t>
        </w:r>
        <w:r w:rsidR="000455D5" w:rsidRPr="006F36DA">
          <w:rPr>
            <w:rFonts w:ascii="Times New Roman" w:hAnsi="Times New Roman"/>
            <w:b/>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18" w:history="1">
        <w:r w:rsidR="000455D5" w:rsidRPr="006F36DA">
          <w:rPr>
            <w:rStyle w:val="Hyperlink"/>
            <w:rFonts w:ascii="Times New Roman" w:hAnsi="Times New Roman"/>
            <w:b/>
            <w:i w:val="0"/>
            <w:noProof/>
            <w:sz w:val="24"/>
            <w:szCs w:val="24"/>
          </w:rPr>
          <w:t>3.2</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Tvorba struktury kódu</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_Toc475917318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18</w:t>
        </w:r>
        <w:r w:rsidR="000455D5" w:rsidRPr="006F36DA">
          <w:rPr>
            <w:rFonts w:ascii="Times New Roman" w:hAnsi="Times New Roman"/>
            <w:b/>
            <w:i w:val="0"/>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19" w:history="1">
        <w:r w:rsidR="000455D5" w:rsidRPr="006F36DA">
          <w:rPr>
            <w:rStyle w:val="Hyperlink"/>
            <w:rFonts w:ascii="Times New Roman" w:hAnsi="Times New Roman"/>
            <w:b/>
            <w:noProof/>
            <w:sz w:val="24"/>
            <w:szCs w:val="24"/>
          </w:rPr>
          <w:t>3.2.1</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Základní návrh kódu</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_Toc475917319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18</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20" w:history="1">
        <w:r w:rsidR="000455D5" w:rsidRPr="006F36DA">
          <w:rPr>
            <w:rStyle w:val="Hyperlink"/>
            <w:rFonts w:ascii="Times New Roman" w:hAnsi="Times New Roman"/>
            <w:b/>
            <w:noProof/>
            <w:sz w:val="24"/>
            <w:szCs w:val="24"/>
          </w:rPr>
          <w:t>3.2.2</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Stahování dat</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_Toc475917320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18</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21" w:history="1">
        <w:r w:rsidR="000455D5" w:rsidRPr="006F36DA">
          <w:rPr>
            <w:rStyle w:val="Hyperlink"/>
            <w:rFonts w:ascii="Times New Roman" w:hAnsi="Times New Roman"/>
            <w:b/>
            <w:noProof/>
            <w:sz w:val="24"/>
            <w:szCs w:val="24"/>
          </w:rPr>
          <w:t>3.2.3</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Práce se soubory</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_Toc475917321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19</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22" w:history="1">
        <w:r w:rsidR="000455D5" w:rsidRPr="006F36DA">
          <w:rPr>
            <w:rStyle w:val="Hyperlink"/>
            <w:rFonts w:ascii="Times New Roman" w:hAnsi="Times New Roman"/>
            <w:b/>
            <w:noProof/>
            <w:sz w:val="24"/>
            <w:szCs w:val="24"/>
          </w:rPr>
          <w:t>3.2.4</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Způsob vykreslování jednotlivých buněk</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_Toc475917322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20</w:t>
        </w:r>
        <w:r w:rsidR="000455D5" w:rsidRPr="006F36DA">
          <w:rPr>
            <w:rFonts w:ascii="Times New Roman" w:hAnsi="Times New Roman"/>
            <w:b/>
            <w:noProof/>
            <w:webHidden/>
            <w:sz w:val="24"/>
            <w:szCs w:val="24"/>
          </w:rPr>
          <w:fldChar w:fldCharType="end"/>
        </w:r>
      </w:hyperlink>
    </w:p>
    <w:p w:rsidR="000455D5" w:rsidRPr="006F36DA" w:rsidRDefault="00202020">
      <w:pPr>
        <w:pStyle w:val="TOC2"/>
        <w:rPr>
          <w:rFonts w:ascii="Times New Roman" w:eastAsiaTheme="minorEastAsia" w:hAnsi="Times New Roman"/>
          <w:b/>
          <w:smallCaps w:val="0"/>
          <w:noProof/>
          <w:sz w:val="24"/>
          <w:szCs w:val="24"/>
        </w:rPr>
      </w:pPr>
      <w:hyperlink w:anchor="_Toc475917323" w:history="1">
        <w:r w:rsidR="000455D5" w:rsidRPr="006F36DA">
          <w:rPr>
            <w:rStyle w:val="Hyperlink"/>
            <w:rFonts w:ascii="Times New Roman" w:hAnsi="Times New Roman"/>
            <w:b/>
            <w:noProof/>
            <w:sz w:val="24"/>
            <w:szCs w:val="24"/>
          </w:rPr>
          <w:t>4</w:t>
        </w:r>
        <w:r w:rsidR="000455D5" w:rsidRPr="006F36DA">
          <w:rPr>
            <w:rFonts w:ascii="Times New Roman" w:eastAsiaTheme="minorEastAsia" w:hAnsi="Times New Roman"/>
            <w:b/>
            <w:smallCaps w:val="0"/>
            <w:noProof/>
            <w:sz w:val="24"/>
            <w:szCs w:val="24"/>
          </w:rPr>
          <w:tab/>
        </w:r>
        <w:r w:rsidR="006F36DA">
          <w:rPr>
            <w:rStyle w:val="Hyperlink"/>
            <w:rFonts w:ascii="Times New Roman" w:hAnsi="Times New Roman"/>
            <w:b/>
            <w:noProof/>
            <w:sz w:val="24"/>
            <w:szCs w:val="24"/>
          </w:rPr>
          <w:t>PŘÍRUČKA UŽIVATELE</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_Toc475917323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22</w:t>
        </w:r>
        <w:r w:rsidR="000455D5" w:rsidRPr="006F36DA">
          <w:rPr>
            <w:rFonts w:ascii="Times New Roman" w:hAnsi="Times New Roman"/>
            <w:b/>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24" w:history="1">
        <w:r w:rsidR="000455D5" w:rsidRPr="006F36DA">
          <w:rPr>
            <w:rStyle w:val="Hyperlink"/>
            <w:rFonts w:ascii="Times New Roman" w:hAnsi="Times New Roman"/>
            <w:b/>
            <w:i w:val="0"/>
            <w:noProof/>
            <w:sz w:val="24"/>
            <w:szCs w:val="24"/>
          </w:rPr>
          <w:t>4.1</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Požadavky pro správný chod a práci aplikace</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_Toc475917324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22</w:t>
        </w:r>
        <w:r w:rsidR="000455D5" w:rsidRPr="006F36DA">
          <w:rPr>
            <w:rFonts w:ascii="Times New Roman" w:hAnsi="Times New Roman"/>
            <w:b/>
            <w:i w:val="0"/>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25" w:history="1">
        <w:r w:rsidR="000455D5" w:rsidRPr="006F36DA">
          <w:rPr>
            <w:rStyle w:val="Hyperlink"/>
            <w:rFonts w:ascii="Times New Roman" w:hAnsi="Times New Roman"/>
            <w:b/>
            <w:noProof/>
            <w:sz w:val="24"/>
            <w:szCs w:val="24"/>
          </w:rPr>
          <w:t>4.1.1</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Základní požadavky pro spuštění</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_Toc475917325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22</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26" w:history="1">
        <w:r w:rsidR="000455D5" w:rsidRPr="006F36DA">
          <w:rPr>
            <w:rStyle w:val="Hyperlink"/>
            <w:rFonts w:ascii="Times New Roman" w:hAnsi="Times New Roman"/>
            <w:b/>
            <w:noProof/>
            <w:sz w:val="24"/>
            <w:szCs w:val="24"/>
          </w:rPr>
          <w:t>4.1.2</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Nutná oprávnění</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_Toc475917326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22</w:t>
        </w:r>
        <w:r w:rsidR="000455D5" w:rsidRPr="006F36DA">
          <w:rPr>
            <w:rFonts w:ascii="Times New Roman" w:hAnsi="Times New Roman"/>
            <w:b/>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27" w:history="1">
        <w:r w:rsidR="000455D5" w:rsidRPr="006F36DA">
          <w:rPr>
            <w:rStyle w:val="Hyperlink"/>
            <w:rFonts w:ascii="Times New Roman" w:hAnsi="Times New Roman"/>
            <w:b/>
            <w:i w:val="0"/>
            <w:noProof/>
            <w:sz w:val="24"/>
            <w:szCs w:val="24"/>
          </w:rPr>
          <w:t>4.2</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Používání aplikace</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_Toc475917327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22</w:t>
        </w:r>
        <w:r w:rsidR="000455D5" w:rsidRPr="006F36DA">
          <w:rPr>
            <w:rFonts w:ascii="Times New Roman" w:hAnsi="Times New Roman"/>
            <w:b/>
            <w:i w:val="0"/>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28" w:history="1">
        <w:r w:rsidR="000455D5" w:rsidRPr="006F36DA">
          <w:rPr>
            <w:rStyle w:val="Hyperlink"/>
            <w:rFonts w:ascii="Times New Roman" w:hAnsi="Times New Roman"/>
            <w:b/>
            <w:noProof/>
            <w:sz w:val="24"/>
            <w:szCs w:val="24"/>
          </w:rPr>
          <w:t>4.2.1</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První spuštění aplikace</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_Toc475917328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22</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29" w:history="1">
        <w:r w:rsidR="000455D5" w:rsidRPr="006F36DA">
          <w:rPr>
            <w:rStyle w:val="Hyperlink"/>
            <w:rFonts w:ascii="Times New Roman" w:hAnsi="Times New Roman"/>
            <w:b/>
            <w:noProof/>
            <w:sz w:val="24"/>
            <w:szCs w:val="24"/>
          </w:rPr>
          <w:t>4.2.2</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Orientace v aplikaci</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_Toc475917329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23</w:t>
        </w:r>
        <w:r w:rsidR="000455D5" w:rsidRPr="006F36DA">
          <w:rPr>
            <w:rFonts w:ascii="Times New Roman" w:hAnsi="Times New Roman"/>
            <w:b/>
            <w:noProof/>
            <w:webHidden/>
            <w:sz w:val="24"/>
            <w:szCs w:val="24"/>
          </w:rPr>
          <w:fldChar w:fldCharType="end"/>
        </w:r>
      </w:hyperlink>
    </w:p>
    <w:p w:rsidR="000455D5" w:rsidRPr="006F36DA" w:rsidRDefault="00202020">
      <w:pPr>
        <w:pStyle w:val="TOC3"/>
        <w:tabs>
          <w:tab w:val="left" w:pos="960"/>
          <w:tab w:val="right" w:leader="dot" w:pos="8778"/>
        </w:tabs>
        <w:rPr>
          <w:rFonts w:ascii="Times New Roman" w:eastAsiaTheme="minorEastAsia" w:hAnsi="Times New Roman"/>
          <w:b/>
          <w:i w:val="0"/>
          <w:iCs w:val="0"/>
          <w:noProof/>
          <w:sz w:val="24"/>
          <w:szCs w:val="24"/>
        </w:rPr>
      </w:pPr>
      <w:hyperlink w:anchor="_Toc475917330" w:history="1">
        <w:r w:rsidR="000455D5" w:rsidRPr="006F36DA">
          <w:rPr>
            <w:rStyle w:val="Hyperlink"/>
            <w:rFonts w:ascii="Times New Roman" w:hAnsi="Times New Roman"/>
            <w:b/>
            <w:i w:val="0"/>
            <w:noProof/>
            <w:sz w:val="24"/>
            <w:szCs w:val="24"/>
          </w:rPr>
          <w:t>4.3</w:t>
        </w:r>
        <w:r w:rsidR="000455D5" w:rsidRPr="006F36DA">
          <w:rPr>
            <w:rFonts w:ascii="Times New Roman" w:eastAsiaTheme="minorEastAsia" w:hAnsi="Times New Roman"/>
            <w:b/>
            <w:i w:val="0"/>
            <w:iCs w:val="0"/>
            <w:noProof/>
            <w:sz w:val="24"/>
            <w:szCs w:val="24"/>
          </w:rPr>
          <w:tab/>
        </w:r>
        <w:r w:rsidR="000455D5" w:rsidRPr="006F36DA">
          <w:rPr>
            <w:rStyle w:val="Hyperlink"/>
            <w:rFonts w:ascii="Times New Roman" w:hAnsi="Times New Roman"/>
            <w:b/>
            <w:i w:val="0"/>
            <w:noProof/>
            <w:sz w:val="24"/>
            <w:szCs w:val="24"/>
          </w:rPr>
          <w:t>Detail jednotlivých prvků aplikace</w:t>
        </w:r>
        <w:r w:rsidR="000455D5" w:rsidRPr="006F36DA">
          <w:rPr>
            <w:rFonts w:ascii="Times New Roman" w:hAnsi="Times New Roman"/>
            <w:b/>
            <w:i w:val="0"/>
            <w:noProof/>
            <w:webHidden/>
            <w:sz w:val="24"/>
            <w:szCs w:val="24"/>
          </w:rPr>
          <w:tab/>
        </w:r>
        <w:r w:rsidR="000455D5" w:rsidRPr="006F36DA">
          <w:rPr>
            <w:rFonts w:ascii="Times New Roman" w:hAnsi="Times New Roman"/>
            <w:b/>
            <w:i w:val="0"/>
            <w:noProof/>
            <w:webHidden/>
            <w:sz w:val="24"/>
            <w:szCs w:val="24"/>
          </w:rPr>
          <w:fldChar w:fldCharType="begin"/>
        </w:r>
        <w:r w:rsidR="000455D5" w:rsidRPr="006F36DA">
          <w:rPr>
            <w:rFonts w:ascii="Times New Roman" w:hAnsi="Times New Roman"/>
            <w:b/>
            <w:i w:val="0"/>
            <w:noProof/>
            <w:webHidden/>
            <w:sz w:val="24"/>
            <w:szCs w:val="24"/>
          </w:rPr>
          <w:instrText xml:space="preserve"> PAGEREF _Toc475917330 \h </w:instrText>
        </w:r>
        <w:r w:rsidR="000455D5" w:rsidRPr="006F36DA">
          <w:rPr>
            <w:rFonts w:ascii="Times New Roman" w:hAnsi="Times New Roman"/>
            <w:b/>
            <w:i w:val="0"/>
            <w:noProof/>
            <w:webHidden/>
            <w:sz w:val="24"/>
            <w:szCs w:val="24"/>
          </w:rPr>
        </w:r>
        <w:r w:rsidR="000455D5" w:rsidRPr="006F36DA">
          <w:rPr>
            <w:rFonts w:ascii="Times New Roman" w:hAnsi="Times New Roman"/>
            <w:b/>
            <w:i w:val="0"/>
            <w:noProof/>
            <w:webHidden/>
            <w:sz w:val="24"/>
            <w:szCs w:val="24"/>
          </w:rPr>
          <w:fldChar w:fldCharType="separate"/>
        </w:r>
        <w:r>
          <w:rPr>
            <w:rFonts w:ascii="Times New Roman" w:hAnsi="Times New Roman"/>
            <w:b/>
            <w:i w:val="0"/>
            <w:noProof/>
            <w:webHidden/>
            <w:sz w:val="24"/>
            <w:szCs w:val="24"/>
          </w:rPr>
          <w:t>23</w:t>
        </w:r>
        <w:r w:rsidR="000455D5" w:rsidRPr="006F36DA">
          <w:rPr>
            <w:rFonts w:ascii="Times New Roman" w:hAnsi="Times New Roman"/>
            <w:b/>
            <w:i w:val="0"/>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31" w:history="1">
        <w:r w:rsidR="000455D5" w:rsidRPr="006F36DA">
          <w:rPr>
            <w:rStyle w:val="Hyperlink"/>
            <w:rFonts w:ascii="Times New Roman" w:hAnsi="Times New Roman"/>
            <w:b/>
            <w:noProof/>
            <w:sz w:val="24"/>
            <w:szCs w:val="24"/>
          </w:rPr>
          <w:t>4.3.1</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Tlačítka pro výběr seznamu</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_Toc475917331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23</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32" w:history="1">
        <w:r w:rsidR="000455D5" w:rsidRPr="006F36DA">
          <w:rPr>
            <w:rStyle w:val="Hyperlink"/>
            <w:rFonts w:ascii="Times New Roman" w:hAnsi="Times New Roman"/>
            <w:b/>
            <w:noProof/>
            <w:sz w:val="24"/>
            <w:szCs w:val="24"/>
          </w:rPr>
          <w:t>4.3.2</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Vyhledávací okénko</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_Toc475917332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24</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33" w:history="1">
        <w:r w:rsidR="000455D5" w:rsidRPr="006F36DA">
          <w:rPr>
            <w:rStyle w:val="Hyperlink"/>
            <w:rFonts w:ascii="Times New Roman" w:hAnsi="Times New Roman"/>
            <w:b/>
            <w:noProof/>
            <w:sz w:val="24"/>
            <w:szCs w:val="24"/>
          </w:rPr>
          <w:t>4.3.3</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Levé vysunovací menu</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_Toc475917333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24</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34" w:history="1">
        <w:r w:rsidR="000455D5" w:rsidRPr="006F36DA">
          <w:rPr>
            <w:rStyle w:val="Hyperlink"/>
            <w:rFonts w:ascii="Times New Roman" w:hAnsi="Times New Roman"/>
            <w:b/>
            <w:noProof/>
            <w:sz w:val="24"/>
            <w:szCs w:val="24"/>
          </w:rPr>
          <w:t>4.3.4</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Ovládací prvky jednotlivých buněk</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_Toc475917334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25</w:t>
        </w:r>
        <w:r w:rsidR="000455D5" w:rsidRPr="006F36DA">
          <w:rPr>
            <w:rFonts w:ascii="Times New Roman" w:hAnsi="Times New Roman"/>
            <w:b/>
            <w:noProof/>
            <w:webHidden/>
            <w:sz w:val="24"/>
            <w:szCs w:val="24"/>
          </w:rPr>
          <w:fldChar w:fldCharType="end"/>
        </w:r>
      </w:hyperlink>
    </w:p>
    <w:p w:rsidR="000455D5" w:rsidRPr="006F36DA" w:rsidRDefault="00202020">
      <w:pPr>
        <w:pStyle w:val="TOC4"/>
        <w:tabs>
          <w:tab w:val="left" w:pos="1440"/>
          <w:tab w:val="right" w:leader="dot" w:pos="8778"/>
        </w:tabs>
        <w:rPr>
          <w:rFonts w:ascii="Times New Roman" w:eastAsiaTheme="minorEastAsia" w:hAnsi="Times New Roman"/>
          <w:b/>
          <w:noProof/>
          <w:sz w:val="24"/>
          <w:szCs w:val="24"/>
        </w:rPr>
      </w:pPr>
      <w:hyperlink w:anchor="_Toc475917335" w:history="1">
        <w:r w:rsidR="000455D5" w:rsidRPr="006F36DA">
          <w:rPr>
            <w:rStyle w:val="Hyperlink"/>
            <w:rFonts w:ascii="Times New Roman" w:hAnsi="Times New Roman"/>
            <w:b/>
            <w:noProof/>
            <w:sz w:val="24"/>
            <w:szCs w:val="24"/>
          </w:rPr>
          <w:t>4.3.5</w:t>
        </w:r>
        <w:r w:rsidR="000455D5" w:rsidRPr="006F36DA">
          <w:rPr>
            <w:rFonts w:ascii="Times New Roman" w:eastAsiaTheme="minorEastAsia" w:hAnsi="Times New Roman"/>
            <w:b/>
            <w:noProof/>
            <w:sz w:val="24"/>
            <w:szCs w:val="24"/>
          </w:rPr>
          <w:tab/>
        </w:r>
        <w:r w:rsidR="000455D5" w:rsidRPr="006F36DA">
          <w:rPr>
            <w:rStyle w:val="Hyperlink"/>
            <w:rFonts w:ascii="Times New Roman" w:hAnsi="Times New Roman"/>
            <w:b/>
            <w:noProof/>
            <w:sz w:val="24"/>
            <w:szCs w:val="24"/>
          </w:rPr>
          <w:t>Vytvoření notifikace na datum vydání filmu</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_Toc475917335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25</w:t>
        </w:r>
        <w:r w:rsidR="000455D5" w:rsidRPr="006F36DA">
          <w:rPr>
            <w:rFonts w:ascii="Times New Roman" w:hAnsi="Times New Roman"/>
            <w:b/>
            <w:noProof/>
            <w:webHidden/>
            <w:sz w:val="24"/>
            <w:szCs w:val="24"/>
          </w:rPr>
          <w:fldChar w:fldCharType="end"/>
        </w:r>
      </w:hyperlink>
    </w:p>
    <w:p w:rsidR="000455D5" w:rsidRPr="006F36DA" w:rsidRDefault="00202020">
      <w:pPr>
        <w:pStyle w:val="TOC2"/>
        <w:rPr>
          <w:rFonts w:ascii="Times New Roman" w:eastAsiaTheme="minorEastAsia" w:hAnsi="Times New Roman"/>
          <w:b/>
          <w:smallCaps w:val="0"/>
          <w:noProof/>
          <w:sz w:val="24"/>
          <w:szCs w:val="24"/>
        </w:rPr>
      </w:pPr>
      <w:hyperlink w:anchor="_Toc475917336" w:history="1">
        <w:r w:rsidR="006F36DA">
          <w:rPr>
            <w:rStyle w:val="Hyperlink"/>
            <w:rFonts w:ascii="Times New Roman" w:hAnsi="Times New Roman"/>
            <w:b/>
            <w:noProof/>
            <w:sz w:val="24"/>
            <w:szCs w:val="24"/>
          </w:rPr>
          <w:t>ZÁVĚR</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_Toc475917336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26</w:t>
        </w:r>
        <w:r w:rsidR="000455D5" w:rsidRPr="006F36DA">
          <w:rPr>
            <w:rFonts w:ascii="Times New Roman" w:hAnsi="Times New Roman"/>
            <w:b/>
            <w:noProof/>
            <w:webHidden/>
            <w:sz w:val="24"/>
            <w:szCs w:val="24"/>
          </w:rPr>
          <w:fldChar w:fldCharType="end"/>
        </w:r>
      </w:hyperlink>
    </w:p>
    <w:p w:rsidR="000455D5" w:rsidRPr="006F36DA" w:rsidRDefault="00202020">
      <w:pPr>
        <w:pStyle w:val="TOC2"/>
        <w:rPr>
          <w:rFonts w:ascii="Times New Roman" w:eastAsiaTheme="minorEastAsia" w:hAnsi="Times New Roman"/>
          <w:b/>
          <w:smallCaps w:val="0"/>
          <w:noProof/>
          <w:sz w:val="24"/>
          <w:szCs w:val="24"/>
        </w:rPr>
      </w:pPr>
      <w:hyperlink w:anchor="_Toc475917337" w:history="1">
        <w:r w:rsidR="006F36DA">
          <w:rPr>
            <w:rStyle w:val="Hyperlink"/>
            <w:rFonts w:ascii="Times New Roman" w:hAnsi="Times New Roman"/>
            <w:b/>
            <w:noProof/>
            <w:sz w:val="24"/>
            <w:szCs w:val="24"/>
          </w:rPr>
          <w:t>SEZNAM POUŽITÉ LITERATURY</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_Toc475917337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27</w:t>
        </w:r>
        <w:r w:rsidR="000455D5" w:rsidRPr="006F36DA">
          <w:rPr>
            <w:rFonts w:ascii="Times New Roman" w:hAnsi="Times New Roman"/>
            <w:b/>
            <w:noProof/>
            <w:webHidden/>
            <w:sz w:val="24"/>
            <w:szCs w:val="24"/>
          </w:rPr>
          <w:fldChar w:fldCharType="end"/>
        </w:r>
      </w:hyperlink>
    </w:p>
    <w:p w:rsidR="000455D5" w:rsidRPr="006F36DA" w:rsidRDefault="00202020">
      <w:pPr>
        <w:pStyle w:val="TOC2"/>
        <w:rPr>
          <w:rFonts w:ascii="Times New Roman" w:eastAsiaTheme="minorEastAsia" w:hAnsi="Times New Roman"/>
          <w:b/>
          <w:smallCaps w:val="0"/>
          <w:noProof/>
          <w:sz w:val="24"/>
          <w:szCs w:val="24"/>
        </w:rPr>
      </w:pPr>
      <w:hyperlink w:anchor="_Toc475917338" w:history="1">
        <w:r w:rsidR="006F36DA">
          <w:rPr>
            <w:rStyle w:val="Hyperlink"/>
            <w:rFonts w:ascii="Times New Roman" w:hAnsi="Times New Roman"/>
            <w:b/>
            <w:noProof/>
            <w:sz w:val="24"/>
            <w:szCs w:val="24"/>
          </w:rPr>
          <w:t>SEZNAM POUŽITÝCH SYMBOLŮ A ZKRATEK</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_Toc475917338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28</w:t>
        </w:r>
        <w:r w:rsidR="000455D5" w:rsidRPr="006F36DA">
          <w:rPr>
            <w:rFonts w:ascii="Times New Roman" w:hAnsi="Times New Roman"/>
            <w:b/>
            <w:noProof/>
            <w:webHidden/>
            <w:sz w:val="24"/>
            <w:szCs w:val="24"/>
          </w:rPr>
          <w:fldChar w:fldCharType="end"/>
        </w:r>
      </w:hyperlink>
    </w:p>
    <w:p w:rsidR="000455D5" w:rsidRPr="006F36DA" w:rsidRDefault="00202020">
      <w:pPr>
        <w:pStyle w:val="TOC2"/>
        <w:rPr>
          <w:rFonts w:ascii="Times New Roman" w:eastAsiaTheme="minorEastAsia" w:hAnsi="Times New Roman"/>
          <w:b/>
          <w:smallCaps w:val="0"/>
          <w:noProof/>
          <w:sz w:val="24"/>
          <w:szCs w:val="24"/>
        </w:rPr>
      </w:pPr>
      <w:hyperlink w:anchor="_Toc475917339" w:history="1">
        <w:r w:rsidR="006F36DA">
          <w:rPr>
            <w:rStyle w:val="Hyperlink"/>
            <w:rFonts w:ascii="Times New Roman" w:hAnsi="Times New Roman"/>
            <w:b/>
            <w:noProof/>
            <w:sz w:val="24"/>
            <w:szCs w:val="24"/>
          </w:rPr>
          <w:t>SEZNAM OBRÁZKŮ</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_Toc475917339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29</w:t>
        </w:r>
        <w:r w:rsidR="000455D5" w:rsidRPr="006F36DA">
          <w:rPr>
            <w:rFonts w:ascii="Times New Roman" w:hAnsi="Times New Roman"/>
            <w:b/>
            <w:noProof/>
            <w:webHidden/>
            <w:sz w:val="24"/>
            <w:szCs w:val="24"/>
          </w:rPr>
          <w:fldChar w:fldCharType="end"/>
        </w:r>
      </w:hyperlink>
    </w:p>
    <w:p w:rsidR="000455D5" w:rsidRPr="006F36DA" w:rsidRDefault="00202020">
      <w:pPr>
        <w:pStyle w:val="TOC2"/>
        <w:rPr>
          <w:rFonts w:ascii="Times New Roman" w:eastAsiaTheme="minorEastAsia" w:hAnsi="Times New Roman"/>
          <w:b/>
          <w:smallCaps w:val="0"/>
          <w:noProof/>
          <w:sz w:val="24"/>
          <w:szCs w:val="24"/>
        </w:rPr>
      </w:pPr>
      <w:hyperlink w:anchor="_Toc475917340" w:history="1">
        <w:r w:rsidR="006F36DA">
          <w:rPr>
            <w:rStyle w:val="Hyperlink"/>
            <w:rFonts w:ascii="Times New Roman" w:hAnsi="Times New Roman"/>
            <w:b/>
            <w:noProof/>
            <w:sz w:val="24"/>
            <w:szCs w:val="24"/>
          </w:rPr>
          <w:t>SEZNAM PŘÍLOH</w:t>
        </w:r>
        <w:r w:rsidR="000455D5" w:rsidRPr="006F36DA">
          <w:rPr>
            <w:rFonts w:ascii="Times New Roman" w:hAnsi="Times New Roman"/>
            <w:b/>
            <w:noProof/>
            <w:webHidden/>
            <w:sz w:val="24"/>
            <w:szCs w:val="24"/>
          </w:rPr>
          <w:tab/>
        </w:r>
        <w:r w:rsidR="000455D5" w:rsidRPr="006F36DA">
          <w:rPr>
            <w:rFonts w:ascii="Times New Roman" w:hAnsi="Times New Roman"/>
            <w:b/>
            <w:noProof/>
            <w:webHidden/>
            <w:sz w:val="24"/>
            <w:szCs w:val="24"/>
          </w:rPr>
          <w:fldChar w:fldCharType="begin"/>
        </w:r>
        <w:r w:rsidR="000455D5" w:rsidRPr="006F36DA">
          <w:rPr>
            <w:rFonts w:ascii="Times New Roman" w:hAnsi="Times New Roman"/>
            <w:b/>
            <w:noProof/>
            <w:webHidden/>
            <w:sz w:val="24"/>
            <w:szCs w:val="24"/>
          </w:rPr>
          <w:instrText xml:space="preserve"> PAGEREF _Toc475917340 \h </w:instrText>
        </w:r>
        <w:r w:rsidR="000455D5" w:rsidRPr="006F36DA">
          <w:rPr>
            <w:rFonts w:ascii="Times New Roman" w:hAnsi="Times New Roman"/>
            <w:b/>
            <w:noProof/>
            <w:webHidden/>
            <w:sz w:val="24"/>
            <w:szCs w:val="24"/>
          </w:rPr>
        </w:r>
        <w:r w:rsidR="000455D5" w:rsidRPr="006F36DA">
          <w:rPr>
            <w:rFonts w:ascii="Times New Roman" w:hAnsi="Times New Roman"/>
            <w:b/>
            <w:noProof/>
            <w:webHidden/>
            <w:sz w:val="24"/>
            <w:szCs w:val="24"/>
          </w:rPr>
          <w:fldChar w:fldCharType="separate"/>
        </w:r>
        <w:r>
          <w:rPr>
            <w:rFonts w:ascii="Times New Roman" w:hAnsi="Times New Roman"/>
            <w:b/>
            <w:noProof/>
            <w:webHidden/>
            <w:sz w:val="24"/>
            <w:szCs w:val="24"/>
          </w:rPr>
          <w:t>30</w:t>
        </w:r>
        <w:r w:rsidR="000455D5" w:rsidRPr="006F36DA">
          <w:rPr>
            <w:rFonts w:ascii="Times New Roman" w:hAnsi="Times New Roman"/>
            <w:b/>
            <w:noProof/>
            <w:webHidden/>
            <w:sz w:val="24"/>
            <w:szCs w:val="24"/>
          </w:rPr>
          <w:fldChar w:fldCharType="end"/>
        </w:r>
      </w:hyperlink>
    </w:p>
    <w:p w:rsidR="0002692C" w:rsidRPr="006F36DA" w:rsidRDefault="000455D5" w:rsidP="000455D5">
      <w:pPr>
        <w:pStyle w:val="TOCHeading"/>
        <w:rPr>
          <w:rFonts w:ascii="Times New Roman" w:hAnsi="Times New Roman" w:cs="Times New Roman"/>
          <w:b/>
          <w:sz w:val="24"/>
          <w:szCs w:val="24"/>
        </w:rPr>
        <w:sectPr w:rsidR="0002692C" w:rsidRPr="006F36DA" w:rsidSect="004F3D3C">
          <w:headerReference w:type="default" r:id="rId11"/>
          <w:type w:val="continuous"/>
          <w:pgSz w:w="11907" w:h="16840" w:code="9"/>
          <w:pgMar w:top="1701" w:right="1134" w:bottom="1134" w:left="1134" w:header="851" w:footer="709" w:gutter="851"/>
          <w:cols w:space="708"/>
          <w:titlePg/>
        </w:sectPr>
      </w:pPr>
      <w:r w:rsidRPr="006F36DA">
        <w:rPr>
          <w:rFonts w:ascii="Times New Roman" w:hAnsi="Times New Roman" w:cs="Times New Roman"/>
          <w:b/>
          <w:bCs/>
          <w:sz w:val="24"/>
          <w:szCs w:val="24"/>
        </w:rPr>
        <w:fldChar w:fldCharType="end"/>
      </w:r>
    </w:p>
    <w:p w:rsidR="009B1F49" w:rsidRPr="006F36DA" w:rsidRDefault="00C94493" w:rsidP="003B66FF">
      <w:pPr>
        <w:pStyle w:val="Nadpis"/>
        <w:suppressAutoHyphens/>
      </w:pPr>
      <w:bookmarkStart w:id="27" w:name="_Toc475805496"/>
      <w:bookmarkStart w:id="28" w:name="_Toc475914913"/>
      <w:bookmarkStart w:id="29" w:name="_Toc475916348"/>
      <w:bookmarkStart w:id="30" w:name="_Toc475917298"/>
      <w:r w:rsidRPr="006F36DA">
        <w:lastRenderedPageBreak/>
        <w:t>Úvod</w:t>
      </w:r>
      <w:bookmarkEnd w:id="27"/>
      <w:bookmarkEnd w:id="28"/>
      <w:bookmarkEnd w:id="29"/>
      <w:bookmarkEnd w:id="30"/>
    </w:p>
    <w:p w:rsidR="009B1F49" w:rsidRPr="006F36DA" w:rsidRDefault="005456C5" w:rsidP="00DD3B9D">
      <w:pPr>
        <w:ind w:firstLine="709"/>
      </w:pPr>
      <w:r w:rsidRPr="006F36DA">
        <w:t>Vývoj</w:t>
      </w:r>
      <w:r w:rsidR="009B1F49" w:rsidRPr="006F36DA">
        <w:t xml:space="preserve"> aplikací pro mobilní telefony (Android, iOS) je v dnešní </w:t>
      </w:r>
      <w:r w:rsidR="00DD3B9D" w:rsidRPr="006F36DA">
        <w:t>době a </w:t>
      </w:r>
      <w:r w:rsidRPr="006F36DA">
        <w:t>pravděpodobně i v budoucnu velice atraktivní a lukrativní oblast programování, která</w:t>
      </w:r>
      <w:r w:rsidR="002F2C7A">
        <w:t> </w:t>
      </w:r>
      <w:r w:rsidRPr="006F36DA">
        <w:t>přináší spoustu nových, na PC těžko uskutečnitelných</w:t>
      </w:r>
      <w:r w:rsidR="00DD3B9D" w:rsidRPr="006F36DA">
        <w:t>,</w:t>
      </w:r>
      <w:r w:rsidRPr="006F36DA">
        <w:t xml:space="preserve"> nápadů a myšlenek.</w:t>
      </w:r>
      <w:r w:rsidR="00E65805" w:rsidRPr="006F36DA">
        <w:t xml:space="preserve"> Přívětivost této oblasti programování jen dále prohlubuje široká kom</w:t>
      </w:r>
      <w:r w:rsidR="00DD3B9D" w:rsidRPr="006F36DA">
        <w:t>unita, která neváhá poradit při </w:t>
      </w:r>
      <w:r w:rsidR="00E65805" w:rsidRPr="006F36DA">
        <w:t>jakémkoliv problému.</w:t>
      </w:r>
    </w:p>
    <w:p w:rsidR="00AE2BED" w:rsidRDefault="00E65805" w:rsidP="00AE2BED">
      <w:pPr>
        <w:ind w:firstLine="709"/>
      </w:pPr>
      <w:r w:rsidRPr="006F36DA">
        <w:t xml:space="preserve">K dokončení tohoto </w:t>
      </w:r>
      <w:r w:rsidR="00334455" w:rsidRPr="006F36DA">
        <w:t>projektu bylo zapotřebí nejen hlubší</w:t>
      </w:r>
      <w:r w:rsidR="00DD3B9D" w:rsidRPr="006F36DA">
        <w:t>ho</w:t>
      </w:r>
      <w:r w:rsidR="00D264AF" w:rsidRPr="006F36DA">
        <w:t xml:space="preserve"> pochopení jazyku Java a </w:t>
      </w:r>
      <w:r w:rsidR="00334455" w:rsidRPr="006F36DA">
        <w:t>funkcí Android systémů</w:t>
      </w:r>
      <w:r w:rsidR="00DD3B9D" w:rsidRPr="006F36DA">
        <w:t>,</w:t>
      </w:r>
      <w:r w:rsidR="00334455" w:rsidRPr="006F36DA">
        <w:t xml:space="preserve"> ale i obeznámení se s možnostmi získávání potřebných informací (databází) z internetu.</w:t>
      </w:r>
    </w:p>
    <w:p w:rsidR="00C4282A" w:rsidRPr="006F36DA" w:rsidRDefault="00334455" w:rsidP="00AE2BED">
      <w:pPr>
        <w:ind w:firstLine="709"/>
      </w:pPr>
      <w:r w:rsidRPr="006F36DA">
        <w:t>Android aplikace se skládá z XML šablon, které tvoří uživatelské grafické rozhraní (GUI), dále</w:t>
      </w:r>
      <w:r w:rsidR="00CA01B3" w:rsidRPr="006F36DA">
        <w:t xml:space="preserve"> ze samotných Java souborů,</w:t>
      </w:r>
      <w:r w:rsidR="00DD3B9D" w:rsidRPr="006F36DA">
        <w:t xml:space="preserve"> jež</w:t>
      </w:r>
      <w:r w:rsidR="00CA01B3" w:rsidRPr="006F36DA">
        <w:t xml:space="preserve"> obsahují </w:t>
      </w:r>
      <w:r w:rsidR="00DC1656" w:rsidRPr="006F36DA">
        <w:t>logickou část celého projektu</w:t>
      </w:r>
      <w:r w:rsidR="00DD3B9D" w:rsidRPr="006F36DA">
        <w:t>, a </w:t>
      </w:r>
      <w:r w:rsidR="00DC1656" w:rsidRPr="006F36DA">
        <w:t>z Android manifestu</w:t>
      </w:r>
      <w:r w:rsidR="00DD3B9D" w:rsidRPr="006F36DA">
        <w:t>,</w:t>
      </w:r>
      <w:r w:rsidR="00DC1656" w:rsidRPr="006F36DA">
        <w:t xml:space="preserve"> ve kterém jsou definována práva a požadavky na systém telefonu. Pomocí kompilátoru Gradle se všechny soubory zpracují a „zabalí“ do </w:t>
      </w:r>
      <w:r w:rsidR="00D264AF" w:rsidRPr="006F36DA">
        <w:t>*.apk souboru, se </w:t>
      </w:r>
      <w:r w:rsidR="003B66FF" w:rsidRPr="006F36DA">
        <w:t>kterými již Android smartphone nebo tablet dokáže pracovat.</w:t>
      </w:r>
      <w:r w:rsidR="00DC1656" w:rsidRPr="006F36DA">
        <w:t xml:space="preserve"> </w:t>
      </w:r>
      <w:bookmarkStart w:id="31" w:name="_Toc475805497"/>
      <w:bookmarkEnd w:id="31"/>
    </w:p>
    <w:p w:rsidR="00C4282A" w:rsidRPr="006F36DA" w:rsidRDefault="00C4282A" w:rsidP="00C4282A">
      <w:r w:rsidRPr="006F36DA">
        <w:br w:type="page"/>
      </w:r>
    </w:p>
    <w:tbl>
      <w:tblPr>
        <w:tblW w:w="8787" w:type="dxa"/>
        <w:tblCellMar>
          <w:left w:w="70" w:type="dxa"/>
          <w:right w:w="70" w:type="dxa"/>
        </w:tblCellMar>
        <w:tblLook w:val="0000" w:firstRow="0" w:lastRow="0" w:firstColumn="0" w:lastColumn="0" w:noHBand="0" w:noVBand="0"/>
      </w:tblPr>
      <w:tblGrid>
        <w:gridCol w:w="8787"/>
      </w:tblGrid>
      <w:tr w:rsidR="00C80008" w:rsidRPr="006F36DA" w:rsidTr="00C80008">
        <w:tc>
          <w:tcPr>
            <w:tcW w:w="8787" w:type="dxa"/>
            <w:vAlign w:val="bottom"/>
          </w:tcPr>
          <w:p w:rsidR="00C80008" w:rsidRPr="006F36DA" w:rsidRDefault="00C80008" w:rsidP="000455D5">
            <w:pPr>
              <w:pStyle w:val="st-slice"/>
              <w:numPr>
                <w:ilvl w:val="0"/>
                <w:numId w:val="9"/>
              </w:numPr>
            </w:pPr>
            <w:bookmarkStart w:id="32" w:name="_Toc475916349"/>
            <w:r w:rsidRPr="006F36DA">
              <w:lastRenderedPageBreak/>
              <w:t>tEORETICKÁ ČÁST</w:t>
            </w:r>
            <w:bookmarkEnd w:id="32"/>
          </w:p>
        </w:tc>
      </w:tr>
    </w:tbl>
    <w:p w:rsidR="00385B2A" w:rsidRPr="006F36DA" w:rsidRDefault="00385B2A" w:rsidP="000455D5">
      <w:pPr>
        <w:pStyle w:val="Heading1"/>
      </w:pPr>
      <w:bookmarkStart w:id="33" w:name="_Toc475805499"/>
      <w:bookmarkStart w:id="34" w:name="_Toc475916350"/>
      <w:bookmarkStart w:id="35" w:name="_Toc475917299"/>
      <w:r w:rsidRPr="006F36DA">
        <w:lastRenderedPageBreak/>
        <w:t>CÍLE PRÁCE</w:t>
      </w:r>
      <w:bookmarkEnd w:id="33"/>
      <w:bookmarkEnd w:id="34"/>
      <w:bookmarkEnd w:id="35"/>
    </w:p>
    <w:p w:rsidR="00CF42D7" w:rsidRPr="006F36DA" w:rsidRDefault="00CF42D7" w:rsidP="000455D5">
      <w:pPr>
        <w:pStyle w:val="Heading2"/>
      </w:pPr>
      <w:bookmarkStart w:id="36" w:name="_Toc475805500"/>
      <w:bookmarkStart w:id="37" w:name="_Toc475916351"/>
      <w:bookmarkStart w:id="38" w:name="_Toc475917300"/>
      <w:r w:rsidRPr="006F36DA">
        <w:t>Tvorba Android aplikace</w:t>
      </w:r>
      <w:bookmarkEnd w:id="36"/>
      <w:bookmarkEnd w:id="37"/>
      <w:bookmarkEnd w:id="38"/>
    </w:p>
    <w:p w:rsidR="00385B2A" w:rsidRPr="006F36DA" w:rsidRDefault="007C6348" w:rsidP="005D6C67">
      <w:pPr>
        <w:ind w:firstLine="576"/>
      </w:pPr>
      <w:r w:rsidRPr="006F36DA">
        <w:t xml:space="preserve">Cílem práce je </w:t>
      </w:r>
      <w:r w:rsidR="006642EA" w:rsidRPr="006F36DA">
        <w:t xml:space="preserve">vytvořit Android aplikaci, která by uživateli poskytovala možnost vytvořit </w:t>
      </w:r>
      <w:r w:rsidR="00D672D2" w:rsidRPr="006F36DA">
        <w:t>si vlastní knihovnu filmů, na něž</w:t>
      </w:r>
      <w:r w:rsidR="006642EA" w:rsidRPr="006F36DA">
        <w:t xml:space="preserve"> by se chtěl podívat nebo které již viděl</w:t>
      </w:r>
      <w:r w:rsidR="00D672D2" w:rsidRPr="006F36DA">
        <w:t>,</w:t>
      </w:r>
      <w:r w:rsidR="006642EA" w:rsidRPr="006F36DA">
        <w:t xml:space="preserve"> společně s informacemi s nimi </w:t>
      </w:r>
      <w:r w:rsidR="00D672D2" w:rsidRPr="006F36DA">
        <w:t>spjatými</w:t>
      </w:r>
      <w:r w:rsidR="006642EA" w:rsidRPr="006F36DA">
        <w:t>.</w:t>
      </w:r>
    </w:p>
    <w:p w:rsidR="00CF42D7" w:rsidRPr="006F36DA" w:rsidRDefault="00CF42D7" w:rsidP="00CF42D7">
      <w:pPr>
        <w:pStyle w:val="Heading2"/>
      </w:pPr>
      <w:bookmarkStart w:id="39" w:name="_Toc475805501"/>
      <w:bookmarkStart w:id="40" w:name="_Toc475916352"/>
      <w:bookmarkStart w:id="41" w:name="_Toc475917301"/>
      <w:r w:rsidRPr="006F36DA">
        <w:t>Vytvoření systému získávání potřebných informací</w:t>
      </w:r>
      <w:bookmarkEnd w:id="39"/>
      <w:bookmarkEnd w:id="40"/>
      <w:bookmarkEnd w:id="41"/>
    </w:p>
    <w:p w:rsidR="00B630FB" w:rsidRPr="006F36DA" w:rsidRDefault="006642EA" w:rsidP="005D6C67">
      <w:pPr>
        <w:ind w:firstLine="576"/>
      </w:pPr>
      <w:r w:rsidRPr="006F36DA">
        <w:t>Aplikace bude veškeré informace získávat z</w:t>
      </w:r>
      <w:r w:rsidR="00B630FB" w:rsidRPr="006F36DA">
        <w:t> webové stránky www.themoviedb.org</w:t>
      </w:r>
      <w:r w:rsidR="005C4461" w:rsidRPr="006F36DA">
        <w:t xml:space="preserve"> v podobě JSON</w:t>
      </w:r>
      <w:r w:rsidRPr="006F36DA">
        <w:t xml:space="preserve"> </w:t>
      </w:r>
      <w:r w:rsidR="005C4461" w:rsidRPr="006F36DA">
        <w:t xml:space="preserve">databáze. </w:t>
      </w:r>
      <w:r w:rsidR="00B630FB" w:rsidRPr="006F36DA">
        <w:t>Tyto informac</w:t>
      </w:r>
      <w:r w:rsidR="00D672D2" w:rsidRPr="006F36DA">
        <w:t>e si zařízení uloží do své mezi</w:t>
      </w:r>
      <w:r w:rsidR="001108C5" w:rsidRPr="006F36DA">
        <w:t>-</w:t>
      </w:r>
      <w:r w:rsidR="00B630FB" w:rsidRPr="006F36DA">
        <w:t>paměti k pozdějšímu využití.</w:t>
      </w:r>
    </w:p>
    <w:p w:rsidR="00B630FB" w:rsidRPr="006F36DA" w:rsidRDefault="00B630FB" w:rsidP="00B630FB">
      <w:pPr>
        <w:pStyle w:val="Heading2"/>
      </w:pPr>
      <w:bookmarkStart w:id="42" w:name="_Toc475805502"/>
      <w:bookmarkStart w:id="43" w:name="_Toc475916353"/>
      <w:bookmarkStart w:id="44" w:name="_Toc475917302"/>
      <w:r w:rsidRPr="006F36DA">
        <w:t>Vytvoření intuitivního uživatelského prostředí</w:t>
      </w:r>
      <w:bookmarkEnd w:id="42"/>
      <w:bookmarkEnd w:id="43"/>
      <w:bookmarkEnd w:id="44"/>
    </w:p>
    <w:p w:rsidR="005D6C67" w:rsidRPr="006F36DA" w:rsidRDefault="001108C5" w:rsidP="005D6C67">
      <w:pPr>
        <w:ind w:firstLine="576"/>
      </w:pPr>
      <w:r w:rsidRPr="006F36DA">
        <w:t>Dalším cílem této práce je v</w:t>
      </w:r>
      <w:r w:rsidR="00D672D2" w:rsidRPr="006F36DA">
        <w:t>ytvoření</w:t>
      </w:r>
      <w:r w:rsidRPr="006F36DA">
        <w:t xml:space="preserve"> grafického</w:t>
      </w:r>
      <w:r w:rsidR="00D672D2" w:rsidRPr="006F36DA">
        <w:t xml:space="preserve"> ná</w:t>
      </w:r>
      <w:r w:rsidRPr="006F36DA">
        <w:t>vrhu v Adobe Photoshop</w:t>
      </w:r>
      <w:r w:rsidR="005D6C67" w:rsidRPr="006F36DA">
        <w:t xml:space="preserve">, </w:t>
      </w:r>
      <w:r w:rsidRPr="006F36DA">
        <w:t>který</w:t>
      </w:r>
      <w:r w:rsidR="005D6C67" w:rsidRPr="006F36DA">
        <w:t xml:space="preserve"> b</w:t>
      </w:r>
      <w:r w:rsidRPr="006F36DA">
        <w:t>y byl uživatelsky přívětivý a intuitivní, dále</w:t>
      </w:r>
      <w:r w:rsidR="005D6C67" w:rsidRPr="006F36DA">
        <w:t xml:space="preserve"> </w:t>
      </w:r>
      <w:r w:rsidRPr="006F36DA">
        <w:t>sepsání</w:t>
      </w:r>
      <w:r w:rsidR="005D6C67" w:rsidRPr="006F36DA">
        <w:t xml:space="preserve"> XML kódu</w:t>
      </w:r>
      <w:r w:rsidRPr="006F36DA">
        <w:t>, je</w:t>
      </w:r>
      <w:r w:rsidR="005D6C67" w:rsidRPr="006F36DA">
        <w:t xml:space="preserve">ž by </w:t>
      </w:r>
      <w:r w:rsidRPr="006F36DA">
        <w:t>onen návrh následoval</w:t>
      </w:r>
      <w:r w:rsidR="005D6C67" w:rsidRPr="006F36DA">
        <w:t>.</w:t>
      </w:r>
    </w:p>
    <w:p w:rsidR="00B630FB" w:rsidRPr="006F36DA" w:rsidRDefault="00D672D2" w:rsidP="00B630FB">
      <w:pPr>
        <w:pStyle w:val="Heading2"/>
      </w:pPr>
      <w:bookmarkStart w:id="45" w:name="_Toc475805503"/>
      <w:bookmarkStart w:id="46" w:name="_Toc475916354"/>
      <w:bookmarkStart w:id="47" w:name="_Toc475917303"/>
      <w:r w:rsidRPr="006F36DA">
        <w:t xml:space="preserve">Tvorba </w:t>
      </w:r>
      <w:bookmarkEnd w:id="45"/>
      <w:r w:rsidR="001108C5" w:rsidRPr="006F36DA">
        <w:t>„Seenlist“ a „Watchlist“ záložek</w:t>
      </w:r>
      <w:bookmarkEnd w:id="46"/>
      <w:bookmarkEnd w:id="47"/>
    </w:p>
    <w:p w:rsidR="00F65ED0" w:rsidRPr="006F36DA" w:rsidRDefault="005C4461" w:rsidP="00F65ED0">
      <w:pPr>
        <w:ind w:firstLine="432"/>
      </w:pPr>
      <w:r w:rsidRPr="006F36DA">
        <w:t>Pokud si uživatel uloží některý z filmů do seznamu snímků, které chce vidět</w:t>
      </w:r>
      <w:r w:rsidR="00F65ED0" w:rsidRPr="006F36DA">
        <w:t xml:space="preserve"> nebo již viděl</w:t>
      </w:r>
      <w:r w:rsidRPr="006F36DA">
        <w:t xml:space="preserve">, aplikace uloží informace o </w:t>
      </w:r>
      <w:r w:rsidR="001108C5" w:rsidRPr="006F36DA">
        <w:t>titulu</w:t>
      </w:r>
      <w:r w:rsidRPr="006F36DA">
        <w:t xml:space="preserve"> do své</w:t>
      </w:r>
      <w:r w:rsidR="001108C5" w:rsidRPr="006F36DA">
        <w:t xml:space="preserve"> interní</w:t>
      </w:r>
      <w:r w:rsidRPr="006F36DA">
        <w:t xml:space="preserve"> paměti a uživatel má k němu přístup i</w:t>
      </w:r>
      <w:r w:rsidR="002F2C7A">
        <w:t> </w:t>
      </w:r>
      <w:r w:rsidRPr="006F36DA">
        <w:t>bez internetového připojení.</w:t>
      </w:r>
    </w:p>
    <w:p w:rsidR="00082301" w:rsidRPr="006F36DA" w:rsidRDefault="001108C5" w:rsidP="00082301">
      <w:pPr>
        <w:pStyle w:val="Heading2"/>
      </w:pPr>
      <w:bookmarkStart w:id="48" w:name="_Toc475805504"/>
      <w:bookmarkStart w:id="49" w:name="_Toc475916355"/>
      <w:bookmarkStart w:id="50" w:name="_Toc475917304"/>
      <w:r w:rsidRPr="006F36DA">
        <w:t>Potenciál</w:t>
      </w:r>
      <w:r w:rsidR="00082301" w:rsidRPr="006F36DA">
        <w:t xml:space="preserve"> aplikace</w:t>
      </w:r>
      <w:bookmarkEnd w:id="48"/>
      <w:bookmarkEnd w:id="49"/>
      <w:bookmarkEnd w:id="50"/>
    </w:p>
    <w:p w:rsidR="005C4461" w:rsidRPr="006F36DA" w:rsidRDefault="00A42FEC" w:rsidP="00082301">
      <w:pPr>
        <w:ind w:firstLine="576"/>
      </w:pPr>
      <w:r w:rsidRPr="006F36DA">
        <w:t xml:space="preserve">V budoucnosti by mohla aplikace </w:t>
      </w:r>
      <w:r w:rsidR="003213C7" w:rsidRPr="006F36DA">
        <w:t>uživateli</w:t>
      </w:r>
      <w:r w:rsidR="005D6C67" w:rsidRPr="006F36DA">
        <w:t xml:space="preserve"> nabídnout</w:t>
      </w:r>
      <w:r w:rsidR="003213C7" w:rsidRPr="006F36DA">
        <w:t xml:space="preserve"> možnost</w:t>
      </w:r>
      <w:r w:rsidRPr="006F36DA">
        <w:t>i</w:t>
      </w:r>
      <w:r w:rsidR="003213C7" w:rsidRPr="006F36DA">
        <w:t xml:space="preserve"> </w:t>
      </w:r>
      <w:r w:rsidRPr="006F36DA">
        <w:t>úpravy</w:t>
      </w:r>
      <w:r w:rsidR="003213C7" w:rsidRPr="006F36DA">
        <w:t xml:space="preserve"> grafického rozhraní </w:t>
      </w:r>
      <w:r w:rsidRPr="006F36DA">
        <w:t>či</w:t>
      </w:r>
      <w:r w:rsidR="003213C7" w:rsidRPr="006F36DA">
        <w:t xml:space="preserve"> </w:t>
      </w:r>
      <w:r w:rsidRPr="006F36DA">
        <w:t xml:space="preserve">zálohování </w:t>
      </w:r>
      <w:r w:rsidR="003213C7" w:rsidRPr="006F36DA">
        <w:t>vytvořených seznamů na internetové servery.</w:t>
      </w:r>
    </w:p>
    <w:p w:rsidR="00C94493" w:rsidRPr="006F36DA" w:rsidRDefault="00A42FEC" w:rsidP="00C27343">
      <w:pPr>
        <w:ind w:firstLine="576"/>
      </w:pPr>
      <w:r w:rsidRPr="006F36DA">
        <w:t>Práce si klade za dlouhodobý cíl vyvinout</w:t>
      </w:r>
      <w:r w:rsidR="001108C5" w:rsidRPr="006F36DA">
        <w:t xml:space="preserve"> aplikaci</w:t>
      </w:r>
      <w:r w:rsidRPr="006F36DA">
        <w:t xml:space="preserve"> tak, aby se</w:t>
      </w:r>
      <w:r w:rsidR="001108C5" w:rsidRPr="006F36DA">
        <w:t xml:space="preserve"> rozv</w:t>
      </w:r>
      <w:r w:rsidRPr="006F36DA">
        <w:t>íjela</w:t>
      </w:r>
      <w:r w:rsidR="001108C5" w:rsidRPr="006F36DA">
        <w:t xml:space="preserve"> na základě</w:t>
      </w:r>
      <w:r w:rsidRPr="006F36DA">
        <w:t xml:space="preserve"> uživatelské</w:t>
      </w:r>
      <w:r w:rsidR="001108C5" w:rsidRPr="006F36DA">
        <w:t xml:space="preserve"> </w:t>
      </w:r>
      <w:r w:rsidR="003213C7" w:rsidRPr="006F36DA">
        <w:t>zpětné vazby a</w:t>
      </w:r>
      <w:r w:rsidRPr="006F36DA">
        <w:t xml:space="preserve"> aby</w:t>
      </w:r>
      <w:r w:rsidR="003213C7" w:rsidRPr="006F36DA">
        <w:t xml:space="preserve"> </w:t>
      </w:r>
      <w:r w:rsidRPr="006F36DA">
        <w:t xml:space="preserve">se její databáze rozšířila </w:t>
      </w:r>
      <w:r w:rsidR="004F3612" w:rsidRPr="006F36DA">
        <w:t>o další kinematografické žánry.</w:t>
      </w:r>
    </w:p>
    <w:p w:rsidR="00C94493" w:rsidRPr="006F36DA" w:rsidRDefault="00C27343" w:rsidP="004C1DC7">
      <w:pPr>
        <w:pStyle w:val="Heading1"/>
        <w:suppressAutoHyphens/>
      </w:pPr>
      <w:bookmarkStart w:id="51" w:name="_Toc475805505"/>
      <w:bookmarkStart w:id="52" w:name="_Toc475916356"/>
      <w:bookmarkStart w:id="53" w:name="_Toc475917305"/>
      <w:bookmarkStart w:id="54" w:name="_Toc107634143"/>
      <w:bookmarkStart w:id="55" w:name="_Toc107635178"/>
      <w:bookmarkStart w:id="56" w:name="_Toc107635218"/>
      <w:bookmarkStart w:id="57" w:name="_Toc107635235"/>
      <w:r w:rsidRPr="006F36DA">
        <w:lastRenderedPageBreak/>
        <w:t>VÝBĚR TECHNOLOGIÍ PRO ŘEŠENÍ</w:t>
      </w:r>
      <w:bookmarkEnd w:id="51"/>
      <w:bookmarkEnd w:id="52"/>
      <w:bookmarkEnd w:id="53"/>
    </w:p>
    <w:p w:rsidR="00C27343" w:rsidRPr="006F36DA" w:rsidRDefault="00C27343" w:rsidP="00C27343">
      <w:pPr>
        <w:pStyle w:val="Heading2"/>
      </w:pPr>
      <w:bookmarkStart w:id="58" w:name="_Toc475805506"/>
      <w:bookmarkStart w:id="59" w:name="_Toc475916357"/>
      <w:bookmarkStart w:id="60" w:name="_Toc475917306"/>
      <w:r w:rsidRPr="006F36DA">
        <w:t>Použité jazyky</w:t>
      </w:r>
      <w:bookmarkEnd w:id="58"/>
      <w:bookmarkEnd w:id="59"/>
      <w:bookmarkEnd w:id="60"/>
    </w:p>
    <w:p w:rsidR="00C27343" w:rsidRPr="006F36DA" w:rsidRDefault="00C27343" w:rsidP="003D7A91">
      <w:pPr>
        <w:pStyle w:val="Heading3"/>
      </w:pPr>
      <w:bookmarkStart w:id="61" w:name="_Toc475805507"/>
      <w:bookmarkStart w:id="62" w:name="_Toc475916358"/>
      <w:bookmarkStart w:id="63" w:name="_Toc475917307"/>
      <w:r w:rsidRPr="006F36DA">
        <w:t>Java</w:t>
      </w:r>
      <w:bookmarkEnd w:id="61"/>
      <w:bookmarkEnd w:id="62"/>
      <w:bookmarkEnd w:id="63"/>
    </w:p>
    <w:p w:rsidR="00C27343" w:rsidRPr="006F36DA" w:rsidRDefault="00D264AF" w:rsidP="00A56A91">
      <w:pPr>
        <w:pStyle w:val="ListParagraph"/>
        <w:numPr>
          <w:ilvl w:val="0"/>
          <w:numId w:val="5"/>
        </w:numPr>
        <w:jc w:val="left"/>
      </w:pPr>
      <w:r w:rsidRPr="006F36DA">
        <w:t>Je m</w:t>
      </w:r>
      <w:r w:rsidR="00C27343" w:rsidRPr="006F36DA">
        <w:t xml:space="preserve">ultiplatformní programovací </w:t>
      </w:r>
      <w:r w:rsidR="009855BB" w:rsidRPr="006F36DA">
        <w:t>jazyk, v němž</w:t>
      </w:r>
      <w:r w:rsidR="00C27343" w:rsidRPr="006F36DA">
        <w:t xml:space="preserve"> je napsána většina kódu</w:t>
      </w:r>
      <w:r w:rsidRPr="006F36DA">
        <w:t>.</w:t>
      </w:r>
    </w:p>
    <w:p w:rsidR="009855BB" w:rsidRPr="006F36DA" w:rsidRDefault="002D357A" w:rsidP="00A56A91">
      <w:pPr>
        <w:pStyle w:val="ListParagraph"/>
        <w:numPr>
          <w:ilvl w:val="0"/>
          <w:numId w:val="5"/>
        </w:numPr>
        <w:jc w:val="left"/>
      </w:pPr>
      <w:r w:rsidRPr="006F36DA">
        <w:t>Použitá v</w:t>
      </w:r>
      <w:r w:rsidR="009855BB" w:rsidRPr="006F36DA">
        <w:t>erze</w:t>
      </w:r>
      <w:r w:rsidR="00424225" w:rsidRPr="006F36DA">
        <w:t>:</w:t>
      </w:r>
      <w:r w:rsidR="009855BB" w:rsidRPr="006F36DA">
        <w:t xml:space="preserve"> Java ME JDK 7</w:t>
      </w:r>
    </w:p>
    <w:p w:rsidR="009855BB" w:rsidRPr="006F36DA" w:rsidRDefault="009855BB" w:rsidP="00E7132C">
      <w:pPr>
        <w:pStyle w:val="Heading3"/>
      </w:pPr>
      <w:bookmarkStart w:id="64" w:name="_Toc475805508"/>
      <w:bookmarkStart w:id="65" w:name="_Toc475916359"/>
      <w:bookmarkStart w:id="66" w:name="_Toc475917308"/>
      <w:bookmarkEnd w:id="54"/>
      <w:bookmarkEnd w:id="55"/>
      <w:bookmarkEnd w:id="56"/>
      <w:bookmarkEnd w:id="57"/>
      <w:r w:rsidRPr="006F36DA">
        <w:t>XML</w:t>
      </w:r>
      <w:bookmarkEnd w:id="64"/>
      <w:bookmarkEnd w:id="65"/>
      <w:bookmarkEnd w:id="66"/>
    </w:p>
    <w:p w:rsidR="00CF42D7" w:rsidRPr="006F36DA" w:rsidRDefault="00D264AF" w:rsidP="00A56A91">
      <w:pPr>
        <w:pStyle w:val="Caption"/>
        <w:numPr>
          <w:ilvl w:val="0"/>
          <w:numId w:val="6"/>
        </w:numPr>
        <w:jc w:val="left"/>
      </w:pPr>
      <w:bookmarkStart w:id="67" w:name="_Toc475868061"/>
      <w:bookmarkStart w:id="68" w:name="_Toc475914238"/>
      <w:bookmarkStart w:id="69" w:name="_Toc475917838"/>
      <w:r w:rsidRPr="006F36DA">
        <w:t>Je o</w:t>
      </w:r>
      <w:r w:rsidR="002D357A" w:rsidRPr="006F36DA">
        <w:t>becný značkovací jazyk, ve kterém je vytvořeno uživatelské rozhraní aplikace</w:t>
      </w:r>
      <w:bookmarkEnd w:id="67"/>
      <w:r w:rsidRPr="006F36DA">
        <w:t>.</w:t>
      </w:r>
      <w:bookmarkEnd w:id="68"/>
      <w:bookmarkEnd w:id="69"/>
    </w:p>
    <w:p w:rsidR="002D357A" w:rsidRPr="006F36DA" w:rsidRDefault="002D357A" w:rsidP="00A56A91">
      <w:pPr>
        <w:pStyle w:val="ListParagraph"/>
        <w:numPr>
          <w:ilvl w:val="0"/>
          <w:numId w:val="6"/>
        </w:numPr>
        <w:jc w:val="left"/>
      </w:pPr>
      <w:r w:rsidRPr="006F36DA">
        <w:t>Použitá verze</w:t>
      </w:r>
      <w:r w:rsidR="00424225" w:rsidRPr="006F36DA">
        <w:t>:</w:t>
      </w:r>
      <w:r w:rsidRPr="006F36DA">
        <w:t xml:space="preserve"> XML 1.1</w:t>
      </w:r>
    </w:p>
    <w:p w:rsidR="002D357A" w:rsidRPr="006F36DA" w:rsidRDefault="002D357A" w:rsidP="002D357A">
      <w:pPr>
        <w:pStyle w:val="Heading2"/>
      </w:pPr>
      <w:bookmarkStart w:id="70" w:name="_Toc475805509"/>
      <w:bookmarkStart w:id="71" w:name="_Toc475916360"/>
      <w:bookmarkStart w:id="72" w:name="_Toc475917309"/>
      <w:r w:rsidRPr="006F36DA">
        <w:t>Použitý software</w:t>
      </w:r>
      <w:bookmarkEnd w:id="70"/>
      <w:bookmarkEnd w:id="71"/>
      <w:bookmarkEnd w:id="72"/>
    </w:p>
    <w:p w:rsidR="002D357A" w:rsidRPr="006F36DA" w:rsidRDefault="009205DE" w:rsidP="009205DE">
      <w:pPr>
        <w:pStyle w:val="Heading3"/>
      </w:pPr>
      <w:bookmarkStart w:id="73" w:name="_Toc475805510"/>
      <w:bookmarkStart w:id="74" w:name="_Toc475916361"/>
      <w:bookmarkStart w:id="75" w:name="_Toc475917310"/>
      <w:r w:rsidRPr="006F36DA">
        <w:t>Android Studio</w:t>
      </w:r>
      <w:bookmarkEnd w:id="73"/>
      <w:bookmarkEnd w:id="74"/>
      <w:bookmarkEnd w:id="75"/>
    </w:p>
    <w:p w:rsidR="00801E04" w:rsidRPr="006F36DA" w:rsidRDefault="009205DE" w:rsidP="00A56A91">
      <w:pPr>
        <w:pStyle w:val="ListParagraph"/>
        <w:numPr>
          <w:ilvl w:val="0"/>
          <w:numId w:val="7"/>
        </w:numPr>
      </w:pPr>
      <w:r w:rsidRPr="006F36DA">
        <w:t>Android studio je oficiální program od Google pro</w:t>
      </w:r>
      <w:r w:rsidR="00801E04" w:rsidRPr="006F36DA">
        <w:t xml:space="preserve"> vývoj Android aplikací.</w:t>
      </w:r>
    </w:p>
    <w:p w:rsidR="00622B08" w:rsidRPr="006F36DA" w:rsidRDefault="003F0A7F" w:rsidP="00A56A91">
      <w:pPr>
        <w:pStyle w:val="ListParagraph"/>
        <w:numPr>
          <w:ilvl w:val="0"/>
          <w:numId w:val="7"/>
        </w:numPr>
      </w:pPr>
      <w:r w:rsidRPr="006F36DA">
        <w:rPr>
          <w:noProof/>
        </w:rPr>
        <w:drawing>
          <wp:anchor distT="0" distB="0" distL="114300" distR="114300" simplePos="0" relativeHeight="251657728" behindDoc="0" locked="0" layoutInCell="1" allowOverlap="1">
            <wp:simplePos x="0" y="0"/>
            <wp:positionH relativeFrom="margin">
              <wp:align>right</wp:align>
            </wp:positionH>
            <wp:positionV relativeFrom="paragraph">
              <wp:posOffset>459105</wp:posOffset>
            </wp:positionV>
            <wp:extent cx="5585460" cy="3026410"/>
            <wp:effectExtent l="0" t="0" r="0" b="2540"/>
            <wp:wrapSquare wrapText="bothSides"/>
            <wp:docPr id="6" name="Picture 6" descr="C:\Users\Adam\Desktop\android studio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Desktop\android studio pic.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5460" cy="302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E04" w:rsidRPr="006F36DA">
        <w:t xml:space="preserve">Použitá </w:t>
      </w:r>
      <w:r w:rsidR="00622B08" w:rsidRPr="006F36DA">
        <w:t>verze</w:t>
      </w:r>
      <w:r w:rsidR="00801E04" w:rsidRPr="006F36DA">
        <w:t>:</w:t>
      </w:r>
      <w:r w:rsidR="00622B08" w:rsidRPr="006F36DA">
        <w:t xml:space="preserve"> 2.2</w:t>
      </w:r>
    </w:p>
    <w:p w:rsidR="00AE2BED" w:rsidRDefault="00424225" w:rsidP="00AE2BED">
      <w:pPr>
        <w:tabs>
          <w:tab w:val="left" w:pos="851"/>
        </w:tabs>
      </w:pPr>
      <w:r w:rsidRPr="006F36DA">
        <w:rPr>
          <w:noProof/>
        </w:rPr>
        <mc:AlternateContent>
          <mc:Choice Requires="wps">
            <w:drawing>
              <wp:anchor distT="0" distB="0" distL="114300" distR="114300" simplePos="0" relativeHeight="251662848" behindDoc="0" locked="0" layoutInCell="1" allowOverlap="1" wp14:anchorId="6D46C355" wp14:editId="4EC07729">
                <wp:simplePos x="0" y="0"/>
                <wp:positionH relativeFrom="page">
                  <wp:align>center</wp:align>
                </wp:positionH>
                <wp:positionV relativeFrom="paragraph">
                  <wp:posOffset>3180715</wp:posOffset>
                </wp:positionV>
                <wp:extent cx="5181600" cy="635"/>
                <wp:effectExtent l="0" t="0" r="0" b="3810"/>
                <wp:wrapSquare wrapText="bothSides"/>
                <wp:docPr id="1"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a:effectLst/>
                      </wps:spPr>
                      <wps:txbx>
                        <w:txbxContent>
                          <w:p w:rsidR="00202020" w:rsidRPr="00FC78A8" w:rsidRDefault="00202020" w:rsidP="00D264AF">
                            <w:pPr>
                              <w:pStyle w:val="Caption"/>
                              <w:jc w:val="left"/>
                              <w:rPr>
                                <w:noProof/>
                                <w:sz w:val="20"/>
                                <w:szCs w:val="20"/>
                              </w:rPr>
                            </w:pPr>
                            <w:bookmarkStart w:id="76" w:name="_Toc475917839"/>
                            <w:r w:rsidRPr="00FC78A8">
                              <w:rPr>
                                <w:noProof/>
                                <w:sz w:val="20"/>
                                <w:szCs w:val="20"/>
                              </w:rPr>
                              <w:t>Obr. 2.1 Android Studio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6C355" id="_x0000_t202" coordsize="21600,21600" o:spt="202" path="m,l,21600r21600,l21600,xe">
                <v:stroke joinstyle="miter"/>
                <v:path gradientshapeok="t" o:connecttype="rect"/>
              </v:shapetype>
              <v:shape id="Text Box 1" o:spid="_x0000_s1026" type="#_x0000_t202" style="position:absolute;left:0;text-align:left;margin-left:0;margin-top:250.45pt;width:408pt;height:.05pt;z-index:2516628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" stroked="f">
                <v:textbox style="mso-fit-shape-to-text:t" inset="0,0,0,0">
                  <w:txbxContent>
                    <w:p w:rsidR="00202020" w:rsidRPr="00FC78A8" w:rsidRDefault="00202020" w:rsidP="00D264AF">
                      <w:pPr>
                        <w:pStyle w:val="Caption"/>
                        <w:jc w:val="left"/>
                        <w:rPr>
                          <w:noProof/>
                          <w:sz w:val="20"/>
                          <w:szCs w:val="20"/>
                        </w:rPr>
                      </w:pPr>
                      <w:bookmarkStart w:id="77" w:name="_Toc475917839"/>
                      <w:r w:rsidRPr="00FC78A8">
                        <w:rPr>
                          <w:noProof/>
                          <w:sz w:val="20"/>
                          <w:szCs w:val="20"/>
                        </w:rPr>
                        <w:t>Obr. 2.1 Android Studio</w:t>
                      </w:r>
                      <w:bookmarkEnd w:id="77"/>
                    </w:p>
                  </w:txbxContent>
                </v:textbox>
                <w10:wrap type="square" anchorx="page"/>
              </v:shape>
            </w:pict>
          </mc:Fallback>
        </mc:AlternateContent>
      </w:r>
    </w:p>
    <w:p w:rsidR="00AE2BED" w:rsidRDefault="00AE2BED">
      <w:pPr>
        <w:spacing w:after="0" w:line="240" w:lineRule="auto"/>
        <w:jc w:val="left"/>
      </w:pPr>
      <w:r>
        <w:br w:type="page"/>
      </w:r>
    </w:p>
    <w:p w:rsidR="009205DE" w:rsidRPr="006F36DA" w:rsidRDefault="00AE2BED" w:rsidP="00AE2BED">
      <w:pPr>
        <w:tabs>
          <w:tab w:val="left" w:pos="851"/>
        </w:tabs>
      </w:pPr>
      <w:r>
        <w:lastRenderedPageBreak/>
        <w:tab/>
      </w:r>
      <w:r w:rsidR="00B26BD4" w:rsidRPr="006F36DA">
        <w:t>Díky zaměření Android Studia na vývoj Android aplikací (oproti např</w:t>
      </w:r>
      <w:r w:rsidR="00E7132C" w:rsidRPr="006F36DA">
        <w:t>.</w:t>
      </w:r>
      <w:r w:rsidR="00B26BD4" w:rsidRPr="006F36DA">
        <w:t xml:space="preserve"> Eclipse) má </w:t>
      </w:r>
      <w:r w:rsidR="00801E04" w:rsidRPr="006F36DA">
        <w:t xml:space="preserve">program </w:t>
      </w:r>
      <w:r w:rsidR="00B26BD4" w:rsidRPr="006F36DA">
        <w:t xml:space="preserve">přehledné rozhraní, ve kterém uživatel vždy najde, co hledá. </w:t>
      </w:r>
      <w:r w:rsidR="00A329F8" w:rsidRPr="006F36DA">
        <w:t>Mezi další výhody patří</w:t>
      </w:r>
      <w:r w:rsidR="00B26BD4" w:rsidRPr="006F36DA">
        <w:t xml:space="preserve"> povedený XML design editor, v</w:t>
      </w:r>
      <w:r w:rsidR="00E7132C" w:rsidRPr="006F36DA">
        <w:t> němž je</w:t>
      </w:r>
      <w:r w:rsidR="00B26BD4" w:rsidRPr="006F36DA">
        <w:t xml:space="preserve"> manipulace s</w:t>
      </w:r>
      <w:r w:rsidR="00E7132C" w:rsidRPr="006F36DA">
        <w:t xml:space="preserve"> jednotlivými prvky značně </w:t>
      </w:r>
      <w:r w:rsidR="003F0A7F" w:rsidRPr="006F36DA">
        <w:rPr>
          <w:noProof/>
        </w:rPr>
        <w:drawing>
          <wp:anchor distT="0" distB="0" distL="114300" distR="114300" simplePos="0" relativeHeight="251663872" behindDoc="1" locked="0" layoutInCell="1" allowOverlap="1">
            <wp:simplePos x="0" y="0"/>
            <wp:positionH relativeFrom="margin">
              <wp:posOffset>-1270</wp:posOffset>
            </wp:positionH>
            <wp:positionV relativeFrom="paragraph">
              <wp:posOffset>1053465</wp:posOffset>
            </wp:positionV>
            <wp:extent cx="5572125" cy="3009900"/>
            <wp:effectExtent l="0" t="0" r="9525" b="0"/>
            <wp:wrapTight wrapText="bothSides">
              <wp:wrapPolygon edited="0">
                <wp:start x="0" y="0"/>
                <wp:lineTo x="0" y="21463"/>
                <wp:lineTo x="21563" y="21463"/>
                <wp:lineTo x="21563" y="0"/>
                <wp:lineTo x="0" y="0"/>
              </wp:wrapPolygon>
            </wp:wrapTight>
            <wp:docPr id="7" name="Picture 7" descr="C:\Users\Adam\Desktop\grap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esktop\graph edi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132C" w:rsidRPr="006F36DA">
        <w:t>zjednodušena.</w:t>
      </w:r>
      <w:r w:rsidR="00E7132C" w:rsidRPr="006F36DA">
        <w:rPr>
          <w:noProof/>
        </w:rPr>
        <mc:AlternateContent>
          <mc:Choice Requires="wps">
            <w:drawing>
              <wp:anchor distT="0" distB="0" distL="114300" distR="114300" simplePos="0" relativeHeight="251665920" behindDoc="1" locked="0" layoutInCell="1" allowOverlap="1" wp14:anchorId="0A45E693" wp14:editId="36AB3A31">
                <wp:simplePos x="0" y="0"/>
                <wp:positionH relativeFrom="column">
                  <wp:posOffset>-3175</wp:posOffset>
                </wp:positionH>
                <wp:positionV relativeFrom="paragraph">
                  <wp:posOffset>4120515</wp:posOffset>
                </wp:positionV>
                <wp:extent cx="557212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rsidR="00202020" w:rsidRPr="00FC78A8" w:rsidRDefault="00202020" w:rsidP="00E7132C">
                            <w:pPr>
                              <w:pStyle w:val="Caption"/>
                              <w:jc w:val="left"/>
                              <w:rPr>
                                <w:sz w:val="20"/>
                                <w:szCs w:val="20"/>
                              </w:rPr>
                            </w:pPr>
                            <w:bookmarkStart w:id="78" w:name="_Toc475917840"/>
                            <w:r w:rsidRPr="00FC78A8">
                              <w:rPr>
                                <w:sz w:val="20"/>
                                <w:szCs w:val="20"/>
                              </w:rPr>
                              <w:t>Obr. 2.2 XML Grafický editor Android studia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5E693" id="Text Box 8" o:spid="_x0000_s1027" type="#_x0000_t202" style="position:absolute;left:0;text-align:left;margin-left:-.25pt;margin-top:324.45pt;width:438.7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FdvMgIAAHIEAAAOAAAAZHJzL2Uyb0RvYy54bWysVMFu2zAMvQ/YPwi6L04ypCu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" stroked="f">
                <v:textbox style="mso-fit-shape-to-text:t" inset="0,0,0,0">
                  <w:txbxContent>
                    <w:p w:rsidR="00202020" w:rsidRPr="00FC78A8" w:rsidRDefault="00202020" w:rsidP="00E7132C">
                      <w:pPr>
                        <w:pStyle w:val="Caption"/>
                        <w:jc w:val="left"/>
                        <w:rPr>
                          <w:sz w:val="20"/>
                          <w:szCs w:val="20"/>
                        </w:rPr>
                      </w:pPr>
                      <w:bookmarkStart w:id="79" w:name="_Toc475917840"/>
                      <w:r w:rsidRPr="00FC78A8">
                        <w:rPr>
                          <w:sz w:val="20"/>
                          <w:szCs w:val="20"/>
                        </w:rPr>
                        <w:t>Obr. 2.2 XML Grafický editor Android studia</w:t>
                      </w:r>
                      <w:bookmarkEnd w:id="79"/>
                    </w:p>
                  </w:txbxContent>
                </v:textbox>
                <w10:wrap type="tight"/>
              </v:shape>
            </w:pict>
          </mc:Fallback>
        </mc:AlternateContent>
      </w:r>
    </w:p>
    <w:p w:rsidR="006F37A5" w:rsidRPr="006F36DA" w:rsidRDefault="006E7BA4" w:rsidP="006E7BA4">
      <w:pPr>
        <w:pStyle w:val="Heading3"/>
      </w:pPr>
      <w:bookmarkStart w:id="80" w:name="_Toc475916362"/>
      <w:bookmarkStart w:id="81" w:name="_Toc475917311"/>
      <w:r w:rsidRPr="006F36DA">
        <w:t>Adobe Photoshop</w:t>
      </w:r>
      <w:bookmarkEnd w:id="80"/>
      <w:bookmarkEnd w:id="81"/>
    </w:p>
    <w:p w:rsidR="006E7BA4" w:rsidRPr="006F36DA" w:rsidRDefault="00D672D2" w:rsidP="00AE2BED">
      <w:pPr>
        <w:ind w:firstLine="709"/>
      </w:pPr>
      <w:r w:rsidRPr="006F36DA">
        <w:rPr>
          <w:noProof/>
        </w:rPr>
        <w:drawing>
          <wp:anchor distT="0" distB="0" distL="114300" distR="114300" simplePos="0" relativeHeight="251666944" behindDoc="1" locked="0" layoutInCell="1" allowOverlap="1">
            <wp:simplePos x="0" y="0"/>
            <wp:positionH relativeFrom="margin">
              <wp:posOffset>-1270</wp:posOffset>
            </wp:positionH>
            <wp:positionV relativeFrom="paragraph">
              <wp:posOffset>532765</wp:posOffset>
            </wp:positionV>
            <wp:extent cx="5572125" cy="3004185"/>
            <wp:effectExtent l="0" t="0" r="9525" b="5715"/>
            <wp:wrapTight wrapText="bothSides">
              <wp:wrapPolygon edited="0">
                <wp:start x="0" y="0"/>
                <wp:lineTo x="0" y="21504"/>
                <wp:lineTo x="21563" y="21504"/>
                <wp:lineTo x="2156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Desktop\app design photoshop.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572125" cy="30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7BA4" w:rsidRPr="006F36DA">
        <w:rPr>
          <w:noProof/>
        </w:rPr>
        <mc:AlternateContent>
          <mc:Choice Requires="wps">
            <w:drawing>
              <wp:anchor distT="0" distB="0" distL="114300" distR="114300" simplePos="0" relativeHeight="251668992" behindDoc="1" locked="0" layoutInCell="1" allowOverlap="1" wp14:anchorId="7896C8E0" wp14:editId="4BA52618">
                <wp:simplePos x="0" y="0"/>
                <wp:positionH relativeFrom="margin">
                  <wp:align>right</wp:align>
                </wp:positionH>
                <wp:positionV relativeFrom="paragraph">
                  <wp:posOffset>3529330</wp:posOffset>
                </wp:positionV>
                <wp:extent cx="5581650" cy="228600"/>
                <wp:effectExtent l="0" t="0" r="0" b="0"/>
                <wp:wrapTight wrapText="bothSides">
                  <wp:wrapPolygon edited="0">
                    <wp:start x="0" y="0"/>
                    <wp:lineTo x="0" y="19800"/>
                    <wp:lineTo x="21526" y="19800"/>
                    <wp:lineTo x="21526"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581650" cy="228600"/>
                        </a:xfrm>
                        <a:prstGeom prst="rect">
                          <a:avLst/>
                        </a:prstGeom>
                        <a:solidFill>
                          <a:prstClr val="white"/>
                        </a:solidFill>
                        <a:ln>
                          <a:noFill/>
                        </a:ln>
                        <a:effectLst/>
                      </wps:spPr>
                      <wps:txbx>
                        <w:txbxContent>
                          <w:p w:rsidR="00202020" w:rsidRPr="00FC78A8" w:rsidRDefault="00202020" w:rsidP="006E7BA4">
                            <w:pPr>
                              <w:pStyle w:val="Caption"/>
                              <w:jc w:val="left"/>
                              <w:rPr>
                                <w:sz w:val="20"/>
                                <w:szCs w:val="20"/>
                              </w:rPr>
                            </w:pPr>
                            <w:bookmarkStart w:id="82" w:name="_Toc475917841"/>
                            <w:r w:rsidRPr="00FC78A8">
                              <w:rPr>
                                <w:sz w:val="20"/>
                                <w:szCs w:val="20"/>
                              </w:rPr>
                              <w:t>Obr. 2.3 Adobe Photoshop CS6</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6C8E0" id="Text Box 10" o:spid="_x0000_s1028" type="#_x0000_t202" style="position:absolute;left:0;text-align:left;margin-left:388.3pt;margin-top:277.9pt;width:439.5pt;height:18pt;z-index:-25164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" stroked="f">
                <v:textbox inset="0,0,0,0">
                  <w:txbxContent>
                    <w:p w:rsidR="00202020" w:rsidRPr="00FC78A8" w:rsidRDefault="00202020" w:rsidP="006E7BA4">
                      <w:pPr>
                        <w:pStyle w:val="Caption"/>
                        <w:jc w:val="left"/>
                        <w:rPr>
                          <w:sz w:val="20"/>
                          <w:szCs w:val="20"/>
                        </w:rPr>
                      </w:pPr>
                      <w:bookmarkStart w:id="83" w:name="_Toc475917841"/>
                      <w:r w:rsidRPr="00FC78A8">
                        <w:rPr>
                          <w:sz w:val="20"/>
                          <w:szCs w:val="20"/>
                        </w:rPr>
                        <w:t>Obr. 2.3 Adobe Photoshop CS6</w:t>
                      </w:r>
                      <w:bookmarkEnd w:id="83"/>
                    </w:p>
                  </w:txbxContent>
                </v:textbox>
                <w10:wrap type="tight" anchorx="margin"/>
              </v:shape>
            </w:pict>
          </mc:Fallback>
        </mc:AlternateContent>
      </w:r>
      <w:r w:rsidR="00B67D03" w:rsidRPr="006F36DA">
        <w:t>Adobe Photoshop je b</w:t>
      </w:r>
      <w:r w:rsidR="006E7BA4" w:rsidRPr="006F36DA">
        <w:t>itmapový grafický editor, který se používá t</w:t>
      </w:r>
      <w:r w:rsidRPr="006F36DA">
        <w:t>éměř všude</w:t>
      </w:r>
      <w:r w:rsidR="00B67D03" w:rsidRPr="006F36DA">
        <w:t xml:space="preserve"> tam, kde</w:t>
      </w:r>
      <w:r w:rsidR="006E7BA4" w:rsidRPr="006F36DA">
        <w:t xml:space="preserve"> se manipuluje s rastrovou grafikou. </w:t>
      </w:r>
      <w:r w:rsidRPr="006F36DA">
        <w:t xml:space="preserve">Photoshop </w:t>
      </w:r>
      <w:r w:rsidR="00E532DA">
        <w:t>byl použit při návrhu GUI.</w:t>
      </w:r>
    </w:p>
    <w:p w:rsidR="0086600F" w:rsidRPr="006F36DA" w:rsidRDefault="0086600F" w:rsidP="0086600F">
      <w:pPr>
        <w:pStyle w:val="Heading3"/>
      </w:pPr>
      <w:bookmarkStart w:id="84" w:name="_Toc475916363"/>
      <w:bookmarkStart w:id="85" w:name="_Toc475917312"/>
      <w:r w:rsidRPr="006F36DA">
        <w:lastRenderedPageBreak/>
        <w:t>Genymotion</w:t>
      </w:r>
      <w:bookmarkEnd w:id="84"/>
      <w:bookmarkEnd w:id="85"/>
    </w:p>
    <w:p w:rsidR="00C80008" w:rsidRPr="006F36DA" w:rsidRDefault="003F0A7F" w:rsidP="00AE2BED">
      <w:pPr>
        <w:ind w:firstLine="709"/>
      </w:pPr>
      <w:r w:rsidRPr="006F36DA">
        <w:rPr>
          <w:noProof/>
        </w:rPr>
        <w:drawing>
          <wp:anchor distT="0" distB="0" distL="114300" distR="114300" simplePos="0" relativeHeight="251670016" behindDoc="1" locked="0" layoutInCell="1" allowOverlap="1">
            <wp:simplePos x="0" y="0"/>
            <wp:positionH relativeFrom="margin">
              <wp:posOffset>-1270</wp:posOffset>
            </wp:positionH>
            <wp:positionV relativeFrom="paragraph">
              <wp:posOffset>838200</wp:posOffset>
            </wp:positionV>
            <wp:extent cx="5581650" cy="3228975"/>
            <wp:effectExtent l="0" t="0" r="0" b="9525"/>
            <wp:wrapTight wrapText="bothSides">
              <wp:wrapPolygon edited="0">
                <wp:start x="13712" y="0"/>
                <wp:lineTo x="0" y="1529"/>
                <wp:lineTo x="0" y="20517"/>
                <wp:lineTo x="13712" y="21536"/>
                <wp:lineTo x="21526" y="21536"/>
                <wp:lineTo x="21526" y="0"/>
                <wp:lineTo x="13712" y="0"/>
              </wp:wrapPolygon>
            </wp:wrapTight>
            <wp:docPr id="4" name="Picture 4" descr="C:\Users\Adam\Desktop\geny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am\Desktop\genymo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1CCC" w:rsidRPr="006F36DA">
        <w:rPr>
          <w:noProof/>
        </w:rPr>
        <mc:AlternateContent>
          <mc:Choice Requires="wps">
            <w:drawing>
              <wp:anchor distT="0" distB="0" distL="114300" distR="114300" simplePos="0" relativeHeight="251672064" behindDoc="1" locked="0" layoutInCell="1" allowOverlap="1" wp14:anchorId="475B6D68" wp14:editId="198102C7">
                <wp:simplePos x="0" y="0"/>
                <wp:positionH relativeFrom="column">
                  <wp:posOffset>-1270</wp:posOffset>
                </wp:positionH>
                <wp:positionV relativeFrom="paragraph">
                  <wp:posOffset>4124325</wp:posOffset>
                </wp:positionV>
                <wp:extent cx="558165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rsidR="00202020" w:rsidRPr="00FC78A8" w:rsidRDefault="00202020" w:rsidP="00451CCC">
                            <w:pPr>
                              <w:pStyle w:val="Caption"/>
                              <w:jc w:val="left"/>
                              <w:rPr>
                                <w:sz w:val="20"/>
                                <w:szCs w:val="20"/>
                              </w:rPr>
                            </w:pPr>
                            <w:bookmarkStart w:id="86" w:name="_Toc475917842"/>
                            <w:r w:rsidRPr="00FC78A8">
                              <w:rPr>
                                <w:sz w:val="20"/>
                                <w:szCs w:val="20"/>
                              </w:rPr>
                              <w:t>Obr. 2.4 Emulátor Android zařízení Genymotion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B6D68" id="Text Box 5" o:spid="_x0000_s1029" type="#_x0000_t202" style="position:absolute;left:0;text-align:left;margin-left:-.1pt;margin-top:324.75pt;width:439.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" stroked="f">
                <v:textbox style="mso-fit-shape-to-text:t" inset="0,0,0,0">
                  <w:txbxContent>
                    <w:p w:rsidR="00202020" w:rsidRPr="00FC78A8" w:rsidRDefault="00202020" w:rsidP="00451CCC">
                      <w:pPr>
                        <w:pStyle w:val="Caption"/>
                        <w:jc w:val="left"/>
                        <w:rPr>
                          <w:sz w:val="20"/>
                          <w:szCs w:val="20"/>
                        </w:rPr>
                      </w:pPr>
                      <w:bookmarkStart w:id="87" w:name="_Toc475917842"/>
                      <w:r w:rsidRPr="00FC78A8">
                        <w:rPr>
                          <w:sz w:val="20"/>
                          <w:szCs w:val="20"/>
                        </w:rPr>
                        <w:t>Obr. 2.4 Emulátor Android zařízení Genymotion</w:t>
                      </w:r>
                      <w:bookmarkEnd w:id="87"/>
                    </w:p>
                  </w:txbxContent>
                </v:textbox>
                <w10:wrap type="tight"/>
              </v:shape>
            </w:pict>
          </mc:Fallback>
        </mc:AlternateContent>
      </w:r>
      <w:r w:rsidR="0086600F" w:rsidRPr="006F36DA">
        <w:t xml:space="preserve">Počítačový program emulující nepřeberné množství Android zařízení. </w:t>
      </w:r>
      <w:r w:rsidR="0086357D" w:rsidRPr="006F36DA">
        <w:t xml:space="preserve">Genymotion byl využit při testování aplikace na různých zařízeních. </w:t>
      </w:r>
      <w:r w:rsidR="0086600F" w:rsidRPr="006F36DA">
        <w:t xml:space="preserve">Jeho výhodou oproti obyčejnému emulátoru, který poskytuje Android Studio, je vyšší rychlost, lepší optimalizace a </w:t>
      </w:r>
      <w:r w:rsidR="00451CCC" w:rsidRPr="006F36DA">
        <w:t>jednodušší</w:t>
      </w:r>
      <w:r w:rsidR="0086600F" w:rsidRPr="006F36DA">
        <w:t xml:space="preserve"> ovládací prvky.</w:t>
      </w:r>
    </w:p>
    <w:p w:rsidR="00C80008" w:rsidRPr="006F36DA" w:rsidRDefault="00C80008" w:rsidP="00C80008">
      <w:r w:rsidRPr="006F36DA">
        <w:br w:type="page"/>
      </w:r>
    </w:p>
    <w:tbl>
      <w:tblPr>
        <w:tblStyle w:val="TableGrid"/>
        <w:tblW w:w="0" w:type="auto"/>
        <w:tblLook w:val="04A0" w:firstRow="1" w:lastRow="0" w:firstColumn="1" w:lastColumn="0" w:noHBand="0" w:noVBand="1"/>
      </w:tblPr>
      <w:tblGrid>
        <w:gridCol w:w="8778"/>
      </w:tblGrid>
      <w:tr w:rsidR="00C80008" w:rsidRPr="006F36DA" w:rsidTr="00C80008">
        <w:tc>
          <w:tcPr>
            <w:tcW w:w="8778" w:type="dxa"/>
            <w:tcBorders>
              <w:top w:val="nil"/>
              <w:left w:val="nil"/>
              <w:bottom w:val="nil"/>
              <w:right w:val="nil"/>
            </w:tcBorders>
          </w:tcPr>
          <w:p w:rsidR="00C80008" w:rsidRPr="006F36DA" w:rsidRDefault="00C80008" w:rsidP="00512BE3">
            <w:pPr>
              <w:pStyle w:val="st-slice"/>
              <w:numPr>
                <w:ilvl w:val="0"/>
                <w:numId w:val="9"/>
              </w:numPr>
              <w:suppressAutoHyphens/>
            </w:pPr>
            <w:bookmarkStart w:id="88" w:name="_Toc475916364"/>
            <w:r w:rsidRPr="006F36DA">
              <w:lastRenderedPageBreak/>
              <w:t>pRAKTICKÁ ČÁST</w:t>
            </w:r>
            <w:bookmarkEnd w:id="88"/>
          </w:p>
        </w:tc>
      </w:tr>
    </w:tbl>
    <w:p w:rsidR="00C94493" w:rsidRPr="006F36DA" w:rsidRDefault="00A329F8" w:rsidP="004C1DC7">
      <w:pPr>
        <w:pStyle w:val="Heading1"/>
        <w:suppressAutoHyphens/>
      </w:pPr>
      <w:bookmarkStart w:id="89" w:name="_Toc475805511"/>
      <w:bookmarkStart w:id="90" w:name="_Toc475916365"/>
      <w:bookmarkStart w:id="91" w:name="_Toc475917313"/>
      <w:bookmarkStart w:id="92" w:name="_Toc107634149"/>
      <w:bookmarkStart w:id="93" w:name="_Toc107635184"/>
      <w:bookmarkStart w:id="94" w:name="_Toc107635224"/>
      <w:bookmarkStart w:id="95" w:name="_Toc107635241"/>
      <w:bookmarkStart w:id="96" w:name="_Toc107634150"/>
      <w:bookmarkStart w:id="97" w:name="_Toc107635185"/>
      <w:bookmarkStart w:id="98" w:name="_Toc107635225"/>
      <w:bookmarkStart w:id="99" w:name="_Toc107635242"/>
      <w:bookmarkStart w:id="100" w:name="_Toc107986423"/>
      <w:bookmarkEnd w:id="89"/>
      <w:r w:rsidRPr="006F36DA">
        <w:lastRenderedPageBreak/>
        <w:t>Způsoby řešení a použité postupy</w:t>
      </w:r>
      <w:bookmarkEnd w:id="90"/>
      <w:bookmarkEnd w:id="91"/>
    </w:p>
    <w:p w:rsidR="00451CCC" w:rsidRPr="006F36DA" w:rsidRDefault="00E72B6F" w:rsidP="00451CCC">
      <w:pPr>
        <w:pStyle w:val="Heading2"/>
      </w:pPr>
      <w:bookmarkStart w:id="101" w:name="_Toc475916366"/>
      <w:bookmarkStart w:id="102" w:name="_Toc475917314"/>
      <w:r w:rsidRPr="006F36DA">
        <w:t>Základní návrh aplikace</w:t>
      </w:r>
      <w:bookmarkEnd w:id="101"/>
      <w:bookmarkEnd w:id="102"/>
    </w:p>
    <w:p w:rsidR="00E72B6F" w:rsidRPr="006F36DA" w:rsidRDefault="00E72B6F" w:rsidP="00E72B6F">
      <w:pPr>
        <w:pStyle w:val="Heading3"/>
      </w:pPr>
      <w:bookmarkStart w:id="103" w:name="_Toc475916367"/>
      <w:bookmarkStart w:id="104" w:name="_Toc475917315"/>
      <w:r w:rsidRPr="006F36DA">
        <w:t xml:space="preserve">Návrh </w:t>
      </w:r>
      <w:r w:rsidR="00D95059" w:rsidRPr="006F36DA">
        <w:t>grafického rozhraní</w:t>
      </w:r>
      <w:bookmarkEnd w:id="103"/>
      <w:bookmarkEnd w:id="104"/>
    </w:p>
    <w:p w:rsidR="00E72B6F" w:rsidRPr="00615D7E" w:rsidRDefault="00E72B6F" w:rsidP="00E46945">
      <w:pPr>
        <w:ind w:firstLine="709"/>
      </w:pPr>
      <w:r w:rsidRPr="006F36DA">
        <w:t xml:space="preserve">Návrh na vzhled aplikace byl </w:t>
      </w:r>
      <w:r w:rsidR="005E5BB6" w:rsidRPr="006F36DA">
        <w:t>inspirován standard</w:t>
      </w:r>
      <w:r w:rsidR="00B67D03" w:rsidRPr="006F36DA">
        <w:t>y</w:t>
      </w:r>
      <w:r w:rsidRPr="006F36DA">
        <w:t xml:space="preserve"> Material designu, j</w:t>
      </w:r>
      <w:r w:rsidR="005E5BB6" w:rsidRPr="006F36DA">
        <w:t xml:space="preserve">enž </w:t>
      </w:r>
      <w:r w:rsidR="00AE30A0" w:rsidRPr="006F36DA">
        <w:t>preferuje jednoduchost a praktičnost před</w:t>
      </w:r>
      <w:r w:rsidR="005E5BB6" w:rsidRPr="006F36DA">
        <w:t xml:space="preserve"> zbytečnými </w:t>
      </w:r>
      <w:r w:rsidR="00E46945" w:rsidRPr="006F36DA">
        <w:t>kosmetickými</w:t>
      </w:r>
      <w:r w:rsidR="00615D7E">
        <w:t xml:space="preserve"> prvky.</w:t>
      </w:r>
    </w:p>
    <w:p w:rsidR="0083653F" w:rsidRPr="006F36DA" w:rsidRDefault="0083653F" w:rsidP="00E46945">
      <w:r w:rsidRPr="006F36DA">
        <w:rPr>
          <w:noProof/>
        </w:rPr>
        <mc:AlternateContent>
          <mc:Choice Requires="wps">
            <w:drawing>
              <wp:anchor distT="0" distB="0" distL="114300" distR="114300" simplePos="0" relativeHeight="251675136" behindDoc="1" locked="0" layoutInCell="1" allowOverlap="1" wp14:anchorId="50020493" wp14:editId="787653BD">
                <wp:simplePos x="0" y="0"/>
                <wp:positionH relativeFrom="margin">
                  <wp:align>left</wp:align>
                </wp:positionH>
                <wp:positionV relativeFrom="paragraph">
                  <wp:posOffset>3823335</wp:posOffset>
                </wp:positionV>
                <wp:extent cx="5591175" cy="635"/>
                <wp:effectExtent l="0" t="0" r="9525" b="9525"/>
                <wp:wrapTight wrapText="bothSides">
                  <wp:wrapPolygon edited="0">
                    <wp:start x="0" y="0"/>
                    <wp:lineTo x="0" y="20903"/>
                    <wp:lineTo x="21563" y="20903"/>
                    <wp:lineTo x="21563"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a:effectLst/>
                      </wps:spPr>
                      <wps:txbx>
                        <w:txbxContent>
                          <w:p w:rsidR="00202020" w:rsidRPr="00FC78A8" w:rsidRDefault="00202020" w:rsidP="003F0A7F">
                            <w:pPr>
                              <w:pStyle w:val="Caption"/>
                              <w:jc w:val="left"/>
                              <w:rPr>
                                <w:sz w:val="20"/>
                                <w:szCs w:val="20"/>
                              </w:rPr>
                            </w:pPr>
                            <w:bookmarkStart w:id="105" w:name="_Toc475917843"/>
                            <w:r w:rsidRPr="00FC78A8">
                              <w:rPr>
                                <w:sz w:val="20"/>
                                <w:szCs w:val="20"/>
                              </w:rPr>
                              <w:t>Obr. 3.1 Grafický návrh v Adobe Photoshop</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020493" id="Text Box 12" o:spid="_x0000_s1030" type="#_x0000_t202" style="position:absolute;left:0;text-align:left;margin-left:0;margin-top:301.05pt;width:440.25pt;height:.05pt;z-index:-25164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" stroked="f">
                <v:textbox style="mso-fit-shape-to-text:t" inset="0,0,0,0">
                  <w:txbxContent>
                    <w:p w:rsidR="00202020" w:rsidRPr="00FC78A8" w:rsidRDefault="00202020" w:rsidP="003F0A7F">
                      <w:pPr>
                        <w:pStyle w:val="Caption"/>
                        <w:jc w:val="left"/>
                        <w:rPr>
                          <w:sz w:val="20"/>
                          <w:szCs w:val="20"/>
                        </w:rPr>
                      </w:pPr>
                      <w:bookmarkStart w:id="106" w:name="_Toc475917843"/>
                      <w:r w:rsidRPr="00FC78A8">
                        <w:rPr>
                          <w:sz w:val="20"/>
                          <w:szCs w:val="20"/>
                        </w:rPr>
                        <w:t>Obr. 3.1 Grafický návrh v Adobe Photoshop</w:t>
                      </w:r>
                      <w:bookmarkEnd w:id="106"/>
                    </w:p>
                  </w:txbxContent>
                </v:textbox>
                <w10:wrap type="tight" anchorx="margin"/>
              </v:shape>
            </w:pict>
          </mc:Fallback>
        </mc:AlternateContent>
      </w:r>
      <w:r w:rsidRPr="006F36DA">
        <w:rPr>
          <w:noProof/>
        </w:rPr>
        <w:drawing>
          <wp:anchor distT="0" distB="0" distL="114300" distR="114300" simplePos="0" relativeHeight="251673088" behindDoc="1" locked="0" layoutInCell="1" allowOverlap="1">
            <wp:simplePos x="0" y="0"/>
            <wp:positionH relativeFrom="margin">
              <wp:posOffset>-1270</wp:posOffset>
            </wp:positionH>
            <wp:positionV relativeFrom="paragraph">
              <wp:posOffset>813435</wp:posOffset>
            </wp:positionV>
            <wp:extent cx="5581650" cy="3019425"/>
            <wp:effectExtent l="0" t="0" r="0" b="9525"/>
            <wp:wrapTight wrapText="bothSides">
              <wp:wrapPolygon edited="0">
                <wp:start x="0" y="0"/>
                <wp:lineTo x="0" y="21532"/>
                <wp:lineTo x="21526" y="21532"/>
                <wp:lineTo x="21526" y="0"/>
                <wp:lineTo x="0" y="0"/>
              </wp:wrapPolygon>
            </wp:wrapTight>
            <wp:docPr id="11" name="Picture 11" descr="C:\Users\Adam\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Bez názvu.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46945" w:rsidRPr="006F36DA">
        <w:tab/>
        <w:t>Návrh byl uskutečněn v programu Adobe Photoshop CS6. Při vytváření XML k</w:t>
      </w:r>
      <w:r w:rsidR="00AE30A0" w:rsidRPr="006F36DA">
        <w:t>ódu se však našly problémy</w:t>
      </w:r>
      <w:r w:rsidR="00E46945" w:rsidRPr="006F36DA">
        <w:t>, v podobě těžko realizovatelnýc</w:t>
      </w:r>
      <w:r w:rsidR="00AE30A0" w:rsidRPr="006F36DA">
        <w:t>h grafických prvků, které musely</w:t>
      </w:r>
      <w:r w:rsidR="00E46945" w:rsidRPr="006F36DA">
        <w:t xml:space="preserve"> být pozměněny.</w:t>
      </w:r>
    </w:p>
    <w:p w:rsidR="00E46945" w:rsidRPr="006F36DA" w:rsidRDefault="00E46945" w:rsidP="00E46945"/>
    <w:p w:rsidR="00E46945" w:rsidRPr="006F36DA" w:rsidRDefault="0083653F" w:rsidP="00F606B9">
      <w:pPr>
        <w:pStyle w:val="Heading3"/>
      </w:pPr>
      <w:r w:rsidRPr="006F36DA">
        <w:br w:type="column"/>
      </w:r>
      <w:bookmarkStart w:id="107" w:name="_Toc475916368"/>
      <w:bookmarkStart w:id="108" w:name="_Toc475917316"/>
      <w:r w:rsidR="00F606B9" w:rsidRPr="006F36DA">
        <w:lastRenderedPageBreak/>
        <w:t>Rozložení obsahu do více aktivit</w:t>
      </w:r>
      <w:bookmarkEnd w:id="107"/>
      <w:bookmarkEnd w:id="108"/>
    </w:p>
    <w:p w:rsidR="0083653F" w:rsidRPr="00615D7E" w:rsidRDefault="008B2586" w:rsidP="008B2586">
      <w:pPr>
        <w:ind w:firstLine="709"/>
      </w:pPr>
      <w:r w:rsidRPr="006F36DA">
        <w:t xml:space="preserve">Z důvodu složitosti práce bylo nutné kód rozdělit do několika souborů, přesněji </w:t>
      </w:r>
      <w:r w:rsidR="00CB0451" w:rsidRPr="006F36DA">
        <w:t>do </w:t>
      </w:r>
      <w:r w:rsidRPr="006F36DA">
        <w:t>21 Java a 23 XML souborů, které obstarávají běh celé aplikace (započítány byly pouze ručně psané kódy)</w:t>
      </w:r>
      <w:r w:rsidR="00CA7416" w:rsidRPr="006F36DA">
        <w:t>. Program je dále rozdělen na tzv. aktivity, což jsou v podstatě malé „pod-programy“</w:t>
      </w:r>
      <w:r w:rsidR="0083653F" w:rsidRPr="006F36DA">
        <w:t>.</w:t>
      </w:r>
      <w:r w:rsidR="00615D7E">
        <w:t xml:space="preserve"> </w:t>
      </w:r>
      <w:r w:rsidR="00615D7E">
        <w:rPr>
          <w:lang w:val="en-US"/>
        </w:rPr>
        <w:t>[</w:t>
      </w:r>
      <w:r w:rsidR="00E532DA">
        <w:rPr>
          <w:lang w:val="en-US"/>
        </w:rPr>
        <w:t>1</w:t>
      </w:r>
      <w:r w:rsidR="00615D7E">
        <w:rPr>
          <w:lang w:val="en-US"/>
        </w:rPr>
        <w:t>]</w:t>
      </w:r>
      <w:r w:rsidR="00AF6872" w:rsidRPr="006F36DA">
        <w:t xml:space="preserve"> Seznam aktivit:</w:t>
      </w:r>
    </w:p>
    <w:p w:rsidR="00CA7416" w:rsidRPr="006F36DA" w:rsidRDefault="0083653F" w:rsidP="0083653F">
      <w:r w:rsidRPr="006F36DA">
        <w:rPr>
          <w:u w:val="single"/>
        </w:rPr>
        <w:t>MainActivity</w:t>
      </w:r>
      <w:r w:rsidRPr="006F36DA">
        <w:t xml:space="preserve"> –</w:t>
      </w:r>
      <w:r w:rsidR="00CB0451" w:rsidRPr="006F36DA">
        <w:t xml:space="preserve"> </w:t>
      </w:r>
      <w:r w:rsidR="00FC78A8" w:rsidRPr="006F36DA">
        <w:t>Je d</w:t>
      </w:r>
      <w:r w:rsidR="00CB0451" w:rsidRPr="006F36DA">
        <w:t>omovská</w:t>
      </w:r>
      <w:r w:rsidRPr="006F36DA">
        <w:t xml:space="preserve"> obrazovka, jenž zobrazuje populární filmy, Watchlist, Seenlist</w:t>
      </w:r>
      <w:r w:rsidR="00FC78A8" w:rsidRPr="006F36DA">
        <w:t xml:space="preserve"> a </w:t>
      </w:r>
      <w:r w:rsidRPr="006F36DA">
        <w:t>vyhledávací okénko</w:t>
      </w:r>
      <w:r w:rsidR="00FC78A8" w:rsidRPr="006F36DA">
        <w:t>.</w:t>
      </w:r>
    </w:p>
    <w:p w:rsidR="0083653F" w:rsidRPr="006F36DA" w:rsidRDefault="0083653F" w:rsidP="0083653F">
      <w:r w:rsidRPr="006F36DA">
        <w:rPr>
          <w:u w:val="single"/>
        </w:rPr>
        <w:t>MovieDetail</w:t>
      </w:r>
      <w:r w:rsidRPr="006F36DA">
        <w:t xml:space="preserve"> – Zobrazuje detailní informace o vybraném filmu</w:t>
      </w:r>
      <w:r w:rsidR="00FC78A8" w:rsidRPr="006F36DA">
        <w:t>.</w:t>
      </w:r>
    </w:p>
    <w:p w:rsidR="0083653F" w:rsidRPr="006F36DA" w:rsidRDefault="0083653F" w:rsidP="0083653F">
      <w:r w:rsidRPr="006F36DA">
        <w:rPr>
          <w:u w:val="single"/>
        </w:rPr>
        <w:t>MovieSearch</w:t>
      </w:r>
      <w:r w:rsidRPr="006F36DA">
        <w:t xml:space="preserve"> – Ukazuje výsledky vyhledávání filmů</w:t>
      </w:r>
      <w:r w:rsidR="00FC78A8" w:rsidRPr="006F36DA">
        <w:t>.</w:t>
      </w:r>
    </w:p>
    <w:p w:rsidR="0083653F" w:rsidRPr="006F36DA" w:rsidRDefault="0083653F" w:rsidP="0083653F">
      <w:r w:rsidRPr="006F36DA">
        <w:rPr>
          <w:u w:val="single"/>
        </w:rPr>
        <w:t>TopRatedMovies</w:t>
      </w:r>
      <w:r w:rsidRPr="006F36DA">
        <w:t xml:space="preserve"> – Obsahuje </w:t>
      </w:r>
      <w:r w:rsidR="00147BF5" w:rsidRPr="006F36DA">
        <w:t>filmy seřazené podle jejich hodnocení (sestupně)</w:t>
      </w:r>
      <w:r w:rsidR="00FC78A8" w:rsidRPr="006F36DA">
        <w:t>.</w:t>
      </w:r>
    </w:p>
    <w:p w:rsidR="00147BF5" w:rsidRPr="006F36DA" w:rsidRDefault="00147BF5" w:rsidP="0083653F">
      <w:r w:rsidRPr="006F36DA">
        <w:rPr>
          <w:u w:val="single"/>
        </w:rPr>
        <w:t>MoviePhotoGallery</w:t>
      </w:r>
      <w:r w:rsidRPr="006F36DA">
        <w:t xml:space="preserve"> – Obsahuje fotky a plakáty spojené s</w:t>
      </w:r>
      <w:r w:rsidR="00FC78A8" w:rsidRPr="006F36DA">
        <w:t> </w:t>
      </w:r>
      <w:r w:rsidRPr="006F36DA">
        <w:t>filmem</w:t>
      </w:r>
      <w:r w:rsidR="00FC78A8" w:rsidRPr="006F36DA">
        <w:t>.</w:t>
      </w:r>
    </w:p>
    <w:p w:rsidR="00147BF5" w:rsidRPr="006F36DA" w:rsidRDefault="00147BF5" w:rsidP="0083653F">
      <w:r w:rsidRPr="006F36DA">
        <w:rPr>
          <w:u w:val="single"/>
        </w:rPr>
        <w:t>MovieVideoGallery</w:t>
      </w:r>
      <w:r w:rsidRPr="006F36DA">
        <w:t xml:space="preserve"> – Obsahuje videa spojená s</w:t>
      </w:r>
      <w:r w:rsidR="00FC78A8" w:rsidRPr="006F36DA">
        <w:t> </w:t>
      </w:r>
      <w:r w:rsidRPr="006F36DA">
        <w:t>filmem</w:t>
      </w:r>
      <w:r w:rsidR="00FC78A8" w:rsidRPr="006F36DA">
        <w:t>.</w:t>
      </w:r>
    </w:p>
    <w:p w:rsidR="002B5750" w:rsidRDefault="007626B7" w:rsidP="002B5750">
      <w:r>
        <w:rPr>
          <w:noProof/>
        </w:rPr>
        <mc:AlternateContent>
          <mc:Choice Requires="wps">
            <w:drawing>
              <wp:anchor distT="0" distB="0" distL="114300" distR="114300" simplePos="0" relativeHeight="251720192" behindDoc="1" locked="0" layoutInCell="1" allowOverlap="1" wp14:anchorId="43380941" wp14:editId="57C7DA0E">
                <wp:simplePos x="0" y="0"/>
                <wp:positionH relativeFrom="margin">
                  <wp:align>left</wp:align>
                </wp:positionH>
                <wp:positionV relativeFrom="paragraph">
                  <wp:posOffset>4713605</wp:posOffset>
                </wp:positionV>
                <wp:extent cx="4808220" cy="635"/>
                <wp:effectExtent l="0" t="0" r="0" b="9525"/>
                <wp:wrapTopAndBottom/>
                <wp:docPr id="2" name="Text Box 2"/>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a:effectLst/>
                      </wps:spPr>
                      <wps:txbx>
                        <w:txbxContent>
                          <w:p w:rsidR="00202020" w:rsidRPr="007626B7" w:rsidRDefault="00202020" w:rsidP="007626B7">
                            <w:pPr>
                              <w:pStyle w:val="Caption"/>
                              <w:spacing w:before="0" w:after="0"/>
                              <w:jc w:val="left"/>
                              <w:rPr>
                                <w:noProof/>
                                <w:sz w:val="20"/>
                                <w:szCs w:val="20"/>
                              </w:rPr>
                            </w:pPr>
                            <w:r w:rsidRPr="007626B7">
                              <w:rPr>
                                <w:sz w:val="20"/>
                                <w:szCs w:val="20"/>
                              </w:rPr>
                              <w:t>Obr. 3.2 Rozložení aktivit v AndroidMainfest.xml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80941" id="Text Box 2" o:spid="_x0000_s1031" type="#_x0000_t202" style="position:absolute;left:0;text-align:left;margin-left:0;margin-top:371.15pt;width:378.6pt;height:.05pt;z-index:-251596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" stroked="f">
                <v:textbox style="mso-fit-shape-to-text:t" inset="0,0,0,0">
                  <w:txbxContent>
                    <w:p w:rsidR="00202020" w:rsidRPr="007626B7" w:rsidRDefault="00202020" w:rsidP="007626B7">
                      <w:pPr>
                        <w:pStyle w:val="Caption"/>
                        <w:spacing w:before="0" w:after="0"/>
                        <w:jc w:val="left"/>
                        <w:rPr>
                          <w:noProof/>
                          <w:sz w:val="20"/>
                          <w:szCs w:val="20"/>
                        </w:rPr>
                      </w:pPr>
                      <w:r w:rsidRPr="007626B7">
                        <w:rPr>
                          <w:sz w:val="20"/>
                          <w:szCs w:val="20"/>
                        </w:rPr>
                        <w:t>Obr. 3.2 Rozložení aktivit v AndroidMainfest.xml</w:t>
                      </w:r>
                    </w:p>
                  </w:txbxContent>
                </v:textbox>
                <w10:wrap type="topAndBottom" anchorx="margin"/>
              </v:shape>
            </w:pict>
          </mc:Fallback>
        </mc:AlternateContent>
      </w:r>
      <w:r w:rsidRPr="006F36DA">
        <w:rPr>
          <w:noProof/>
        </w:rPr>
        <w:drawing>
          <wp:anchor distT="0" distB="0" distL="114300" distR="114300" simplePos="0" relativeHeight="251676160" behindDoc="1" locked="0" layoutInCell="1" allowOverlap="1">
            <wp:simplePos x="0" y="0"/>
            <wp:positionH relativeFrom="page">
              <wp:align>center</wp:align>
            </wp:positionH>
            <wp:positionV relativeFrom="paragraph">
              <wp:posOffset>305125</wp:posOffset>
            </wp:positionV>
            <wp:extent cx="4617085" cy="4362450"/>
            <wp:effectExtent l="0" t="0" r="0" b="0"/>
            <wp:wrapTopAndBottom/>
            <wp:docPr id="13" name="Picture 13" descr="C:\Users\Adam\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m\Desktop\Bez názv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085" cy="436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BF5" w:rsidRPr="006F36DA">
        <w:rPr>
          <w:u w:val="single"/>
        </w:rPr>
        <w:t>UserManual</w:t>
      </w:r>
      <w:r w:rsidR="00147BF5" w:rsidRPr="006F36DA">
        <w:t xml:space="preserve"> – Obsahuje návod</w:t>
      </w:r>
      <w:r w:rsidR="00CB0451" w:rsidRPr="006F36DA">
        <w:t>,</w:t>
      </w:r>
      <w:r w:rsidR="00147BF5" w:rsidRPr="006F36DA">
        <w:t xml:space="preserve"> jak aplikaci používat</w:t>
      </w:r>
      <w:r w:rsidR="00FC78A8" w:rsidRPr="006F36DA">
        <w:t>.</w:t>
      </w:r>
      <w:bookmarkStart w:id="109" w:name="_Toc475916369"/>
      <w:bookmarkStart w:id="110" w:name="_Toc475917317"/>
    </w:p>
    <w:p w:rsidR="00AF6872" w:rsidRPr="006F36DA" w:rsidRDefault="002B5750" w:rsidP="002B5750">
      <w:pPr>
        <w:pStyle w:val="Heading3"/>
      </w:pPr>
      <w:r>
        <w:br w:type="column"/>
      </w:r>
      <w:r w:rsidR="00AF6872" w:rsidRPr="006F36DA">
        <w:lastRenderedPageBreak/>
        <w:t>Adresářová struktura</w:t>
      </w:r>
      <w:bookmarkEnd w:id="109"/>
      <w:bookmarkEnd w:id="110"/>
    </w:p>
    <w:p w:rsidR="006946F0" w:rsidRPr="006F36DA" w:rsidRDefault="00AF6872" w:rsidP="00811159">
      <w:pPr>
        <w:ind w:firstLine="360"/>
      </w:pPr>
      <w:r w:rsidRPr="006F36DA">
        <w:t xml:space="preserve">Android studio při vytvoření projektu samo vytvoří jednoduchou adresářovou strukturu, kterou programátor nemá důvod jakkoliv </w:t>
      </w:r>
      <w:r w:rsidR="00811159" w:rsidRPr="006F36DA">
        <w:t>měnit</w:t>
      </w:r>
      <w:r w:rsidRPr="006F36DA">
        <w:t>. Při potřeb</w:t>
      </w:r>
      <w:r w:rsidR="00811159" w:rsidRPr="006F36DA">
        <w:t>ě se</w:t>
      </w:r>
      <w:r w:rsidRPr="006F36DA">
        <w:t xml:space="preserve"> nové soubory vkláda</w:t>
      </w:r>
      <w:r w:rsidR="00CB0451" w:rsidRPr="006F36DA">
        <w:t>jí do </w:t>
      </w:r>
      <w:r w:rsidR="00811159" w:rsidRPr="006F36DA">
        <w:t>předem vytvořených složek ne</w:t>
      </w:r>
      <w:r w:rsidR="00CB0451" w:rsidRPr="006F36DA">
        <w:t>bo do nových složek s předem zadaným</w:t>
      </w:r>
      <w:r w:rsidR="00811159" w:rsidRPr="006F36DA">
        <w:t xml:space="preserve"> jménem.</w:t>
      </w:r>
    </w:p>
    <w:p w:rsidR="006946F0" w:rsidRPr="006F36DA" w:rsidRDefault="00B94475" w:rsidP="00A56A91">
      <w:pPr>
        <w:pStyle w:val="ListParagraph"/>
        <w:numPr>
          <w:ilvl w:val="0"/>
          <w:numId w:val="8"/>
        </w:numPr>
      </w:pPr>
      <w:r w:rsidRPr="006F36DA">
        <w:rPr>
          <w:u w:val="single"/>
        </w:rPr>
        <w:t>manifest</w:t>
      </w:r>
      <w:r w:rsidR="006946F0" w:rsidRPr="006F36DA">
        <w:t xml:space="preserve"> –</w:t>
      </w:r>
      <w:r w:rsidRPr="006F36DA">
        <w:t xml:space="preserve"> obsahuje AndroidManifest.xml. Tento soubor musí byt v základní složce každé aplikace. Obsah tohoto souboru stanovuje požadavky na systém k</w:t>
      </w:r>
      <w:r w:rsidR="00CB0451" w:rsidRPr="006F36DA">
        <w:t>e</w:t>
      </w:r>
      <w:r w:rsidRPr="006F36DA">
        <w:t> správnému chodu aplikace.</w:t>
      </w:r>
    </w:p>
    <w:p w:rsidR="00B94475" w:rsidRPr="006F36DA" w:rsidRDefault="00B94475" w:rsidP="00A56A91">
      <w:pPr>
        <w:pStyle w:val="ListParagraph"/>
        <w:numPr>
          <w:ilvl w:val="0"/>
          <w:numId w:val="8"/>
        </w:numPr>
      </w:pPr>
      <w:r w:rsidRPr="006F36DA">
        <w:rPr>
          <w:u w:val="single"/>
        </w:rPr>
        <w:t>java</w:t>
      </w:r>
      <w:r w:rsidRPr="006F36DA">
        <w:t xml:space="preserve"> -  </w:t>
      </w:r>
      <w:r w:rsidR="00CB0451" w:rsidRPr="006F36DA">
        <w:t xml:space="preserve">je </w:t>
      </w:r>
      <w:r w:rsidRPr="006F36DA">
        <w:t>složka s *.java soubory, které v sobě mají veškerou logickou část aplikace</w:t>
      </w:r>
      <w:r w:rsidR="00CB0451" w:rsidRPr="006F36DA">
        <w:t>.</w:t>
      </w:r>
    </w:p>
    <w:p w:rsidR="00B94475" w:rsidRPr="006F36DA" w:rsidRDefault="00B94475" w:rsidP="00A56A91">
      <w:pPr>
        <w:pStyle w:val="ListParagraph"/>
        <w:numPr>
          <w:ilvl w:val="0"/>
          <w:numId w:val="8"/>
        </w:numPr>
      </w:pPr>
      <w:r w:rsidRPr="006F36DA">
        <w:rPr>
          <w:u w:val="single"/>
        </w:rPr>
        <w:t>res</w:t>
      </w:r>
      <w:r w:rsidRPr="006F36DA">
        <w:t xml:space="preserve"> </w:t>
      </w:r>
      <w:r w:rsidR="00F82069" w:rsidRPr="006F36DA">
        <w:t>–</w:t>
      </w:r>
      <w:r w:rsidRPr="006F36DA">
        <w:t xml:space="preserve"> </w:t>
      </w:r>
      <w:r w:rsidR="00F82069" w:rsidRPr="006F36DA">
        <w:t>obsahuje XML soubory (soubory tvořící GUI), aplikací využívané obrázky, soubory obsahující informace o stylech jednotlivých grafických prvků a další podpůrné soubory</w:t>
      </w:r>
      <w:r w:rsidR="00CB0451" w:rsidRPr="006F36DA">
        <w:t>.</w:t>
      </w:r>
    </w:p>
    <w:p w:rsidR="00811159" w:rsidRPr="006F36DA" w:rsidRDefault="00F82069" w:rsidP="00A56A91">
      <w:pPr>
        <w:pStyle w:val="ListParagraph"/>
        <w:numPr>
          <w:ilvl w:val="0"/>
          <w:numId w:val="8"/>
        </w:numPr>
      </w:pPr>
      <w:r w:rsidRPr="006F36DA">
        <w:rPr>
          <w:noProof/>
        </w:rPr>
        <w:drawing>
          <wp:anchor distT="0" distB="0" distL="114300" distR="114300" simplePos="0" relativeHeight="251679232" behindDoc="1" locked="0" layoutInCell="1" allowOverlap="1">
            <wp:simplePos x="0" y="0"/>
            <wp:positionH relativeFrom="margin">
              <wp:align>center</wp:align>
            </wp:positionH>
            <wp:positionV relativeFrom="paragraph">
              <wp:posOffset>581025</wp:posOffset>
            </wp:positionV>
            <wp:extent cx="1981835" cy="4838700"/>
            <wp:effectExtent l="0" t="0" r="0" b="0"/>
            <wp:wrapTight wrapText="bothSides">
              <wp:wrapPolygon edited="0">
                <wp:start x="0" y="0"/>
                <wp:lineTo x="0" y="21515"/>
                <wp:lineTo x="21385" y="21515"/>
                <wp:lineTo x="21385" y="0"/>
                <wp:lineTo x="0" y="0"/>
              </wp:wrapPolygon>
            </wp:wrapTight>
            <wp:docPr id="17" name="Picture 17" descr="C:\Users\Adam\Desktop\stru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esktop\struktu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183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36DA">
        <w:rPr>
          <w:u w:val="single"/>
        </w:rPr>
        <w:t>build</w:t>
      </w:r>
      <w:r w:rsidRPr="006F36DA">
        <w:t xml:space="preserve"> – obsahuje automaticky generované soubory potřebné ke správné instalaci a chodu aplikace</w:t>
      </w:r>
      <w:r w:rsidR="00CB0451" w:rsidRPr="006F36DA">
        <w:t>.</w:t>
      </w:r>
    </w:p>
    <w:p w:rsidR="00C042F0" w:rsidRPr="006F36DA" w:rsidRDefault="00C042F0">
      <w:pPr>
        <w:spacing w:after="0" w:line="240" w:lineRule="auto"/>
        <w:jc w:val="left"/>
        <w:rPr>
          <w:b/>
          <w:bCs/>
          <w:sz w:val="28"/>
          <w:szCs w:val="28"/>
        </w:rPr>
      </w:pPr>
      <w:r w:rsidRPr="006F36DA">
        <w:rPr>
          <w:noProof/>
        </w:rPr>
        <mc:AlternateContent>
          <mc:Choice Requires="wps">
            <w:drawing>
              <wp:anchor distT="0" distB="0" distL="114300" distR="114300" simplePos="0" relativeHeight="251681280" behindDoc="1" locked="0" layoutInCell="1" allowOverlap="1" wp14:anchorId="5500B5D8" wp14:editId="174CF69D">
                <wp:simplePos x="0" y="0"/>
                <wp:positionH relativeFrom="margin">
                  <wp:align>left</wp:align>
                </wp:positionH>
                <wp:positionV relativeFrom="paragraph">
                  <wp:posOffset>4869963</wp:posOffset>
                </wp:positionV>
                <wp:extent cx="5572125" cy="635"/>
                <wp:effectExtent l="0" t="0" r="9525" b="9525"/>
                <wp:wrapTight wrapText="bothSides">
                  <wp:wrapPolygon edited="0">
                    <wp:start x="0" y="0"/>
                    <wp:lineTo x="0" y="20903"/>
                    <wp:lineTo x="21563" y="20903"/>
                    <wp:lineTo x="21563"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a:effectLst/>
                      </wps:spPr>
                      <wps:txbx>
                        <w:txbxContent>
                          <w:p w:rsidR="00202020" w:rsidRPr="00FC78A8" w:rsidRDefault="00202020" w:rsidP="00FC78A8">
                            <w:pPr>
                              <w:pStyle w:val="Caption"/>
                              <w:spacing w:before="120" w:after="0"/>
                              <w:jc w:val="both"/>
                              <w:rPr>
                                <w:sz w:val="20"/>
                                <w:szCs w:val="20"/>
                              </w:rPr>
                            </w:pPr>
                            <w:bookmarkStart w:id="111" w:name="_Toc475917844"/>
                            <w:r w:rsidRPr="00FC78A8">
                              <w:rPr>
                                <w:sz w:val="20"/>
                                <w:szCs w:val="20"/>
                              </w:rPr>
                              <w:t>Obr. 3.3 Adresářová struktura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0B5D8" id="Text Box 18" o:spid="_x0000_s1032" type="#_x0000_t202" style="position:absolute;margin-left:0;margin-top:383.45pt;width:438.75pt;height:.05pt;z-index:-251635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" stroked="f">
                <v:textbox style="mso-fit-shape-to-text:t" inset="0,0,0,0">
                  <w:txbxContent>
                    <w:p w:rsidR="00202020" w:rsidRPr="00FC78A8" w:rsidRDefault="00202020" w:rsidP="00FC78A8">
                      <w:pPr>
                        <w:pStyle w:val="Caption"/>
                        <w:spacing w:before="120" w:after="0"/>
                        <w:jc w:val="both"/>
                        <w:rPr>
                          <w:sz w:val="20"/>
                          <w:szCs w:val="20"/>
                        </w:rPr>
                      </w:pPr>
                      <w:bookmarkStart w:id="112" w:name="_Toc475917844"/>
                      <w:r w:rsidRPr="00FC78A8">
                        <w:rPr>
                          <w:sz w:val="20"/>
                          <w:szCs w:val="20"/>
                        </w:rPr>
                        <w:t>Obr. 3.3 Adresářová struktura</w:t>
                      </w:r>
                      <w:bookmarkEnd w:id="112"/>
                    </w:p>
                  </w:txbxContent>
                </v:textbox>
                <w10:wrap type="tight" anchorx="margin"/>
              </v:shape>
            </w:pict>
          </mc:Fallback>
        </mc:AlternateContent>
      </w:r>
      <w:r w:rsidRPr="006F36DA">
        <w:br w:type="page"/>
      </w:r>
    </w:p>
    <w:p w:rsidR="00F82069" w:rsidRPr="006F36DA" w:rsidRDefault="00811159" w:rsidP="00C042F0">
      <w:pPr>
        <w:pStyle w:val="Heading2"/>
      </w:pPr>
      <w:bookmarkStart w:id="113" w:name="_Toc475916370"/>
      <w:bookmarkStart w:id="114" w:name="_Toc475917318"/>
      <w:r w:rsidRPr="006F36DA">
        <w:lastRenderedPageBreak/>
        <w:t>Tvorba struktury kódu</w:t>
      </w:r>
      <w:bookmarkEnd w:id="113"/>
      <w:bookmarkEnd w:id="114"/>
    </w:p>
    <w:p w:rsidR="00811159" w:rsidRPr="006F36DA" w:rsidRDefault="00930B07" w:rsidP="00811159">
      <w:pPr>
        <w:pStyle w:val="Heading3"/>
      </w:pPr>
      <w:bookmarkStart w:id="115" w:name="_Toc475916371"/>
      <w:bookmarkStart w:id="116" w:name="_Toc475917319"/>
      <w:r w:rsidRPr="006F36DA">
        <w:t>Základní návrh kódu</w:t>
      </w:r>
      <w:bookmarkEnd w:id="115"/>
      <w:bookmarkEnd w:id="116"/>
    </w:p>
    <w:p w:rsidR="00930B07" w:rsidRPr="006F36DA" w:rsidRDefault="00930B07" w:rsidP="008A3505">
      <w:pPr>
        <w:ind w:firstLine="709"/>
      </w:pPr>
      <w:r w:rsidRPr="006F36DA">
        <w:t>Všechen</w:t>
      </w:r>
      <w:r w:rsidR="004C327C" w:rsidRPr="006F36DA">
        <w:t xml:space="preserve"> *.java</w:t>
      </w:r>
      <w:r w:rsidRPr="006F36DA">
        <w:t xml:space="preserve"> kód by bylo možno rozdělit do tří skupin. První by byly aktivi</w:t>
      </w:r>
      <w:r w:rsidR="00CB0451" w:rsidRPr="006F36DA">
        <w:t>ty,</w:t>
      </w:r>
      <w:r w:rsidR="008A3505" w:rsidRPr="006F36DA">
        <w:t xml:space="preserve"> dru</w:t>
      </w:r>
      <w:r w:rsidR="00CB0451" w:rsidRPr="006F36DA">
        <w:t>hé adaptéry,</w:t>
      </w:r>
      <w:r w:rsidR="00E31F66" w:rsidRPr="006F36DA">
        <w:t xml:space="preserve"> třetí</w:t>
      </w:r>
      <w:r w:rsidR="008A3505" w:rsidRPr="006F36DA">
        <w:t xml:space="preserve"> </w:t>
      </w:r>
      <w:r w:rsidR="00E31F66" w:rsidRPr="006F36DA">
        <w:t>podpůrné funkce.</w:t>
      </w:r>
      <w:r w:rsidR="008A3505" w:rsidRPr="006F36DA">
        <w:t xml:space="preserve"> Aktivity načítají GUI prvky,</w:t>
      </w:r>
      <w:r w:rsidRPr="006F36DA">
        <w:t xml:space="preserve"> přidělují adaptéry elementům</w:t>
      </w:r>
      <w:r w:rsidR="008A3505" w:rsidRPr="006F36DA">
        <w:t>, které je potřebují</w:t>
      </w:r>
      <w:r w:rsidR="00E31F66" w:rsidRPr="006F36DA">
        <w:t>,</w:t>
      </w:r>
      <w:r w:rsidR="008A3505" w:rsidRPr="006F36DA">
        <w:t xml:space="preserve"> a stahují na pozadí dat</w:t>
      </w:r>
      <w:r w:rsidR="00CB0451" w:rsidRPr="006F36DA">
        <w:t>a potřebná k zobrazení filmů. Ta</w:t>
      </w:r>
      <w:r w:rsidR="008A3505" w:rsidRPr="006F36DA">
        <w:t xml:space="preserve">to data </w:t>
      </w:r>
      <w:r w:rsidR="00912D07" w:rsidRPr="006F36DA">
        <w:t xml:space="preserve">se </w:t>
      </w:r>
      <w:r w:rsidR="008A3505" w:rsidRPr="006F36DA">
        <w:t>před</w:t>
      </w:r>
      <w:r w:rsidR="00912D07" w:rsidRPr="006F36DA">
        <w:t>ají adaptérům</w:t>
      </w:r>
      <w:r w:rsidR="00E31F66" w:rsidRPr="006F36DA">
        <w:t xml:space="preserve"> starají</w:t>
      </w:r>
      <w:r w:rsidR="00912D07" w:rsidRPr="006F36DA">
        <w:t>cím se</w:t>
      </w:r>
      <w:r w:rsidR="00E31F66" w:rsidRPr="006F36DA">
        <w:t xml:space="preserve"> o vykreslení informací o filmech</w:t>
      </w:r>
      <w:r w:rsidR="008A3505" w:rsidRPr="006F36DA">
        <w:t xml:space="preserve"> uvnitř tzv. GridView </w:t>
      </w:r>
      <w:r w:rsidR="00912D07" w:rsidRPr="006F36DA">
        <w:t>(</w:t>
      </w:r>
      <w:r w:rsidR="008A3505" w:rsidRPr="006F36DA">
        <w:t>dvojdimenzionální mřížka skládající se z řádků a sloupců, v nichž jsou jednotlivé „buňky“</w:t>
      </w:r>
      <w:r w:rsidR="00E31F66" w:rsidRPr="006F36DA">
        <w:t xml:space="preserve"> filmů</w:t>
      </w:r>
      <w:r w:rsidR="00912D07" w:rsidRPr="006F36DA">
        <w:t>)</w:t>
      </w:r>
      <w:r w:rsidR="00E31F66" w:rsidRPr="006F36DA">
        <w:t>. Do třetí skupiny p</w:t>
      </w:r>
      <w:r w:rsidR="00912D07" w:rsidRPr="006F36DA">
        <w:t>atří dvě</w:t>
      </w:r>
      <w:r w:rsidR="00F20436" w:rsidRPr="006F36DA">
        <w:t xml:space="preserve"> funkce</w:t>
      </w:r>
      <w:r w:rsidR="00912D07" w:rsidRPr="006F36DA">
        <w:t xml:space="preserve">. První </w:t>
      </w:r>
      <w:r w:rsidR="00F20436" w:rsidRPr="006F36DA">
        <w:t>se využívá při</w:t>
      </w:r>
      <w:r w:rsidR="00E31F66" w:rsidRPr="006F36DA">
        <w:t xml:space="preserve"> stahování dat z internetu a</w:t>
      </w:r>
      <w:r w:rsidR="00912D07" w:rsidRPr="006F36DA">
        <w:t xml:space="preserve"> druhá </w:t>
      </w:r>
      <w:r w:rsidR="00F20436" w:rsidRPr="006F36DA">
        <w:t>má za úkol pamatovat si určité informace i p</w:t>
      </w:r>
      <w:r w:rsidR="00912D07" w:rsidRPr="006F36DA">
        <w:t>o vypnutí aplikace či telefonu. Z</w:t>
      </w:r>
      <w:r w:rsidR="00F20436" w:rsidRPr="006F36DA">
        <w:t xml:space="preserve">apisování do vlastní databáze se realizuje </w:t>
      </w:r>
      <w:r w:rsidR="004C327C" w:rsidRPr="006F36DA">
        <w:t>pomocí jiných funkcí</w:t>
      </w:r>
      <w:r w:rsidR="00912D07" w:rsidRPr="006F36DA">
        <w:t xml:space="preserve"> (viz. Kapitola </w:t>
      </w:r>
      <w:r w:rsidR="0043762E" w:rsidRPr="006F36DA">
        <w:t>3.2.3</w:t>
      </w:r>
      <w:r w:rsidR="00912D07" w:rsidRPr="006F36DA">
        <w:t>)</w:t>
      </w:r>
      <w:r w:rsidR="00F20436" w:rsidRPr="006F36DA">
        <w:t>.</w:t>
      </w:r>
    </w:p>
    <w:p w:rsidR="00F20436" w:rsidRPr="006F36DA" w:rsidRDefault="007626B7" w:rsidP="00F20436">
      <w:pPr>
        <w:pStyle w:val="Heading3"/>
      </w:pPr>
      <w:bookmarkStart w:id="117" w:name="_Toc475916372"/>
      <w:bookmarkStart w:id="118" w:name="_Toc475917320"/>
      <w:r w:rsidRPr="006F36DA">
        <w:rPr>
          <w:noProof/>
        </w:rPr>
        <mc:AlternateContent>
          <mc:Choice Requires="wps">
            <w:drawing>
              <wp:anchor distT="0" distB="0" distL="114300" distR="114300" simplePos="0" relativeHeight="251684352" behindDoc="0" locked="0" layoutInCell="1" allowOverlap="1" wp14:anchorId="7792C636" wp14:editId="54CAECCB">
                <wp:simplePos x="0" y="0"/>
                <wp:positionH relativeFrom="margin">
                  <wp:align>center</wp:align>
                </wp:positionH>
                <wp:positionV relativeFrom="paragraph">
                  <wp:posOffset>3645358</wp:posOffset>
                </wp:positionV>
                <wp:extent cx="5589905" cy="339090"/>
                <wp:effectExtent l="0" t="0" r="0" b="9525"/>
                <wp:wrapTopAndBottom/>
                <wp:docPr id="20" name="Text Box 20"/>
                <wp:cNvGraphicFramePr/>
                <a:graphic xmlns:a="http://schemas.openxmlformats.org/drawingml/2006/main">
                  <a:graphicData uri="http://schemas.microsoft.com/office/word/2010/wordprocessingShape">
                    <wps:wsp>
                      <wps:cNvSpPr txBox="1"/>
                      <wps:spPr>
                        <a:xfrm>
                          <a:off x="0" y="0"/>
                          <a:ext cx="5589905" cy="339090"/>
                        </a:xfrm>
                        <a:prstGeom prst="rect">
                          <a:avLst/>
                        </a:prstGeom>
                        <a:solidFill>
                          <a:prstClr val="white"/>
                        </a:solidFill>
                        <a:ln>
                          <a:noFill/>
                        </a:ln>
                        <a:effectLst/>
                      </wps:spPr>
                      <wps:txbx>
                        <w:txbxContent>
                          <w:p w:rsidR="00202020" w:rsidRPr="00FC78A8" w:rsidRDefault="00202020" w:rsidP="006A520E">
                            <w:pPr>
                              <w:pStyle w:val="Caption"/>
                              <w:jc w:val="left"/>
                              <w:rPr>
                                <w:sz w:val="20"/>
                                <w:szCs w:val="20"/>
                              </w:rPr>
                            </w:pPr>
                            <w:bookmarkStart w:id="119" w:name="_Toc475917845"/>
                            <w:r w:rsidRPr="00FC78A8">
                              <w:rPr>
                                <w:sz w:val="20"/>
                                <w:szCs w:val="20"/>
                              </w:rPr>
                              <w:t>Obr 3.4 Zpracování dotazu na populární filmy</w:t>
                            </w:r>
                            <w:bookmarkEnd w:id="119"/>
                            <w:r w:rsidRPr="00FC78A8">
                              <w:rPr>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2C636" id="Text Box 20" o:spid="_x0000_s1033" type="#_x0000_t202" style="position:absolute;left:0;text-align:left;margin-left:0;margin-top:287.05pt;width:440.15pt;height:26.7pt;z-index:251684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" stroked="f">
                <v:textbox style="mso-fit-shape-to-text:t" inset="0,0,0,0">
                  <w:txbxContent>
                    <w:p w:rsidR="00202020" w:rsidRPr="00FC78A8" w:rsidRDefault="00202020" w:rsidP="006A520E">
                      <w:pPr>
                        <w:pStyle w:val="Caption"/>
                        <w:jc w:val="left"/>
                        <w:rPr>
                          <w:sz w:val="20"/>
                          <w:szCs w:val="20"/>
                        </w:rPr>
                      </w:pPr>
                      <w:bookmarkStart w:id="120" w:name="_Toc475917845"/>
                      <w:r w:rsidRPr="00FC78A8">
                        <w:rPr>
                          <w:sz w:val="20"/>
                          <w:szCs w:val="20"/>
                        </w:rPr>
                        <w:t>Obr 3.4 Zpracování dotazu na populární filmy</w:t>
                      </w:r>
                      <w:bookmarkEnd w:id="120"/>
                      <w:r w:rsidRPr="00FC78A8">
                        <w:rPr>
                          <w:sz w:val="20"/>
                          <w:szCs w:val="20"/>
                        </w:rPr>
                        <w:t xml:space="preserve"> </w:t>
                      </w:r>
                    </w:p>
                  </w:txbxContent>
                </v:textbox>
                <w10:wrap type="topAndBottom" anchorx="margin"/>
              </v:shape>
            </w:pict>
          </mc:Fallback>
        </mc:AlternateContent>
      </w:r>
      <w:r w:rsidR="004C327C" w:rsidRPr="006F36DA">
        <w:t>Stahování dat</w:t>
      </w:r>
      <w:bookmarkEnd w:id="117"/>
      <w:bookmarkEnd w:id="118"/>
    </w:p>
    <w:p w:rsidR="001878F7" w:rsidRPr="00615D7E" w:rsidRDefault="004C327C" w:rsidP="001878F7">
      <w:pPr>
        <w:spacing w:before="120"/>
        <w:ind w:firstLine="709"/>
        <w:rPr>
          <w:lang w:val="en-US"/>
        </w:rPr>
      </w:pPr>
      <w:r w:rsidRPr="006F36DA">
        <w:t>Stahování všech dat</w:t>
      </w:r>
      <w:r w:rsidR="002343FC" w:rsidRPr="006F36DA">
        <w:t xml:space="preserve"> z databáze stránky www.themoviedb.org</w:t>
      </w:r>
      <w:r w:rsidRPr="006F36DA">
        <w:t xml:space="preserve"> bylo možné díky </w:t>
      </w:r>
      <w:r w:rsidR="002343FC" w:rsidRPr="006F36DA">
        <w:t xml:space="preserve">osobnímu API klíči, jenž byl poskytnut po odeslání žádosti na podporu stránky. Tento klíč však má svá omezení. Jelikož </w:t>
      </w:r>
      <w:r w:rsidR="00912D07" w:rsidRPr="006F36DA">
        <w:t>jde o bezplatnou službu, má klíč</w:t>
      </w:r>
      <w:r w:rsidR="002343FC" w:rsidRPr="006F36DA">
        <w:t xml:space="preserve"> maximální počet „dotazů“</w:t>
      </w:r>
      <w:r w:rsidR="006A520E" w:rsidRPr="006F36DA">
        <w:t xml:space="preserve"> na</w:t>
      </w:r>
      <w:r w:rsidR="00912D07" w:rsidRPr="006F36DA">
        <w:t> </w:t>
      </w:r>
      <w:r w:rsidR="002343FC" w:rsidRPr="006F36DA">
        <w:t>server</w:t>
      </w:r>
      <w:r w:rsidR="006A520E" w:rsidRPr="006F36DA">
        <w:t xml:space="preserve"> každých</w:t>
      </w:r>
      <w:r w:rsidR="002343FC" w:rsidRPr="006F36DA">
        <w:t xml:space="preserve"> 10 vteřin.</w:t>
      </w:r>
      <w:r w:rsidR="00912D07" w:rsidRPr="006F36DA">
        <w:t xml:space="preserve"> Po získání žádaných</w:t>
      </w:r>
      <w:r w:rsidR="006A520E" w:rsidRPr="006F36DA">
        <w:t xml:space="preserve"> filmů se</w:t>
      </w:r>
      <w:r w:rsidR="0053480C" w:rsidRPr="006F36DA">
        <w:t xml:space="preserve"> tituly</w:t>
      </w:r>
      <w:r w:rsidR="00912D07" w:rsidRPr="006F36DA">
        <w:t xml:space="preserve"> uloží</w:t>
      </w:r>
      <w:r w:rsidR="006A520E" w:rsidRPr="006F36DA">
        <w:t xml:space="preserve"> do příslušných seznamů. </w:t>
      </w:r>
      <w:r w:rsidR="00C042F0" w:rsidRPr="006F36DA">
        <w:rPr>
          <w:noProof/>
        </w:rPr>
        <w:drawing>
          <wp:anchor distT="0" distB="0" distL="114300" distR="114300" simplePos="0" relativeHeight="251682304" behindDoc="0" locked="0" layoutInCell="1" allowOverlap="1">
            <wp:simplePos x="0" y="0"/>
            <wp:positionH relativeFrom="margin">
              <wp:posOffset>-1270</wp:posOffset>
            </wp:positionH>
            <wp:positionV relativeFrom="paragraph">
              <wp:posOffset>62230</wp:posOffset>
            </wp:positionV>
            <wp:extent cx="5580380" cy="3107690"/>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07690"/>
                    </a:xfrm>
                    <a:prstGeom prst="rect">
                      <a:avLst/>
                    </a:prstGeom>
                    <a:noFill/>
                    <a:ln>
                      <a:noFill/>
                    </a:ln>
                  </pic:spPr>
                </pic:pic>
              </a:graphicData>
            </a:graphic>
          </wp:anchor>
        </w:drawing>
      </w:r>
      <w:r w:rsidR="00615D7E">
        <w:t xml:space="preserve"> </w:t>
      </w:r>
      <w:r w:rsidR="00615D7E">
        <w:rPr>
          <w:lang w:val="en-US"/>
        </w:rPr>
        <w:t>[</w:t>
      </w:r>
      <w:r w:rsidR="00E532DA">
        <w:rPr>
          <w:lang w:val="en-US"/>
        </w:rPr>
        <w:t>2</w:t>
      </w:r>
      <w:r w:rsidR="00615D7E">
        <w:rPr>
          <w:lang w:val="en-US"/>
        </w:rPr>
        <w:t>]</w:t>
      </w:r>
    </w:p>
    <w:p w:rsidR="0043762E" w:rsidRPr="006F36DA" w:rsidRDefault="001878F7" w:rsidP="001878F7">
      <w:pPr>
        <w:pStyle w:val="Heading3"/>
      </w:pPr>
      <w:r w:rsidRPr="006F36DA">
        <w:br w:type="column"/>
      </w:r>
      <w:bookmarkStart w:id="121" w:name="_Toc475916373"/>
      <w:bookmarkStart w:id="122" w:name="_Toc475917321"/>
      <w:r w:rsidR="0043762E" w:rsidRPr="006F36DA">
        <w:lastRenderedPageBreak/>
        <w:t>Práce se soubory</w:t>
      </w:r>
      <w:bookmarkEnd w:id="121"/>
      <w:bookmarkEnd w:id="122"/>
    </w:p>
    <w:p w:rsidR="00713F6A" w:rsidRPr="006F36DA" w:rsidRDefault="00B97BAE" w:rsidP="00B6275E">
      <w:pPr>
        <w:ind w:firstLine="709"/>
      </w:pPr>
      <w:r w:rsidRPr="006F36DA">
        <w:rPr>
          <w:noProof/>
        </w:rPr>
        <mc:AlternateContent>
          <mc:Choice Requires="wps">
            <w:drawing>
              <wp:anchor distT="0" distB="0" distL="114300" distR="114300" simplePos="0" relativeHeight="251687424" behindDoc="0" locked="0" layoutInCell="1" allowOverlap="1" wp14:anchorId="6C610B0D" wp14:editId="61F1E124">
                <wp:simplePos x="0" y="0"/>
                <wp:positionH relativeFrom="margin">
                  <wp:align>right</wp:align>
                </wp:positionH>
                <wp:positionV relativeFrom="paragraph">
                  <wp:posOffset>4726616</wp:posOffset>
                </wp:positionV>
                <wp:extent cx="5570855" cy="635"/>
                <wp:effectExtent l="0" t="0" r="0" b="9525"/>
                <wp:wrapTopAndBottom/>
                <wp:docPr id="22" name="Text Box 22"/>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a:effectLst/>
                      </wps:spPr>
                      <wps:txbx>
                        <w:txbxContent>
                          <w:p w:rsidR="00202020" w:rsidRPr="00FC78A8" w:rsidRDefault="00202020" w:rsidP="00CD04D2">
                            <w:pPr>
                              <w:pStyle w:val="Caption"/>
                              <w:jc w:val="left"/>
                              <w:rPr>
                                <w:sz w:val="20"/>
                                <w:szCs w:val="20"/>
                              </w:rPr>
                            </w:pPr>
                            <w:bookmarkStart w:id="123" w:name="_Toc475917846"/>
                            <w:r w:rsidRPr="00FC78A8">
                              <w:rPr>
                                <w:sz w:val="20"/>
                                <w:szCs w:val="20"/>
                              </w:rPr>
                              <w:t>Obr. 3.5 Funkce pro zapisování a čtení souborů</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610B0D" id="Text Box 22" o:spid="_x0000_s1034" type="#_x0000_t202" style="position:absolute;left:0;text-align:left;margin-left:387.45pt;margin-top:372.15pt;width:438.65pt;height:.05pt;z-index:251687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" stroked="f">
                <v:textbox style="mso-fit-shape-to-text:t" inset="0,0,0,0">
                  <w:txbxContent>
                    <w:p w:rsidR="00202020" w:rsidRPr="00FC78A8" w:rsidRDefault="00202020" w:rsidP="00CD04D2">
                      <w:pPr>
                        <w:pStyle w:val="Caption"/>
                        <w:jc w:val="left"/>
                        <w:rPr>
                          <w:sz w:val="20"/>
                          <w:szCs w:val="20"/>
                        </w:rPr>
                      </w:pPr>
                      <w:bookmarkStart w:id="124" w:name="_Toc475917846"/>
                      <w:r w:rsidRPr="00FC78A8">
                        <w:rPr>
                          <w:sz w:val="20"/>
                          <w:szCs w:val="20"/>
                        </w:rPr>
                        <w:t>Obr. 3.5 Funkce pro zapisování a čtení souborů</w:t>
                      </w:r>
                      <w:bookmarkEnd w:id="124"/>
                    </w:p>
                  </w:txbxContent>
                </v:textbox>
                <w10:wrap type="topAndBottom" anchorx="margin"/>
              </v:shape>
            </w:pict>
          </mc:Fallback>
        </mc:AlternateContent>
      </w:r>
      <w:r w:rsidRPr="006F36DA">
        <w:rPr>
          <w:noProof/>
        </w:rPr>
        <w:drawing>
          <wp:anchor distT="0" distB="0" distL="114300" distR="114300" simplePos="0" relativeHeight="251685376" behindDoc="0" locked="0" layoutInCell="1" allowOverlap="1">
            <wp:simplePos x="0" y="0"/>
            <wp:positionH relativeFrom="margin">
              <wp:posOffset>-1270</wp:posOffset>
            </wp:positionH>
            <wp:positionV relativeFrom="paragraph">
              <wp:posOffset>1259840</wp:posOffset>
            </wp:positionV>
            <wp:extent cx="5580380" cy="3387090"/>
            <wp:effectExtent l="0" t="0" r="127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387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3762E" w:rsidRPr="006F36DA">
        <w:t>V aplikaci bylo nutné vymyslet systém ukládání Watchlist a Seenlist seznamu do</w:t>
      </w:r>
      <w:r w:rsidR="009A31AF">
        <w:t> </w:t>
      </w:r>
      <w:r w:rsidR="0043762E" w:rsidRPr="006F36DA">
        <w:t>paměti telefonu, aby k nim měl uživatel přístup i bez připojení k internetu. Toho bylo dosáhnuto zapisováním databáze do *.txt souborů (watchlist.txt a seenlist.txt)</w:t>
      </w:r>
      <w:r w:rsidR="00C042F0" w:rsidRPr="006F36DA">
        <w:t>. Tyto soubory se při </w:t>
      </w:r>
      <w:r w:rsidR="0043762E" w:rsidRPr="006F36DA">
        <w:t>startu ap</w:t>
      </w:r>
      <w:r w:rsidR="00CD04D2" w:rsidRPr="006F36DA">
        <w:t xml:space="preserve">likace přečtou a jejich obsah se zobrazí. </w:t>
      </w:r>
    </w:p>
    <w:p w:rsidR="00B97BAE" w:rsidRPr="006F36DA" w:rsidRDefault="00B97BAE" w:rsidP="00713F6A"/>
    <w:p w:rsidR="009A7A1F" w:rsidRPr="006F36DA" w:rsidRDefault="0014092C" w:rsidP="00F321BB">
      <w:pPr>
        <w:ind w:firstLine="709"/>
      </w:pPr>
      <w:r w:rsidRPr="006F36DA">
        <w:t>Mezi další operace se soubory patří přidávání filmů do Watchlistu a Seenlistu. Tato operace musela být řešen</w:t>
      </w:r>
      <w:r w:rsidR="00E42830" w:rsidRPr="006F36DA">
        <w:t>a asynchronně pro zachování plynulosti aplikace. Při přidávání je</w:t>
      </w:r>
      <w:r w:rsidR="009A31AF">
        <w:t> </w:t>
      </w:r>
      <w:r w:rsidR="00E42830" w:rsidRPr="006F36DA">
        <w:t xml:space="preserve">potřeba zkontrolovat zda již film seznam neobsahuje. Pokud ano </w:t>
      </w:r>
      <w:r w:rsidR="00B97BAE" w:rsidRPr="006F36DA">
        <w:t>snímek</w:t>
      </w:r>
      <w:r w:rsidR="00E42830" w:rsidRPr="006F36DA">
        <w:t xml:space="preserve"> se do seznamu nepřidá.</w:t>
      </w:r>
      <w:r w:rsidR="00F321BB" w:rsidRPr="006F36DA">
        <w:t xml:space="preserve"> Databáze má obyčejnou JSON strukturu</w:t>
      </w:r>
      <w:r w:rsidR="00E42830" w:rsidRPr="006F36DA">
        <w:t xml:space="preserve"> </w:t>
      </w:r>
      <w:r w:rsidR="00F321BB" w:rsidRPr="006F36DA">
        <w:t>– celá databáze je JSONObject</w:t>
      </w:r>
      <w:r w:rsidR="00D4079A" w:rsidRPr="006F36DA">
        <w:t xml:space="preserve"> (objekt ohraničený </w:t>
      </w:r>
      <w:r w:rsidR="00D4079A" w:rsidRPr="006F36DA">
        <w:rPr>
          <w:lang w:val="en-US"/>
        </w:rPr>
        <w:t>složenými závorkami</w:t>
      </w:r>
      <w:r w:rsidR="00D4079A" w:rsidRPr="006F36DA">
        <w:t>),</w:t>
      </w:r>
      <w:r w:rsidR="00F321BB" w:rsidRPr="006F36DA">
        <w:t xml:space="preserve"> </w:t>
      </w:r>
      <w:r w:rsidR="00D4079A" w:rsidRPr="006F36DA">
        <w:t>v níž jsou JSONArray (pole ohraničené hranatými závorkami), kdy každý JSONArray obsahuje právě jeden film. Každý JSONArray je</w:t>
      </w:r>
      <w:r w:rsidR="009A31AF">
        <w:t> </w:t>
      </w:r>
      <w:r w:rsidR="00D4079A" w:rsidRPr="006F36DA">
        <w:t>pojmenován podle své pozice v databázi (např. “0“, “1“ atd.)</w:t>
      </w:r>
      <w:r w:rsidR="00615D7E">
        <w:t xml:space="preserve"> [</w:t>
      </w:r>
      <w:r w:rsidR="00E532DA">
        <w:t>3</w:t>
      </w:r>
      <w:r w:rsidR="00615D7E">
        <w:t>]</w:t>
      </w:r>
      <w:r w:rsidR="00D4079A" w:rsidRPr="006F36DA">
        <w:t xml:space="preserve"> </w:t>
      </w:r>
    </w:p>
    <w:p w:rsidR="00B97BAE" w:rsidRPr="006F36DA" w:rsidRDefault="00B97BAE" w:rsidP="00B97BAE">
      <w:pPr>
        <w:pStyle w:val="Heading3"/>
      </w:pPr>
      <w:bookmarkStart w:id="125" w:name="_Toc475916374"/>
      <w:bookmarkStart w:id="126" w:name="_Toc475917322"/>
      <w:bookmarkStart w:id="127" w:name="_Toc37577734"/>
      <w:bookmarkStart w:id="128" w:name="_Toc88120445"/>
      <w:bookmarkStart w:id="129" w:name="_Toc88120682"/>
      <w:bookmarkStart w:id="130" w:name="_Toc88120894"/>
      <w:bookmarkStart w:id="131" w:name="_Toc88120998"/>
      <w:bookmarkStart w:id="132" w:name="_Toc88121041"/>
      <w:bookmarkStart w:id="133" w:name="_Toc88121178"/>
      <w:bookmarkStart w:id="134" w:name="_Toc88121552"/>
      <w:bookmarkStart w:id="135" w:name="_Toc88121609"/>
      <w:bookmarkStart w:id="136" w:name="_Toc88121747"/>
      <w:bookmarkStart w:id="137" w:name="_Toc88122013"/>
      <w:bookmarkStart w:id="138" w:name="_Toc88124618"/>
      <w:bookmarkStart w:id="139" w:name="_Toc88124655"/>
      <w:bookmarkStart w:id="140" w:name="_Toc88124805"/>
      <w:bookmarkStart w:id="141" w:name="_Toc88125788"/>
      <w:bookmarkStart w:id="142" w:name="_Toc88126308"/>
      <w:bookmarkStart w:id="143" w:name="_Toc88126459"/>
      <w:bookmarkStart w:id="144" w:name="_Toc88126526"/>
      <w:bookmarkStart w:id="145" w:name="_Toc88126555"/>
      <w:bookmarkStart w:id="146" w:name="_Toc88126771"/>
      <w:bookmarkStart w:id="147" w:name="_Toc88126861"/>
      <w:bookmarkStart w:id="148" w:name="_Toc88127102"/>
      <w:bookmarkStart w:id="149" w:name="_Toc88127145"/>
      <w:bookmarkStart w:id="150" w:name="_Toc88128510"/>
      <w:bookmarkStart w:id="151" w:name="_Toc107634152"/>
      <w:bookmarkStart w:id="152" w:name="_Toc107635187"/>
      <w:bookmarkStart w:id="153" w:name="_Toc107635227"/>
      <w:bookmarkStart w:id="154" w:name="_Toc107635244"/>
      <w:bookmarkStart w:id="155" w:name="_Toc475805514"/>
      <w:bookmarkEnd w:id="92"/>
      <w:bookmarkEnd w:id="93"/>
      <w:bookmarkEnd w:id="94"/>
      <w:bookmarkEnd w:id="95"/>
      <w:bookmarkEnd w:id="96"/>
      <w:bookmarkEnd w:id="97"/>
      <w:bookmarkEnd w:id="98"/>
      <w:bookmarkEnd w:id="99"/>
      <w:bookmarkEnd w:id="100"/>
      <w:r w:rsidRPr="006F36DA">
        <w:rPr>
          <w:noProof/>
        </w:rPr>
        <w:lastRenderedPageBreak/>
        <mc:AlternateContent>
          <mc:Choice Requires="wps">
            <w:drawing>
              <wp:anchor distT="0" distB="0" distL="114300" distR="114300" simplePos="0" relativeHeight="251691520" behindDoc="0" locked="0" layoutInCell="1" allowOverlap="1" wp14:anchorId="0BFDE6FF" wp14:editId="2693763E">
                <wp:simplePos x="0" y="0"/>
                <wp:positionH relativeFrom="margin">
                  <wp:align>right</wp:align>
                </wp:positionH>
                <wp:positionV relativeFrom="paragraph">
                  <wp:posOffset>5101590</wp:posOffset>
                </wp:positionV>
                <wp:extent cx="5570855" cy="339090"/>
                <wp:effectExtent l="0" t="0" r="0" b="3810"/>
                <wp:wrapTopAndBottom/>
                <wp:docPr id="24" name="Text Box 24"/>
                <wp:cNvGraphicFramePr/>
                <a:graphic xmlns:a="http://schemas.openxmlformats.org/drawingml/2006/main">
                  <a:graphicData uri="http://schemas.microsoft.com/office/word/2010/wordprocessingShape">
                    <wps:wsp>
                      <wps:cNvSpPr txBox="1"/>
                      <wps:spPr>
                        <a:xfrm>
                          <a:off x="0" y="0"/>
                          <a:ext cx="5570855" cy="339090"/>
                        </a:xfrm>
                        <a:prstGeom prst="rect">
                          <a:avLst/>
                        </a:prstGeom>
                        <a:solidFill>
                          <a:prstClr val="white"/>
                        </a:solidFill>
                        <a:ln>
                          <a:noFill/>
                        </a:ln>
                        <a:effectLst/>
                      </wps:spPr>
                      <wps:txbx>
                        <w:txbxContent>
                          <w:p w:rsidR="00202020" w:rsidRPr="00FC78A8" w:rsidRDefault="00202020" w:rsidP="00B97BAE">
                            <w:pPr>
                              <w:pStyle w:val="Caption"/>
                              <w:jc w:val="left"/>
                              <w:rPr>
                                <w:sz w:val="20"/>
                                <w:szCs w:val="20"/>
                              </w:rPr>
                            </w:pPr>
                            <w:bookmarkStart w:id="156" w:name="_Toc475917847"/>
                            <w:r w:rsidRPr="00FC78A8">
                              <w:rPr>
                                <w:sz w:val="20"/>
                                <w:szCs w:val="20"/>
                              </w:rPr>
                              <w:t>Obr. 3.6 Funkce na přidávání filmů do seznamů</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FDE6FF" id="Text Box 24" o:spid="_x0000_s1035" type="#_x0000_t202" style="position:absolute;left:0;text-align:left;margin-left:387.45pt;margin-top:401.7pt;width:438.65pt;height:26.7pt;z-index:251691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" stroked="f">
                <v:textbox style="mso-fit-shape-to-text:t" inset="0,0,0,0">
                  <w:txbxContent>
                    <w:p w:rsidR="00202020" w:rsidRPr="00FC78A8" w:rsidRDefault="00202020" w:rsidP="00B97BAE">
                      <w:pPr>
                        <w:pStyle w:val="Caption"/>
                        <w:jc w:val="left"/>
                        <w:rPr>
                          <w:sz w:val="20"/>
                          <w:szCs w:val="20"/>
                        </w:rPr>
                      </w:pPr>
                      <w:bookmarkStart w:id="157" w:name="_Toc475917847"/>
                      <w:r w:rsidRPr="00FC78A8">
                        <w:rPr>
                          <w:sz w:val="20"/>
                          <w:szCs w:val="20"/>
                        </w:rPr>
                        <w:t>Obr. 3.6 Funkce na přidávání filmů do seznamů</w:t>
                      </w:r>
                      <w:bookmarkEnd w:id="157"/>
                    </w:p>
                  </w:txbxContent>
                </v:textbox>
                <w10:wrap type="topAndBottom" anchorx="margin"/>
              </v:shape>
            </w:pict>
          </mc:Fallback>
        </mc:AlternateContent>
      </w:r>
      <w:r w:rsidRPr="006F36DA">
        <w:rPr>
          <w:noProof/>
        </w:rPr>
        <w:drawing>
          <wp:anchor distT="0" distB="0" distL="114300" distR="114300" simplePos="0" relativeHeight="251689472" behindDoc="0" locked="0" layoutInCell="1" allowOverlap="1" wp14:anchorId="5995E86A" wp14:editId="67021594">
            <wp:simplePos x="0" y="0"/>
            <wp:positionH relativeFrom="margin">
              <wp:align>right</wp:align>
            </wp:positionH>
            <wp:positionV relativeFrom="paragraph">
              <wp:posOffset>562</wp:posOffset>
            </wp:positionV>
            <wp:extent cx="5580380" cy="5066030"/>
            <wp:effectExtent l="0" t="0" r="1270"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A1279" w:rsidRPr="006F36DA">
        <w:t>Způsob vykreslování jednotlivých buněk</w:t>
      </w:r>
      <w:bookmarkEnd w:id="125"/>
      <w:bookmarkEnd w:id="126"/>
    </w:p>
    <w:p w:rsidR="00D55B25" w:rsidRPr="00AE2BED" w:rsidRDefault="005C4922" w:rsidP="00B6275E">
      <w:pPr>
        <w:ind w:firstLine="432"/>
      </w:pPr>
      <w:r w:rsidRPr="006F36DA">
        <w:t>Aktivita MainActivity se dělí na 3 „mini-aktivity“ tzv. fragmenty.</w:t>
      </w:r>
      <w:r w:rsidR="00D264AF" w:rsidRPr="006F36DA">
        <w:t xml:space="preserve"> </w:t>
      </w:r>
      <w:r w:rsidR="0086357D" w:rsidRPr="006F36DA">
        <w:t>Nad fragmenty se</w:t>
      </w:r>
      <w:r w:rsidR="009A31AF">
        <w:t> </w:t>
      </w:r>
      <w:r w:rsidR="0086357D" w:rsidRPr="006F36DA">
        <w:t>dá</w:t>
      </w:r>
      <w:r w:rsidR="009A31AF">
        <w:t> </w:t>
      </w:r>
      <w:r w:rsidR="0086357D" w:rsidRPr="006F36DA">
        <w:t xml:space="preserve">přemýšlet jako nad modulárními částmi aktivity. Fragment má vlastní životní cykly a  dotykové vstupy. Životní cyklus fragmentu je však přímo ovlivňován životním cyklem </w:t>
      </w:r>
      <w:r w:rsidR="00D4079A" w:rsidRPr="006F36DA">
        <w:t>aktivity, v níž</w:t>
      </w:r>
      <w:r w:rsidR="0086357D" w:rsidRPr="006F36DA">
        <w:t xml:space="preserve"> se nachází.</w:t>
      </w:r>
      <w:r w:rsidR="00DA58E2" w:rsidRPr="006F36DA">
        <w:t xml:space="preserve"> Fragmenty se dají do aktivity přidávat a odebírat za chodu aktivity.</w:t>
      </w:r>
      <w:r w:rsidR="00F321BB" w:rsidRPr="006F36DA">
        <w:t xml:space="preserve"> </w:t>
      </w:r>
      <w:r w:rsidR="00D55B25" w:rsidRPr="006F36DA">
        <w:t xml:space="preserve">Oddíly „Popular“, “Watchlist“ a „Seenlist“ jsou každé v samostatném fragmentu. Z důvodu plynulosti se </w:t>
      </w:r>
      <w:r w:rsidR="009A31AF">
        <w:t xml:space="preserve">vždy načtou sousední fragmenty </w:t>
      </w:r>
      <w:r w:rsidR="00D55B25" w:rsidRPr="006F36DA">
        <w:t>tak</w:t>
      </w:r>
      <w:r w:rsidR="009A31AF">
        <w:t xml:space="preserve">, </w:t>
      </w:r>
      <w:r w:rsidR="00D55B25" w:rsidRPr="006F36DA">
        <w:t>že uživatel nepozná, že se jedná více souborů. Každý fragment má svůj vlastní adaptér, který dostává informace o tom, co se</w:t>
      </w:r>
      <w:r w:rsidR="002F2C7A">
        <w:t> </w:t>
      </w:r>
      <w:r w:rsidR="00D55B25" w:rsidRPr="006F36DA">
        <w:t>má</w:t>
      </w:r>
      <w:r w:rsidR="009A31AF">
        <w:t> </w:t>
      </w:r>
      <w:r w:rsidR="00D55B25" w:rsidRPr="006F36DA">
        <w:t>uživateli zobrazit.</w:t>
      </w:r>
      <w:r w:rsidR="00D4079A" w:rsidRPr="006F36DA">
        <w:t xml:space="preserve"> Uvnitř adaptéru se jednotlivé buňky vykreslují postupně jedna po druhé. Každá má své ID (pozici v seznamu), tudíž při vytváření dostane každá buňka </w:t>
      </w:r>
      <w:r w:rsidR="00716A51" w:rsidRPr="006F36DA">
        <w:t>informace odpovídající jejímu umístění v mřížce.</w:t>
      </w:r>
      <w:r w:rsidR="00AE2BED">
        <w:t xml:space="preserve"> </w:t>
      </w:r>
      <w:r w:rsidR="00AE2BED">
        <w:rPr>
          <w:lang w:val="en-US"/>
        </w:rPr>
        <w:t>[4]</w:t>
      </w:r>
    </w:p>
    <w:p w:rsidR="00AB32AE" w:rsidRPr="007626B7" w:rsidRDefault="00F321BB" w:rsidP="00615D7E">
      <w:pPr>
        <w:spacing w:after="0" w:line="240" w:lineRule="auto"/>
        <w:ind w:firstLine="432"/>
        <w:jc w:val="left"/>
      </w:pPr>
      <w:r w:rsidRPr="006F36DA">
        <w:rPr>
          <w:noProof/>
        </w:rPr>
        <w:lastRenderedPageBreak/>
        <mc:AlternateContent>
          <mc:Choice Requires="wps">
            <w:drawing>
              <wp:anchor distT="0" distB="0" distL="114300" distR="114300" simplePos="0" relativeHeight="251694592" behindDoc="0" locked="0" layoutInCell="1" allowOverlap="1" wp14:anchorId="3844EA4E" wp14:editId="46DD9431">
                <wp:simplePos x="0" y="0"/>
                <wp:positionH relativeFrom="margin">
                  <wp:align>left</wp:align>
                </wp:positionH>
                <wp:positionV relativeFrom="paragraph">
                  <wp:posOffset>7397115</wp:posOffset>
                </wp:positionV>
                <wp:extent cx="5311775" cy="635"/>
                <wp:effectExtent l="0" t="0" r="3175" b="9525"/>
                <wp:wrapTopAndBottom/>
                <wp:docPr id="26" name="Text Box 26"/>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a:effectLst/>
                      </wps:spPr>
                      <wps:txbx>
                        <w:txbxContent>
                          <w:p w:rsidR="00202020" w:rsidRPr="000E5326" w:rsidRDefault="00202020" w:rsidP="00D55B25">
                            <w:pPr>
                              <w:pStyle w:val="Caption"/>
                              <w:jc w:val="left"/>
                              <w:rPr>
                                <w:sz w:val="20"/>
                                <w:szCs w:val="20"/>
                              </w:rPr>
                            </w:pPr>
                            <w:bookmarkStart w:id="158" w:name="_Toc475917848"/>
                            <w:r w:rsidRPr="000E5326">
                              <w:rPr>
                                <w:sz w:val="20"/>
                                <w:szCs w:val="20"/>
                              </w:rPr>
                              <w:t>Obr. 3.7 Vykreslování jednotlivých buněk</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4EA4E" id="Text Box 26" o:spid="_x0000_s1036" type="#_x0000_t202" style="position:absolute;left:0;text-align:left;margin-left:0;margin-top:582.45pt;width:418.25pt;height:.05pt;z-index:25169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" stroked="f">
                <v:textbox style="mso-fit-shape-to-text:t" inset="0,0,0,0">
                  <w:txbxContent>
                    <w:p w:rsidR="00202020" w:rsidRPr="000E5326" w:rsidRDefault="00202020" w:rsidP="00D55B25">
                      <w:pPr>
                        <w:pStyle w:val="Caption"/>
                        <w:jc w:val="left"/>
                        <w:rPr>
                          <w:sz w:val="20"/>
                          <w:szCs w:val="20"/>
                        </w:rPr>
                      </w:pPr>
                      <w:bookmarkStart w:id="159" w:name="_Toc475917848"/>
                      <w:r w:rsidRPr="000E5326">
                        <w:rPr>
                          <w:sz w:val="20"/>
                          <w:szCs w:val="20"/>
                        </w:rPr>
                        <w:t>Obr. 3.7 Vykreslování jednotlivých buněk</w:t>
                      </w:r>
                      <w:bookmarkEnd w:id="159"/>
                    </w:p>
                  </w:txbxContent>
                </v:textbox>
                <w10:wrap type="topAndBottom" anchorx="margin"/>
              </v:shape>
            </w:pict>
          </mc:Fallback>
        </mc:AlternateContent>
      </w:r>
      <w:r w:rsidRPr="006F36DA">
        <w:rPr>
          <w:noProof/>
        </w:rPr>
        <w:drawing>
          <wp:anchor distT="0" distB="0" distL="114300" distR="114300" simplePos="0" relativeHeight="251693568" behindDoc="1" locked="0" layoutInCell="1" allowOverlap="1" wp14:anchorId="6F226710" wp14:editId="15D8C687">
            <wp:simplePos x="0" y="0"/>
            <wp:positionH relativeFrom="margin">
              <wp:posOffset>-1270</wp:posOffset>
            </wp:positionH>
            <wp:positionV relativeFrom="margin">
              <wp:align>top</wp:align>
            </wp:positionV>
            <wp:extent cx="5579745" cy="7230110"/>
            <wp:effectExtent l="0" t="0" r="1905" b="8890"/>
            <wp:wrapTight wrapText="bothSides">
              <wp:wrapPolygon edited="0">
                <wp:start x="0" y="0"/>
                <wp:lineTo x="0" y="21570"/>
                <wp:lineTo x="21534" y="21570"/>
                <wp:lineTo x="2153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723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A31AF">
        <w:t>Části kód</w:t>
      </w:r>
      <w:r w:rsidR="00AB32AE">
        <w:t>u</w:t>
      </w:r>
      <w:r w:rsidR="009A31AF">
        <w:t xml:space="preserve">, jenž </w:t>
      </w:r>
      <w:r w:rsidR="00AB32AE">
        <w:t>se nachází</w:t>
      </w:r>
      <w:r w:rsidR="009A31AF">
        <w:t xml:space="preserve"> uvnitř </w:t>
      </w:r>
      <w:r w:rsidR="00AB32AE">
        <w:t>tzv. funkce try – catch. Musely být uvnitř této funkce z důvodu, že by databáze, na kterou příkazy volají, byla prázdná nebo vůbec neexistovala. V takovém případě by se celá aplikace vypla a vypsala chybovou hlášku.</w:t>
      </w:r>
    </w:p>
    <w:p w:rsidR="00716A51" w:rsidRPr="006F36DA" w:rsidRDefault="007541C5" w:rsidP="007541C5">
      <w:pPr>
        <w:pStyle w:val="Heading1"/>
      </w:pPr>
      <w:bookmarkStart w:id="160" w:name="_Toc475916375"/>
      <w:bookmarkStart w:id="161" w:name="_Toc475917323"/>
      <w:r w:rsidRPr="006F36DA">
        <w:lastRenderedPageBreak/>
        <w:t>příručka uživatele</w:t>
      </w:r>
      <w:bookmarkEnd w:id="160"/>
      <w:bookmarkEnd w:id="161"/>
    </w:p>
    <w:p w:rsidR="007541C5" w:rsidRPr="006F36DA" w:rsidRDefault="00CE1967" w:rsidP="007541C5">
      <w:pPr>
        <w:pStyle w:val="Heading2"/>
      </w:pPr>
      <w:bookmarkStart w:id="162" w:name="_Toc475916376"/>
      <w:bookmarkStart w:id="163" w:name="_Toc475917324"/>
      <w:r w:rsidRPr="006F36DA">
        <w:t>Požadavky pro správný chod a práci aplikace</w:t>
      </w:r>
      <w:bookmarkEnd w:id="162"/>
      <w:bookmarkEnd w:id="163"/>
    </w:p>
    <w:p w:rsidR="00CE1967" w:rsidRPr="006F36DA" w:rsidRDefault="00CE1967" w:rsidP="00CE1967">
      <w:pPr>
        <w:pStyle w:val="Heading3"/>
      </w:pPr>
      <w:bookmarkStart w:id="164" w:name="_Toc475916377"/>
      <w:bookmarkStart w:id="165" w:name="_Toc475917325"/>
      <w:r w:rsidRPr="006F36DA">
        <w:t>Základní požadavky pro spuštění</w:t>
      </w:r>
      <w:bookmarkEnd w:id="164"/>
      <w:bookmarkEnd w:id="165"/>
    </w:p>
    <w:p w:rsidR="007541C5" w:rsidRPr="006F36DA" w:rsidRDefault="005C4A7F" w:rsidP="005C4A7F">
      <w:pPr>
        <w:ind w:firstLine="576"/>
      </w:pPr>
      <w:r w:rsidRPr="006F36DA">
        <w:t>Aplikace obsahuje některé funkce a příkazy, které nebyly dostupné v dřívějších verzích Androidu. Z tohoto důvodu je minimální verze Andr</w:t>
      </w:r>
      <w:r w:rsidR="009A31AF">
        <w:t>oid 4.4 Kitkat a doporučená 5.0 </w:t>
      </w:r>
      <w:r w:rsidRPr="006F36DA">
        <w:t>Lollipop nebo vyšší.</w:t>
      </w:r>
    </w:p>
    <w:p w:rsidR="005C4A7F" w:rsidRPr="006F36DA" w:rsidRDefault="005C4A7F" w:rsidP="005C4A7F">
      <w:pPr>
        <w:ind w:firstLine="576"/>
      </w:pPr>
      <w:r w:rsidRPr="006F36DA">
        <w:t>Aplikace by se měla sama přizpůsobit obrazovce uživatele, avšak doporučené rozlišení je 1024x768 a vyšší. Toto rozlišení je již v dnešní době minimálním standardem téměř každého nového telefonu.</w:t>
      </w:r>
      <w:r w:rsidR="00CE1967" w:rsidRPr="006F36DA">
        <w:t xml:space="preserve"> Co se týče hardwarových nároků, je aplikace mírně náročná na</w:t>
      </w:r>
      <w:r w:rsidR="009A31AF">
        <w:t> </w:t>
      </w:r>
      <w:r w:rsidR="00CE1967" w:rsidRPr="006F36DA">
        <w:t>paměť a procesor, kvůli velkému počtu dílčích prvků, které se musí najednou načítat. Procesor se dvěma jádry o frekvencích alespoň 1GHz by neměl mít s aplikací větší problémy. Množství operační paměti potřebné pro nepřerušovaný pohyb v aplikaci je 1GB a více.</w:t>
      </w:r>
    </w:p>
    <w:p w:rsidR="00CE1967" w:rsidRPr="006F36DA" w:rsidRDefault="00992A87" w:rsidP="00CE1967">
      <w:pPr>
        <w:pStyle w:val="Heading3"/>
      </w:pPr>
      <w:bookmarkStart w:id="166" w:name="_Toc475916378"/>
      <w:bookmarkStart w:id="167" w:name="_Toc475917326"/>
      <w:r w:rsidRPr="006F36DA">
        <w:t>Nutná</w:t>
      </w:r>
      <w:r w:rsidR="00CE1967" w:rsidRPr="006F36DA">
        <w:t xml:space="preserve"> oprávnění</w:t>
      </w:r>
      <w:bookmarkEnd w:id="166"/>
      <w:bookmarkEnd w:id="167"/>
    </w:p>
    <w:p w:rsidR="00992A87" w:rsidRPr="006F36DA" w:rsidRDefault="005912B5" w:rsidP="00B6275E">
      <w:pPr>
        <w:ind w:firstLine="576"/>
      </w:pPr>
      <w:r w:rsidRPr="006F36DA">
        <w:rPr>
          <w:noProof/>
        </w:rPr>
        <mc:AlternateContent>
          <mc:Choice Requires="wps">
            <w:drawing>
              <wp:anchor distT="0" distB="0" distL="114300" distR="114300" simplePos="0" relativeHeight="251698688" behindDoc="0" locked="0" layoutInCell="1" allowOverlap="1" wp14:anchorId="0850B82E" wp14:editId="1BB684DF">
                <wp:simplePos x="0" y="0"/>
                <wp:positionH relativeFrom="column">
                  <wp:posOffset>-1270</wp:posOffset>
                </wp:positionH>
                <wp:positionV relativeFrom="paragraph">
                  <wp:posOffset>2010410</wp:posOffset>
                </wp:positionV>
                <wp:extent cx="55803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202020" w:rsidRPr="005912B5" w:rsidRDefault="00202020" w:rsidP="005912B5">
                            <w:pPr>
                              <w:pStyle w:val="Caption"/>
                              <w:jc w:val="left"/>
                              <w:rPr>
                                <w:sz w:val="20"/>
                                <w:szCs w:val="20"/>
                              </w:rPr>
                            </w:pPr>
                            <w:bookmarkStart w:id="168" w:name="_Toc475917849"/>
                            <w:r>
                              <w:rPr>
                                <w:sz w:val="20"/>
                                <w:szCs w:val="20"/>
                              </w:rPr>
                              <w:t>Obr. 4.1 Vyžadovaná oprávnění</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0B82E" id="Text Box 30" o:spid="_x0000_s1037" type="#_x0000_t202" style="position:absolute;left:0;text-align:left;margin-left:-.1pt;margin-top:158.3pt;width:439.4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" stroked="f">
                <v:textbox style="mso-fit-shape-to-text:t" inset="0,0,0,0">
                  <w:txbxContent>
                    <w:p w:rsidR="00202020" w:rsidRPr="005912B5" w:rsidRDefault="00202020" w:rsidP="005912B5">
                      <w:pPr>
                        <w:pStyle w:val="Caption"/>
                        <w:jc w:val="left"/>
                        <w:rPr>
                          <w:sz w:val="20"/>
                          <w:szCs w:val="20"/>
                        </w:rPr>
                      </w:pPr>
                      <w:bookmarkStart w:id="169" w:name="_Toc475917849"/>
                      <w:r>
                        <w:rPr>
                          <w:sz w:val="20"/>
                          <w:szCs w:val="20"/>
                        </w:rPr>
                        <w:t>Obr. 4.1 Vyžadovaná oprávnění</w:t>
                      </w:r>
                      <w:bookmarkEnd w:id="169"/>
                    </w:p>
                  </w:txbxContent>
                </v:textbox>
                <w10:wrap type="topAndBottom"/>
              </v:shape>
            </w:pict>
          </mc:Fallback>
        </mc:AlternateContent>
      </w:r>
      <w:r w:rsidRPr="006F36DA">
        <w:rPr>
          <w:noProof/>
        </w:rPr>
        <w:drawing>
          <wp:anchor distT="0" distB="0" distL="114300" distR="114300" simplePos="0" relativeHeight="251696640" behindDoc="0" locked="0" layoutInCell="1" allowOverlap="1">
            <wp:simplePos x="0" y="0"/>
            <wp:positionH relativeFrom="margin">
              <wp:align>right</wp:align>
            </wp:positionH>
            <wp:positionV relativeFrom="paragraph">
              <wp:posOffset>1067435</wp:posOffset>
            </wp:positionV>
            <wp:extent cx="5580380" cy="885825"/>
            <wp:effectExtent l="0" t="0" r="127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2A87" w:rsidRPr="006F36DA">
        <w:t>Při instalaci se aplikace ptá uživatele, zdali jí poskytne určitá oprávnění potřebná, ke správnému fungování kódu. Aplikace potřebuje oprávnění k zjištění stavu sít</w:t>
      </w:r>
      <w:r w:rsidRPr="006F36DA">
        <w:t xml:space="preserve">ě, přístupu na internet, zapisování na externí paměť telefonu a k čtení a zápisu do kalendáře. Pokud uživatel tato oprávnění nepotvrdí, aplikace se nenainstaluje. </w:t>
      </w:r>
    </w:p>
    <w:p w:rsidR="007541C5" w:rsidRPr="006F36DA" w:rsidRDefault="00B6275E" w:rsidP="00B6275E">
      <w:pPr>
        <w:pStyle w:val="Heading2"/>
      </w:pPr>
      <w:bookmarkStart w:id="170" w:name="_Toc475916379"/>
      <w:bookmarkStart w:id="171" w:name="_Toc475917327"/>
      <w:r w:rsidRPr="006F36DA">
        <w:t>Používání aplikace</w:t>
      </w:r>
      <w:bookmarkEnd w:id="170"/>
      <w:bookmarkEnd w:id="171"/>
    </w:p>
    <w:p w:rsidR="00B6275E" w:rsidRPr="006F36DA" w:rsidRDefault="00B6275E" w:rsidP="00B6275E">
      <w:pPr>
        <w:pStyle w:val="Heading3"/>
      </w:pPr>
      <w:bookmarkStart w:id="172" w:name="_Toc475916380"/>
      <w:bookmarkStart w:id="173" w:name="_Toc475917328"/>
      <w:r w:rsidRPr="006F36DA">
        <w:t>První spuštění aplikace</w:t>
      </w:r>
      <w:bookmarkEnd w:id="172"/>
      <w:bookmarkEnd w:id="173"/>
    </w:p>
    <w:p w:rsidR="00E47BB5" w:rsidRPr="006F36DA" w:rsidRDefault="00B6275E" w:rsidP="00AE2BED">
      <w:pPr>
        <w:ind w:firstLine="709"/>
      </w:pPr>
      <w:r w:rsidRPr="006F36DA">
        <w:t>Při prvním spuštění je uživatel uvítán na obrazovce Aktivity UserManual, na které mu j</w:t>
      </w:r>
      <w:r w:rsidR="00E47BB5" w:rsidRPr="006F36DA">
        <w:t xml:space="preserve">e vysvětleno co je cílem a důvodem vzniku této aplikace. Tam má možnost projít si malou ukázkou, jak aplikaci používat, nebo </w:t>
      </w:r>
      <w:r w:rsidR="007626B7">
        <w:t xml:space="preserve">vše </w:t>
      </w:r>
      <w:r w:rsidR="00E47BB5" w:rsidRPr="006F36DA">
        <w:t xml:space="preserve">přeskočit a dostat </w:t>
      </w:r>
      <w:r w:rsidR="007626B7">
        <w:t>přímo</w:t>
      </w:r>
      <w:r w:rsidR="00E47BB5" w:rsidRPr="006F36DA">
        <w:t xml:space="preserve"> na domovskou obrazovku.</w:t>
      </w:r>
    </w:p>
    <w:p w:rsidR="00E47BB5" w:rsidRPr="006F36DA" w:rsidRDefault="00E47BB5" w:rsidP="00E47BB5">
      <w:pPr>
        <w:pStyle w:val="Heading3"/>
      </w:pPr>
      <w:bookmarkStart w:id="174" w:name="_Toc475916381"/>
      <w:bookmarkStart w:id="175" w:name="_Toc475917329"/>
      <w:r w:rsidRPr="006F36DA">
        <w:lastRenderedPageBreak/>
        <w:t>Orientace v aplikaci</w:t>
      </w:r>
      <w:bookmarkEnd w:id="174"/>
      <w:bookmarkEnd w:id="175"/>
    </w:p>
    <w:p w:rsidR="0058654E" w:rsidRPr="006F36DA" w:rsidRDefault="0058654E" w:rsidP="00E47BB5">
      <w:pPr>
        <w:ind w:firstLine="709"/>
      </w:pPr>
      <w:r w:rsidRPr="006F36DA">
        <w:rPr>
          <w:noProof/>
        </w:rPr>
        <mc:AlternateContent>
          <mc:Choice Requires="wps">
            <w:drawing>
              <wp:anchor distT="0" distB="0" distL="114300" distR="114300" simplePos="0" relativeHeight="251701760" behindDoc="0" locked="0" layoutInCell="1" allowOverlap="1" wp14:anchorId="04EAA2CF" wp14:editId="387492C0">
                <wp:simplePos x="0" y="0"/>
                <wp:positionH relativeFrom="column">
                  <wp:posOffset>-1270</wp:posOffset>
                </wp:positionH>
                <wp:positionV relativeFrom="paragraph">
                  <wp:posOffset>4533900</wp:posOffset>
                </wp:positionV>
                <wp:extent cx="558038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202020" w:rsidRPr="0058654E" w:rsidRDefault="00202020" w:rsidP="0058654E">
                            <w:pPr>
                              <w:pStyle w:val="Caption"/>
                              <w:jc w:val="left"/>
                              <w:rPr>
                                <w:sz w:val="20"/>
                                <w:szCs w:val="20"/>
                              </w:rPr>
                            </w:pPr>
                            <w:bookmarkStart w:id="176" w:name="_Toc475917850"/>
                            <w:r w:rsidRPr="0058654E">
                              <w:rPr>
                                <w:sz w:val="20"/>
                                <w:szCs w:val="20"/>
                              </w:rPr>
                              <w:t>Obr. 4.2 Orientace v aplikaci</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AA2CF" id="Text Box 32" o:spid="_x0000_s1038" type="#_x0000_t202" style="position:absolute;left:0;text-align:left;margin-left:-.1pt;margin-top:357pt;width:439.4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" stroked="f">
                <v:textbox style="mso-fit-shape-to-text:t" inset="0,0,0,0">
                  <w:txbxContent>
                    <w:p w:rsidR="00202020" w:rsidRPr="0058654E" w:rsidRDefault="00202020" w:rsidP="0058654E">
                      <w:pPr>
                        <w:pStyle w:val="Caption"/>
                        <w:jc w:val="left"/>
                        <w:rPr>
                          <w:sz w:val="20"/>
                          <w:szCs w:val="20"/>
                        </w:rPr>
                      </w:pPr>
                      <w:bookmarkStart w:id="177" w:name="_Toc475917850"/>
                      <w:r w:rsidRPr="0058654E">
                        <w:rPr>
                          <w:sz w:val="20"/>
                          <w:szCs w:val="20"/>
                        </w:rPr>
                        <w:t>Obr. 4.2 Orientace v aplikaci</w:t>
                      </w:r>
                      <w:bookmarkEnd w:id="177"/>
                    </w:p>
                  </w:txbxContent>
                </v:textbox>
                <w10:wrap type="topAndBottom"/>
              </v:shape>
            </w:pict>
          </mc:Fallback>
        </mc:AlternateContent>
      </w:r>
      <w:r w:rsidRPr="006F36DA">
        <w:rPr>
          <w:noProof/>
        </w:rPr>
        <w:drawing>
          <wp:anchor distT="0" distB="0" distL="114300" distR="114300" simplePos="0" relativeHeight="251699712" behindDoc="0" locked="0" layoutInCell="1" allowOverlap="1">
            <wp:simplePos x="0" y="0"/>
            <wp:positionH relativeFrom="margin">
              <wp:align>right</wp:align>
            </wp:positionH>
            <wp:positionV relativeFrom="paragraph">
              <wp:posOffset>1171575</wp:posOffset>
            </wp:positionV>
            <wp:extent cx="5580380" cy="3305175"/>
            <wp:effectExtent l="0" t="0" r="127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3305175"/>
                    </a:xfrm>
                    <a:prstGeom prst="rect">
                      <a:avLst/>
                    </a:prstGeom>
                    <a:noFill/>
                    <a:ln>
                      <a:noFill/>
                    </a:ln>
                  </pic:spPr>
                </pic:pic>
              </a:graphicData>
            </a:graphic>
          </wp:anchor>
        </w:drawing>
      </w:r>
      <w:r w:rsidR="00E47BB5" w:rsidRPr="006F36DA">
        <w:t xml:space="preserve">Uživatel přepíná mezi jednotlivými obrazovkami posouváním prstu nebo dotykem na název listu. Pro přepínání se dá také využít levého bočního menu, které tyto </w:t>
      </w:r>
      <w:r w:rsidR="004574F9" w:rsidRPr="006F36DA">
        <w:t>obrazovky společně s aktivitami UserManual a TopRatedMovies (seznam nejlépe hodnocených filmů) obsahuje. Domovskou obrazovku představuje obrazovka s populárními filmy.</w:t>
      </w:r>
    </w:p>
    <w:p w:rsidR="00E8328D" w:rsidRPr="006F36DA" w:rsidRDefault="00E8328D" w:rsidP="00E47BB5">
      <w:pPr>
        <w:ind w:firstLine="709"/>
      </w:pPr>
    </w:p>
    <w:p w:rsidR="00716A51" w:rsidRPr="006F36DA" w:rsidRDefault="0058654E" w:rsidP="0058654E">
      <w:pPr>
        <w:pStyle w:val="Heading2"/>
      </w:pPr>
      <w:bookmarkStart w:id="178" w:name="_Toc475916382"/>
      <w:bookmarkStart w:id="179" w:name="_Toc475917330"/>
      <w:r w:rsidRPr="006F36DA">
        <w:t>Detail jednotlivých prvků aplikace</w:t>
      </w:r>
      <w:bookmarkEnd w:id="178"/>
      <w:bookmarkEnd w:id="179"/>
    </w:p>
    <w:p w:rsidR="0058654E" w:rsidRPr="006F36DA" w:rsidRDefault="0058654E" w:rsidP="0058654E">
      <w:pPr>
        <w:pStyle w:val="Heading3"/>
      </w:pPr>
      <w:bookmarkStart w:id="180" w:name="_Toc475916383"/>
      <w:bookmarkStart w:id="181" w:name="_Toc475917331"/>
      <w:r w:rsidRPr="006F36DA">
        <w:t>Tlačítka pro výběr seznamu</w:t>
      </w:r>
      <w:bookmarkEnd w:id="180"/>
      <w:bookmarkEnd w:id="181"/>
    </w:p>
    <w:p w:rsidR="00E8328D" w:rsidRPr="006F36DA" w:rsidRDefault="00E8328D" w:rsidP="00E8328D">
      <w:pPr>
        <w:ind w:firstLine="709"/>
      </w:pPr>
      <w:r w:rsidRPr="006F36DA">
        <w:rPr>
          <w:noProof/>
        </w:rPr>
        <mc:AlternateContent>
          <mc:Choice Requires="wps">
            <w:drawing>
              <wp:anchor distT="0" distB="0" distL="114300" distR="114300" simplePos="0" relativeHeight="251704832" behindDoc="0" locked="0" layoutInCell="1" allowOverlap="1" wp14:anchorId="234C3E45" wp14:editId="3EFD9D35">
                <wp:simplePos x="0" y="0"/>
                <wp:positionH relativeFrom="margin">
                  <wp:posOffset>0</wp:posOffset>
                </wp:positionH>
                <wp:positionV relativeFrom="paragraph">
                  <wp:posOffset>1611630</wp:posOffset>
                </wp:positionV>
                <wp:extent cx="4791075" cy="635"/>
                <wp:effectExtent l="0" t="0" r="9525" b="3810"/>
                <wp:wrapTopAndBottom/>
                <wp:docPr id="34" name="Text Box 34"/>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202020" w:rsidRPr="00E8328D" w:rsidRDefault="00202020" w:rsidP="00E8328D">
                            <w:pPr>
                              <w:pStyle w:val="Caption"/>
                              <w:jc w:val="left"/>
                              <w:rPr>
                                <w:sz w:val="20"/>
                                <w:szCs w:val="20"/>
                              </w:rPr>
                            </w:pPr>
                            <w:bookmarkStart w:id="182" w:name="_Toc475917851"/>
                            <w:r w:rsidRPr="00E8328D">
                              <w:rPr>
                                <w:sz w:val="20"/>
                                <w:szCs w:val="20"/>
                              </w:rPr>
                              <w:t>Obr. 4.3 Navigační menu</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C3E45" id="Text Box 34" o:spid="_x0000_s1039" type="#_x0000_t202" style="position:absolute;left:0;text-align:left;margin-left:0;margin-top:126.9pt;width:377.25pt;height:.05pt;z-index:25170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VB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" stroked="f">
                <v:textbox style="mso-fit-shape-to-text:t" inset="0,0,0,0">
                  <w:txbxContent>
                    <w:p w:rsidR="00202020" w:rsidRPr="00E8328D" w:rsidRDefault="00202020" w:rsidP="00E8328D">
                      <w:pPr>
                        <w:pStyle w:val="Caption"/>
                        <w:jc w:val="left"/>
                        <w:rPr>
                          <w:sz w:val="20"/>
                          <w:szCs w:val="20"/>
                        </w:rPr>
                      </w:pPr>
                      <w:bookmarkStart w:id="183" w:name="_Toc475917851"/>
                      <w:r w:rsidRPr="00E8328D">
                        <w:rPr>
                          <w:sz w:val="20"/>
                          <w:szCs w:val="20"/>
                        </w:rPr>
                        <w:t>Obr. 4.3 Navigační menu</w:t>
                      </w:r>
                      <w:bookmarkEnd w:id="183"/>
                    </w:p>
                  </w:txbxContent>
                </v:textbox>
                <w10:wrap type="topAndBottom" anchorx="margin"/>
              </v:shape>
            </w:pict>
          </mc:Fallback>
        </mc:AlternateContent>
      </w:r>
      <w:r w:rsidRPr="006F36DA">
        <w:rPr>
          <w:noProof/>
        </w:rPr>
        <w:drawing>
          <wp:anchor distT="0" distB="0" distL="114300" distR="114300" simplePos="0" relativeHeight="251702784" behindDoc="0" locked="0" layoutInCell="1" allowOverlap="1">
            <wp:simplePos x="0" y="0"/>
            <wp:positionH relativeFrom="page">
              <wp:align>center</wp:align>
            </wp:positionH>
            <wp:positionV relativeFrom="paragraph">
              <wp:posOffset>1004570</wp:posOffset>
            </wp:positionV>
            <wp:extent cx="4533900" cy="54737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3900" cy="54737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54E" w:rsidRPr="006F36DA">
        <w:t>Tyto tlačítka jsou hlavním navigačním elementem v aplikaci. Jejich pomocí se</w:t>
      </w:r>
      <w:r w:rsidR="009A31AF">
        <w:t> </w:t>
      </w:r>
      <w:r w:rsidR="0058654E" w:rsidRPr="006F36DA">
        <w:t>uživatel přesunuje mezi seznamy. Vybraný seznam je znázorněn světlejší barvou textu a</w:t>
      </w:r>
      <w:r w:rsidR="009A31AF">
        <w:t> </w:t>
      </w:r>
      <w:r w:rsidR="0058654E" w:rsidRPr="006F36DA">
        <w:t>modrou čárou</w:t>
      </w:r>
      <w:r w:rsidRPr="006F36DA">
        <w:t xml:space="preserve"> ve spodní části. </w:t>
      </w:r>
    </w:p>
    <w:p w:rsidR="00E8328D" w:rsidRPr="006F36DA" w:rsidRDefault="00E8328D">
      <w:pPr>
        <w:spacing w:after="0" w:line="240" w:lineRule="auto"/>
        <w:jc w:val="left"/>
      </w:pPr>
      <w:r w:rsidRPr="006F36DA">
        <w:br w:type="page"/>
      </w:r>
    </w:p>
    <w:p w:rsidR="0058654E" w:rsidRPr="006F36DA" w:rsidRDefault="00E8328D" w:rsidP="00E8328D">
      <w:pPr>
        <w:pStyle w:val="Heading3"/>
      </w:pPr>
      <w:bookmarkStart w:id="184" w:name="_Toc475916384"/>
      <w:bookmarkStart w:id="185" w:name="_Toc475917332"/>
      <w:r w:rsidRPr="006F36DA">
        <w:lastRenderedPageBreak/>
        <w:t>Vyhledávací okénko</w:t>
      </w:r>
      <w:bookmarkEnd w:id="184"/>
      <w:bookmarkEnd w:id="185"/>
    </w:p>
    <w:p w:rsidR="00DA0E82" w:rsidRPr="006F36DA" w:rsidRDefault="002F2C7A" w:rsidP="00DA0E82">
      <w:pPr>
        <w:ind w:firstLine="709"/>
      </w:pPr>
      <w:r w:rsidRPr="006F36DA">
        <w:rPr>
          <w:noProof/>
        </w:rPr>
        <mc:AlternateContent>
          <mc:Choice Requires="wps">
            <w:drawing>
              <wp:anchor distT="0" distB="0" distL="114300" distR="114300" simplePos="0" relativeHeight="251707904" behindDoc="0" locked="0" layoutInCell="1" allowOverlap="1" wp14:anchorId="4EE8E0EF" wp14:editId="570A1826">
                <wp:simplePos x="0" y="0"/>
                <wp:positionH relativeFrom="margin">
                  <wp:align>left</wp:align>
                </wp:positionH>
                <wp:positionV relativeFrom="paragraph">
                  <wp:posOffset>1676400</wp:posOffset>
                </wp:positionV>
                <wp:extent cx="5253990" cy="635"/>
                <wp:effectExtent l="0" t="0" r="3810" b="9525"/>
                <wp:wrapTopAndBottom/>
                <wp:docPr id="36" name="Text Box 36"/>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a:effectLst/>
                      </wps:spPr>
                      <wps:txbx>
                        <w:txbxContent>
                          <w:p w:rsidR="00202020" w:rsidRPr="00DA0E82" w:rsidRDefault="00202020" w:rsidP="00DA0E82">
                            <w:pPr>
                              <w:pStyle w:val="Caption"/>
                              <w:jc w:val="left"/>
                              <w:rPr>
                                <w:sz w:val="20"/>
                                <w:szCs w:val="20"/>
                              </w:rPr>
                            </w:pPr>
                            <w:bookmarkStart w:id="186" w:name="_Toc475917852"/>
                            <w:r w:rsidRPr="00DA0E82">
                              <w:rPr>
                                <w:sz w:val="20"/>
                                <w:szCs w:val="20"/>
                              </w:rPr>
                              <w:t>O</w:t>
                            </w:r>
                            <w:r>
                              <w:rPr>
                                <w:sz w:val="20"/>
                                <w:szCs w:val="20"/>
                              </w:rPr>
                              <w:t>br. 4.4 Horní menu s lupou a ikonkou vysunovacího menu</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8E0EF" id="Text Box 36" o:spid="_x0000_s1040" type="#_x0000_t202" style="position:absolute;left:0;text-align:left;margin-left:0;margin-top:132pt;width:413.7pt;height:.05pt;z-index:251707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RwNgIAAHUEAAAOAAAAZHJzL2Uyb0RvYy54bWysVE2P2jAQvVfqf7B8L+GjoG5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" stroked="f">
                <v:textbox style="mso-fit-shape-to-text:t" inset="0,0,0,0">
                  <w:txbxContent>
                    <w:p w:rsidR="00202020" w:rsidRPr="00DA0E82" w:rsidRDefault="00202020" w:rsidP="00DA0E82">
                      <w:pPr>
                        <w:pStyle w:val="Caption"/>
                        <w:jc w:val="left"/>
                        <w:rPr>
                          <w:sz w:val="20"/>
                          <w:szCs w:val="20"/>
                        </w:rPr>
                      </w:pPr>
                      <w:bookmarkStart w:id="187" w:name="_Toc475917852"/>
                      <w:r w:rsidRPr="00DA0E82">
                        <w:rPr>
                          <w:sz w:val="20"/>
                          <w:szCs w:val="20"/>
                        </w:rPr>
                        <w:t>O</w:t>
                      </w:r>
                      <w:r>
                        <w:rPr>
                          <w:sz w:val="20"/>
                          <w:szCs w:val="20"/>
                        </w:rPr>
                        <w:t>br. 4.4 Horní menu s lupou a ikonkou vysunovacího menu</w:t>
                      </w:r>
                      <w:bookmarkEnd w:id="187"/>
                    </w:p>
                  </w:txbxContent>
                </v:textbox>
                <w10:wrap type="topAndBottom" anchorx="margin"/>
              </v:shape>
            </w:pict>
          </mc:Fallback>
        </mc:AlternateContent>
      </w:r>
      <w:r w:rsidRPr="006F36DA">
        <w:rPr>
          <w:noProof/>
        </w:rPr>
        <w:drawing>
          <wp:anchor distT="0" distB="0" distL="114300" distR="114300" simplePos="0" relativeHeight="251705856" behindDoc="0" locked="0" layoutInCell="1" allowOverlap="1">
            <wp:simplePos x="0" y="0"/>
            <wp:positionH relativeFrom="margin">
              <wp:align>center</wp:align>
            </wp:positionH>
            <wp:positionV relativeFrom="paragraph">
              <wp:posOffset>895350</wp:posOffset>
            </wp:positionV>
            <wp:extent cx="4920615" cy="6000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0615" cy="600075"/>
                    </a:xfrm>
                    <a:prstGeom prst="rect">
                      <a:avLst/>
                    </a:prstGeom>
                    <a:noFill/>
                    <a:ln>
                      <a:noFill/>
                    </a:ln>
                  </pic:spPr>
                </pic:pic>
              </a:graphicData>
            </a:graphic>
          </wp:anchor>
        </w:drawing>
      </w:r>
      <w:r w:rsidR="00E8328D" w:rsidRPr="006F36DA">
        <w:t>Pro případ, že by uživatel chtěl vyhledat nějaký titul, je v pravém horním rohu ikonka lupy, která, pokud se jí uživatel dotkne, se rozšíří v textové pole. Po napsání a potvrzení jména filmu, je uživatel přesměrován</w:t>
      </w:r>
      <w:r w:rsidR="00DA0E82" w:rsidRPr="006F36DA">
        <w:t>,</w:t>
      </w:r>
      <w:r w:rsidR="00E8328D" w:rsidRPr="006F36DA">
        <w:t xml:space="preserve"> na další obrazovku s výsledky vyhledávání.</w:t>
      </w:r>
    </w:p>
    <w:p w:rsidR="00DA0E82" w:rsidRPr="006F36DA" w:rsidRDefault="00DA0E82" w:rsidP="00DA0E82">
      <w:pPr>
        <w:pStyle w:val="Heading3"/>
      </w:pPr>
      <w:r w:rsidRPr="006F36DA">
        <w:t xml:space="preserve"> </w:t>
      </w:r>
      <w:bookmarkStart w:id="188" w:name="_Toc475916385"/>
      <w:bookmarkStart w:id="189" w:name="_Toc475917333"/>
      <w:r w:rsidRPr="006F36DA">
        <w:t>Levé vysunovací menu</w:t>
      </w:r>
      <w:bookmarkEnd w:id="188"/>
      <w:bookmarkEnd w:id="189"/>
    </w:p>
    <w:p w:rsidR="00787156" w:rsidRPr="006F36DA" w:rsidRDefault="00787156" w:rsidP="0064609F">
      <w:pPr>
        <w:ind w:firstLine="709"/>
      </w:pPr>
      <w:r w:rsidRPr="006F36DA">
        <w:rPr>
          <w:noProof/>
        </w:rPr>
        <mc:AlternateContent>
          <mc:Choice Requires="wps">
            <w:drawing>
              <wp:anchor distT="0" distB="0" distL="114300" distR="114300" simplePos="0" relativeHeight="251710976" behindDoc="0" locked="0" layoutInCell="1" allowOverlap="1" wp14:anchorId="6EF76B9E" wp14:editId="24E881BD">
                <wp:simplePos x="0" y="0"/>
                <wp:positionH relativeFrom="margin">
                  <wp:align>left</wp:align>
                </wp:positionH>
                <wp:positionV relativeFrom="paragraph">
                  <wp:posOffset>5780405</wp:posOffset>
                </wp:positionV>
                <wp:extent cx="4074795" cy="635"/>
                <wp:effectExtent l="0" t="0" r="1905" b="9525"/>
                <wp:wrapTopAndBottom/>
                <wp:docPr id="38" name="Text Box 38"/>
                <wp:cNvGraphicFramePr/>
                <a:graphic xmlns:a="http://schemas.openxmlformats.org/drawingml/2006/main">
                  <a:graphicData uri="http://schemas.microsoft.com/office/word/2010/wordprocessingShape">
                    <wps:wsp>
                      <wps:cNvSpPr txBox="1"/>
                      <wps:spPr>
                        <a:xfrm>
                          <a:off x="0" y="0"/>
                          <a:ext cx="4074795" cy="635"/>
                        </a:xfrm>
                        <a:prstGeom prst="rect">
                          <a:avLst/>
                        </a:prstGeom>
                        <a:solidFill>
                          <a:prstClr val="white"/>
                        </a:solidFill>
                        <a:ln>
                          <a:noFill/>
                        </a:ln>
                        <a:effectLst/>
                      </wps:spPr>
                      <wps:txbx>
                        <w:txbxContent>
                          <w:p w:rsidR="00202020" w:rsidRPr="00372D7D" w:rsidRDefault="00202020" w:rsidP="00787156">
                            <w:pPr>
                              <w:pStyle w:val="Caption"/>
                              <w:jc w:val="left"/>
                              <w:rPr>
                                <w:sz w:val="20"/>
                                <w:szCs w:val="20"/>
                              </w:rPr>
                            </w:pPr>
                            <w:bookmarkStart w:id="190" w:name="_Toc475917853"/>
                            <w:r w:rsidRPr="00372D7D">
                              <w:rPr>
                                <w:sz w:val="20"/>
                                <w:szCs w:val="20"/>
                              </w:rPr>
                              <w:t>Obr. 4.5 Vysunovací menu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76B9E" id="Text Box 38" o:spid="_x0000_s1041" type="#_x0000_t202" style="position:absolute;left:0;text-align:left;margin-left:0;margin-top:455.15pt;width:320.85pt;height:.05pt;z-index:251710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" stroked="f">
                <v:textbox style="mso-fit-shape-to-text:t" inset="0,0,0,0">
                  <w:txbxContent>
                    <w:p w:rsidR="00202020" w:rsidRPr="00372D7D" w:rsidRDefault="00202020" w:rsidP="00787156">
                      <w:pPr>
                        <w:pStyle w:val="Caption"/>
                        <w:jc w:val="left"/>
                        <w:rPr>
                          <w:sz w:val="20"/>
                          <w:szCs w:val="20"/>
                        </w:rPr>
                      </w:pPr>
                      <w:bookmarkStart w:id="191" w:name="_Toc475917853"/>
                      <w:r w:rsidRPr="00372D7D">
                        <w:rPr>
                          <w:sz w:val="20"/>
                          <w:szCs w:val="20"/>
                        </w:rPr>
                        <w:t>Obr. 4.5 Vysunovací menu</w:t>
                      </w:r>
                      <w:bookmarkEnd w:id="191"/>
                    </w:p>
                  </w:txbxContent>
                </v:textbox>
                <w10:wrap type="topAndBottom" anchorx="margin"/>
              </v:shape>
            </w:pict>
          </mc:Fallback>
        </mc:AlternateContent>
      </w:r>
      <w:r w:rsidRPr="006F36DA">
        <w:rPr>
          <w:noProof/>
        </w:rPr>
        <w:drawing>
          <wp:anchor distT="0" distB="0" distL="114300" distR="114300" simplePos="0" relativeHeight="251708928" behindDoc="0" locked="0" layoutInCell="1" allowOverlap="1">
            <wp:simplePos x="0" y="0"/>
            <wp:positionH relativeFrom="page">
              <wp:align>center</wp:align>
            </wp:positionH>
            <wp:positionV relativeFrom="paragraph">
              <wp:posOffset>842010</wp:posOffset>
            </wp:positionV>
            <wp:extent cx="3103245" cy="4898390"/>
            <wp:effectExtent l="0" t="0" r="190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3245" cy="489839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C25" w:rsidRPr="006F36DA">
        <w:t>Levé vysouvací menu slouží k zjednodušené navigaci v aplikaci. Po vysunutí se</w:t>
      </w:r>
      <w:r w:rsidR="009A31AF">
        <w:t> </w:t>
      </w:r>
      <w:r w:rsidR="00C95C25" w:rsidRPr="006F36DA">
        <w:t>zobrazí 3 hlavní seznamy, nejlépe hodnocené filmy a uživate</w:t>
      </w:r>
      <w:r w:rsidR="009A31AF">
        <w:t>lský manuál. Po dotyku je </w:t>
      </w:r>
      <w:r w:rsidR="00C95C25" w:rsidRPr="006F36DA">
        <w:t xml:space="preserve">uživatel přesměrován na odpovídající obrazovku. </w:t>
      </w:r>
    </w:p>
    <w:p w:rsidR="00787156" w:rsidRPr="006F36DA" w:rsidRDefault="00372D7D" w:rsidP="00787156">
      <w:pPr>
        <w:pStyle w:val="Heading3"/>
      </w:pPr>
      <w:bookmarkStart w:id="192" w:name="_Toc475916386"/>
      <w:bookmarkStart w:id="193" w:name="_Toc475917334"/>
      <w:r w:rsidRPr="006F36DA">
        <w:lastRenderedPageBreak/>
        <w:t>Ovládací prvky jednotlivých buněk</w:t>
      </w:r>
      <w:bookmarkEnd w:id="192"/>
      <w:bookmarkEnd w:id="193"/>
    </w:p>
    <w:p w:rsidR="00E8328D" w:rsidRPr="006F36DA" w:rsidRDefault="00512BE3" w:rsidP="0064609F">
      <w:pPr>
        <w:ind w:firstLine="709"/>
      </w:pPr>
      <w:r w:rsidRPr="006F36DA">
        <w:rPr>
          <w:noProof/>
        </w:rPr>
        <mc:AlternateContent>
          <mc:Choice Requires="wps">
            <w:drawing>
              <wp:anchor distT="0" distB="0" distL="114300" distR="114300" simplePos="0" relativeHeight="251714048" behindDoc="0" locked="0" layoutInCell="1" allowOverlap="1" wp14:anchorId="5C196911" wp14:editId="55E0A9BC">
                <wp:simplePos x="0" y="0"/>
                <wp:positionH relativeFrom="column">
                  <wp:posOffset>-1270</wp:posOffset>
                </wp:positionH>
                <wp:positionV relativeFrom="paragraph">
                  <wp:posOffset>4391025</wp:posOffset>
                </wp:positionV>
                <wp:extent cx="558038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202020" w:rsidRPr="00372D7D" w:rsidRDefault="00202020" w:rsidP="005D20A4">
                            <w:pPr>
                              <w:pStyle w:val="Caption"/>
                              <w:jc w:val="left"/>
                              <w:rPr>
                                <w:sz w:val="20"/>
                                <w:szCs w:val="20"/>
                              </w:rPr>
                            </w:pPr>
                            <w:bookmarkStart w:id="194" w:name="_Toc475917854"/>
                            <w:r w:rsidRPr="00372D7D">
                              <w:rPr>
                                <w:sz w:val="20"/>
                                <w:szCs w:val="20"/>
                              </w:rPr>
                              <w:t>Obr. 4.5 Ovládací prvky jednotlivých buněk</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96911" id="Text Box 40" o:spid="_x0000_s1042" type="#_x0000_t202" style="position:absolute;left:0;text-align:left;margin-left:-.1pt;margin-top:345.75pt;width:439.4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" stroked="f">
                <v:textbox style="mso-fit-shape-to-text:t" inset="0,0,0,0">
                  <w:txbxContent>
                    <w:p w:rsidR="00202020" w:rsidRPr="00372D7D" w:rsidRDefault="00202020" w:rsidP="005D20A4">
                      <w:pPr>
                        <w:pStyle w:val="Caption"/>
                        <w:jc w:val="left"/>
                        <w:rPr>
                          <w:sz w:val="20"/>
                          <w:szCs w:val="20"/>
                        </w:rPr>
                      </w:pPr>
                      <w:bookmarkStart w:id="195" w:name="_Toc475917854"/>
                      <w:r w:rsidRPr="00372D7D">
                        <w:rPr>
                          <w:sz w:val="20"/>
                          <w:szCs w:val="20"/>
                        </w:rPr>
                        <w:t>Obr. 4.5 Ovládací prvky jednotlivých buněk</w:t>
                      </w:r>
                      <w:bookmarkEnd w:id="195"/>
                    </w:p>
                  </w:txbxContent>
                </v:textbox>
                <w10:wrap type="topAndBottom"/>
              </v:shape>
            </w:pict>
          </mc:Fallback>
        </mc:AlternateContent>
      </w:r>
      <w:r w:rsidRPr="006F36DA">
        <w:rPr>
          <w:noProof/>
        </w:rPr>
        <w:drawing>
          <wp:anchor distT="0" distB="0" distL="114300" distR="114300" simplePos="0" relativeHeight="251715072" behindDoc="0" locked="0" layoutInCell="1" allowOverlap="1">
            <wp:simplePos x="0" y="0"/>
            <wp:positionH relativeFrom="margin">
              <wp:posOffset>-1270</wp:posOffset>
            </wp:positionH>
            <wp:positionV relativeFrom="paragraph">
              <wp:posOffset>1538605</wp:posOffset>
            </wp:positionV>
            <wp:extent cx="5580380" cy="2757170"/>
            <wp:effectExtent l="0" t="0" r="1270" b="508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75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FB3298" w:rsidRPr="006F36DA">
        <w:t xml:space="preserve">Každá buňka v mřížce obsahuje </w:t>
      </w:r>
      <w:r w:rsidR="0064609F" w:rsidRPr="006F36DA">
        <w:t>obrázková tlačítka, jenž po dotyku přidají film do</w:t>
      </w:r>
      <w:r w:rsidR="005D20A4" w:rsidRPr="006F36DA">
        <w:t> </w:t>
      </w:r>
      <w:r w:rsidR="0064609F" w:rsidRPr="006F36DA">
        <w:t>odpovídajících seznamů. Design těchto tlačítek byl zvolen tak, aby uživateli bylo hned jasné, co tlačítka dělají. Pro přehlednost se po stisku tlačítka vypíše na obrazovku text, co</w:t>
      </w:r>
      <w:r w:rsidR="009A31AF">
        <w:t> </w:t>
      </w:r>
      <w:r w:rsidR="0064609F" w:rsidRPr="006F36DA">
        <w:t>aplikace provedla za operace. Pokud je uživatel ve Watchlistu nebo Seenlistu</w:t>
      </w:r>
      <w:r w:rsidR="005D20A4" w:rsidRPr="006F36DA">
        <w:t>, jsou</w:t>
      </w:r>
      <w:r w:rsidR="009A31AF">
        <w:t> </w:t>
      </w:r>
      <w:r w:rsidR="005D20A4" w:rsidRPr="006F36DA">
        <w:t xml:space="preserve">tlačítka nahrazena za taková tlačítka, jenž po dotyku odstraní film z příslušného seznamu. </w:t>
      </w:r>
    </w:p>
    <w:p w:rsidR="00D75CA5" w:rsidRPr="006F36DA" w:rsidRDefault="00D75CA5" w:rsidP="00D75CA5">
      <w:pPr>
        <w:pStyle w:val="Heading3"/>
      </w:pPr>
      <w:bookmarkStart w:id="196" w:name="_Toc475916387"/>
      <w:bookmarkStart w:id="197" w:name="_Toc475917335"/>
      <w:r w:rsidRPr="006F36DA">
        <w:t>Vytvoření notifikace na datum vydání filmu</w:t>
      </w:r>
      <w:bookmarkEnd w:id="196"/>
      <w:bookmarkEnd w:id="197"/>
    </w:p>
    <w:p w:rsidR="00D75CA5" w:rsidRPr="006F36DA" w:rsidRDefault="00D75CA5" w:rsidP="00D75CA5">
      <w:pPr>
        <w:ind w:firstLine="709"/>
      </w:pPr>
      <w:r w:rsidRPr="006F36DA">
        <w:rPr>
          <w:noProof/>
        </w:rPr>
        <w:drawing>
          <wp:anchor distT="0" distB="0" distL="114300" distR="114300" simplePos="0" relativeHeight="251716096" behindDoc="0" locked="0" layoutInCell="1" allowOverlap="1">
            <wp:simplePos x="0" y="0"/>
            <wp:positionH relativeFrom="page">
              <wp:align>center</wp:align>
            </wp:positionH>
            <wp:positionV relativeFrom="paragraph">
              <wp:posOffset>1075690</wp:posOffset>
            </wp:positionV>
            <wp:extent cx="3818255" cy="2031365"/>
            <wp:effectExtent l="0" t="0" r="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8255" cy="2031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36DA">
        <w:rPr>
          <w:noProof/>
        </w:rPr>
        <mc:AlternateContent>
          <mc:Choice Requires="wps">
            <w:drawing>
              <wp:anchor distT="0" distB="0" distL="114300" distR="114300" simplePos="0" relativeHeight="251718144" behindDoc="0" locked="0" layoutInCell="1" allowOverlap="1" wp14:anchorId="248C2CB6" wp14:editId="309BF538">
                <wp:simplePos x="0" y="0"/>
                <wp:positionH relativeFrom="margin">
                  <wp:align>left</wp:align>
                </wp:positionH>
                <wp:positionV relativeFrom="paragraph">
                  <wp:posOffset>3166110</wp:posOffset>
                </wp:positionV>
                <wp:extent cx="4513580" cy="635"/>
                <wp:effectExtent l="0" t="0" r="1270" b="9525"/>
                <wp:wrapTopAndBottom/>
                <wp:docPr id="43" name="Text Box 43"/>
                <wp:cNvGraphicFramePr/>
                <a:graphic xmlns:a="http://schemas.openxmlformats.org/drawingml/2006/main">
                  <a:graphicData uri="http://schemas.microsoft.com/office/word/2010/wordprocessingShape">
                    <wps:wsp>
                      <wps:cNvSpPr txBox="1"/>
                      <wps:spPr>
                        <a:xfrm>
                          <a:off x="0" y="0"/>
                          <a:ext cx="4513580" cy="635"/>
                        </a:xfrm>
                        <a:prstGeom prst="rect">
                          <a:avLst/>
                        </a:prstGeom>
                        <a:solidFill>
                          <a:prstClr val="white"/>
                        </a:solidFill>
                        <a:ln>
                          <a:noFill/>
                        </a:ln>
                        <a:effectLst/>
                      </wps:spPr>
                      <wps:txbx>
                        <w:txbxContent>
                          <w:p w:rsidR="00202020" w:rsidRPr="00D75CA5" w:rsidRDefault="00202020" w:rsidP="00D75CA5">
                            <w:pPr>
                              <w:pStyle w:val="Caption"/>
                              <w:jc w:val="left"/>
                              <w:rPr>
                                <w:sz w:val="20"/>
                                <w:szCs w:val="20"/>
                              </w:rPr>
                            </w:pPr>
                            <w:bookmarkStart w:id="198" w:name="_Toc475917855"/>
                            <w:r>
                              <w:rPr>
                                <w:sz w:val="20"/>
                                <w:szCs w:val="20"/>
                              </w:rPr>
                              <w:t>Obr. 4.6 tlačítko na vytvoření událost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8C2CB6" id="Text Box 43" o:spid="_x0000_s1043" type="#_x0000_t202" style="position:absolute;left:0;text-align:left;margin-left:0;margin-top:249.3pt;width:355.4pt;height:.05pt;z-index:251718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" stroked="f">
                <v:textbox style="mso-fit-shape-to-text:t" inset="0,0,0,0">
                  <w:txbxContent>
                    <w:p w:rsidR="00202020" w:rsidRPr="00D75CA5" w:rsidRDefault="00202020" w:rsidP="00D75CA5">
                      <w:pPr>
                        <w:pStyle w:val="Caption"/>
                        <w:jc w:val="left"/>
                        <w:rPr>
                          <w:sz w:val="20"/>
                          <w:szCs w:val="20"/>
                        </w:rPr>
                      </w:pPr>
                      <w:bookmarkStart w:id="199" w:name="_Toc475917855"/>
                      <w:r>
                        <w:rPr>
                          <w:sz w:val="20"/>
                          <w:szCs w:val="20"/>
                        </w:rPr>
                        <w:t>Obr. 4.6 tlačítko na vytvoření událost</w:t>
                      </w:r>
                      <w:bookmarkEnd w:id="199"/>
                    </w:p>
                  </w:txbxContent>
                </v:textbox>
                <w10:wrap type="topAndBottom" anchorx="margin"/>
              </v:shape>
            </w:pict>
          </mc:Fallback>
        </mc:AlternateContent>
      </w:r>
      <w:r w:rsidRPr="006F36DA">
        <w:t xml:space="preserve">Uživatel si může nechat automaticky vytvořit upozornění na premiéru filmu pomocí tlačítka umístěného v informačním panelu filmu uvnitř aktivity MovieDetail. Toto tlačítko se zobrazí, pouze pokud film ještě neměl premiéru. Událost bude mít automaticky vyplněné parametry, pokud však uživatel chce, může si ji upravit dle svých představ. </w:t>
      </w:r>
    </w:p>
    <w:p w:rsidR="00B35596" w:rsidRDefault="00C94493" w:rsidP="006F36DA">
      <w:pPr>
        <w:pStyle w:val="Nadpis"/>
        <w:suppressAutoHyphens/>
      </w:pPr>
      <w:bookmarkStart w:id="200" w:name="_Toc475914916"/>
      <w:bookmarkStart w:id="201" w:name="_Toc475916388"/>
      <w:bookmarkStart w:id="202" w:name="_Toc475917336"/>
      <w:r w:rsidRPr="006F36DA">
        <w:lastRenderedPageBreak/>
        <w:t>Závěr</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200"/>
      <w:bookmarkEnd w:id="201"/>
      <w:bookmarkEnd w:id="202"/>
    </w:p>
    <w:p w:rsidR="00F21ACF" w:rsidRDefault="00F21E52" w:rsidP="001C7796">
      <w:pPr>
        <w:suppressAutoHyphens/>
        <w:ind w:firstLine="709"/>
      </w:pPr>
      <w:r>
        <w:t xml:space="preserve">Vývoj této aplikace trval autorovi </w:t>
      </w:r>
      <w:r w:rsidR="005A3404">
        <w:t>asi 2 měsíce. Většinu času strávil</w:t>
      </w:r>
      <w:r w:rsidR="00D036EA">
        <w:t xml:space="preserve"> nad</w:t>
      </w:r>
      <w:r w:rsidR="005A3404">
        <w:t xml:space="preserve"> studiem a</w:t>
      </w:r>
      <w:r w:rsidR="00D036EA">
        <w:t> </w:t>
      </w:r>
      <w:r w:rsidR="005A3404">
        <w:t>seznamováním se s novými koncepty.</w:t>
      </w:r>
      <w:r w:rsidR="00D036EA">
        <w:t xml:space="preserve"> Díky tomuto projektu se autor naučil pracovat s databázemi a pochopil základy získávání dat z internetových serverů. Aplikace samotná prošla </w:t>
      </w:r>
      <w:r w:rsidR="001C7796">
        <w:t xml:space="preserve">mnohými úpravami. Od menších grafických </w:t>
      </w:r>
      <w:r w:rsidR="002B5750">
        <w:t>změn</w:t>
      </w:r>
      <w:r w:rsidR="001C7796">
        <w:t xml:space="preserve"> z důvodu přehodnocení návrhu aplikace, až po rozsáhlé přepisování celého kódu. Pokud by práce nebyla časově omezena, autor by zajisté pokračoval ve vylepšování</w:t>
      </w:r>
      <w:r w:rsidR="002B5750">
        <w:t xml:space="preserve"> a optimalizaci</w:t>
      </w:r>
      <w:r w:rsidR="001C7796">
        <w:t xml:space="preserve"> aplikace, ať už ze stránky grafické, či logické.</w:t>
      </w:r>
    </w:p>
    <w:p w:rsidR="003A313B" w:rsidRDefault="008A1836" w:rsidP="003A313B">
      <w:pPr>
        <w:suppressAutoHyphens/>
        <w:ind w:firstLine="709"/>
      </w:pPr>
      <w:r>
        <w:t xml:space="preserve">I </w:t>
      </w:r>
      <w:r w:rsidR="003A313B">
        <w:t>přesto, že</w:t>
      </w:r>
      <w:r>
        <w:t xml:space="preserve"> zadání </w:t>
      </w:r>
      <w:r w:rsidR="002B5750">
        <w:t>práce</w:t>
      </w:r>
      <w:r w:rsidR="003A313B">
        <w:t xml:space="preserve"> se</w:t>
      </w:r>
      <w:r>
        <w:t xml:space="preserve"> nezdá příliš obtížné, autor při vývoji narazil na mnohé překážky. První z nich bylo vymyšlení způsobu získávání potřebných informací o filmech. Po prvním neúspěšném pokusu stahování dat přímo z HTML stránek zaměřených na</w:t>
      </w:r>
      <w:r w:rsidR="003A313B">
        <w:t> </w:t>
      </w:r>
      <w:r>
        <w:t>kinematografii, našel autor skvělou databázi filmů, jenž mu poskytla osobní (nekomerční) klíč k jejím datům. Dalším z problémů bylo vytvoření grafického pr</w:t>
      </w:r>
      <w:r w:rsidR="003A313B">
        <w:t>ostředí, jenž</w:t>
      </w:r>
      <w:r>
        <w:t xml:space="preserve"> by </w:t>
      </w:r>
      <w:r w:rsidR="003A313B">
        <w:t>správně fungovalo v různých rozlišeních, a na mnohých velikostech dnešních telefonů.</w:t>
      </w:r>
      <w:r w:rsidR="002B5750">
        <w:t xml:space="preserve"> Převážná část problémů</w:t>
      </w:r>
      <w:r w:rsidR="003A313B">
        <w:t xml:space="preserve"> pramenila z nezkušenosti a nevědomosti autora v oblasti problematiky vývoje An</w:t>
      </w:r>
      <w:r w:rsidR="00051BFC">
        <w:t>droid aplikací.</w:t>
      </w:r>
    </w:p>
    <w:p w:rsidR="00051BFC" w:rsidRPr="006F36DA" w:rsidRDefault="00051BFC" w:rsidP="003A313B">
      <w:pPr>
        <w:suppressAutoHyphens/>
        <w:ind w:firstLine="709"/>
      </w:pPr>
      <w:r>
        <w:t>Zásluhou neúnavného testování se však většina závažnějších problémů našla a včas opravila. Do této chvíle je však chod aplikace na některých zařízeních doprovázen doposud nevysvětlenými jevy, které autor doufá opravit při dalším vývoji. Po dalším rozšíření funkcí aplikace autor plánuje umístit projekt na Google Play, díky čemuž může oslovit širší okruh lidí a získat rozsáhlejší</w:t>
      </w:r>
      <w:r w:rsidR="002B5750">
        <w:t xml:space="preserve"> zpětnou vazbu, ovlivňující</w:t>
      </w:r>
      <w:r>
        <w:t xml:space="preserve"> budoucí podobu aplikace.</w:t>
      </w:r>
    </w:p>
    <w:p w:rsidR="00C94493" w:rsidRPr="006F36DA" w:rsidRDefault="00C94493" w:rsidP="004C1DC7">
      <w:pPr>
        <w:pStyle w:val="Nadpis"/>
        <w:suppressAutoHyphens/>
        <w:rPr>
          <w:rStyle w:val="Pokec"/>
        </w:rPr>
      </w:pPr>
      <w:bookmarkStart w:id="203" w:name="_Toc37577735"/>
      <w:bookmarkStart w:id="204" w:name="_Toc88120446"/>
      <w:bookmarkStart w:id="205" w:name="_Toc88120683"/>
      <w:bookmarkStart w:id="206" w:name="_Toc88120895"/>
      <w:bookmarkStart w:id="207" w:name="_Toc88120999"/>
      <w:bookmarkStart w:id="208" w:name="_Toc88121042"/>
      <w:bookmarkStart w:id="209" w:name="_Toc88121179"/>
      <w:bookmarkStart w:id="210" w:name="_Toc88121553"/>
      <w:bookmarkStart w:id="211" w:name="_Toc88121610"/>
      <w:bookmarkStart w:id="212" w:name="_Toc88121748"/>
      <w:bookmarkStart w:id="213" w:name="_Toc88122014"/>
      <w:bookmarkStart w:id="214" w:name="_Toc88124619"/>
      <w:bookmarkStart w:id="215" w:name="_Toc88124656"/>
      <w:bookmarkStart w:id="216" w:name="_Toc88124806"/>
      <w:bookmarkStart w:id="217" w:name="_Toc88125789"/>
      <w:bookmarkStart w:id="218" w:name="_Toc88126309"/>
      <w:bookmarkStart w:id="219" w:name="_Toc88126460"/>
      <w:bookmarkStart w:id="220" w:name="_Toc88126527"/>
      <w:bookmarkStart w:id="221" w:name="_Toc88126556"/>
      <w:bookmarkStart w:id="222" w:name="_Toc88126772"/>
      <w:bookmarkStart w:id="223" w:name="_Toc88126862"/>
      <w:bookmarkStart w:id="224" w:name="_Toc88127103"/>
      <w:bookmarkStart w:id="225" w:name="_Toc88127146"/>
      <w:bookmarkStart w:id="226" w:name="_Toc88128511"/>
      <w:bookmarkStart w:id="227" w:name="_Toc107634153"/>
      <w:bookmarkStart w:id="228" w:name="_Toc107635188"/>
      <w:bookmarkStart w:id="229" w:name="_Toc107635228"/>
      <w:bookmarkStart w:id="230" w:name="_Toc107635245"/>
      <w:bookmarkStart w:id="231" w:name="_Toc475805515"/>
      <w:bookmarkStart w:id="232" w:name="_Toc475914917"/>
      <w:bookmarkStart w:id="233" w:name="_Toc475916389"/>
      <w:bookmarkStart w:id="234" w:name="_Toc475917337"/>
      <w:r w:rsidRPr="006F36DA">
        <w:lastRenderedPageBreak/>
        <w:t>Seznam použité literatury</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AE2BED" w:rsidRPr="00AE2BED" w:rsidRDefault="00615D7E" w:rsidP="00AE2BED">
      <w:pPr>
        <w:pStyle w:val="Literatura"/>
        <w:rPr>
          <w:bCs/>
          <w:lang w:val="en-US"/>
        </w:rPr>
      </w:pPr>
      <w:r>
        <w:rPr>
          <w:bCs/>
          <w:lang w:val="en-US"/>
        </w:rPr>
        <w:t xml:space="preserve">[1] </w:t>
      </w:r>
      <w:r w:rsidR="00AE2BED">
        <w:rPr>
          <w:bCs/>
          <w:lang w:val="en-US"/>
        </w:rPr>
        <w:t xml:space="preserve">Android - aktivity </w:t>
      </w:r>
      <w:r w:rsidR="00AE2BED" w:rsidRPr="00AE2BED">
        <w:rPr>
          <w:bCs/>
          <w:lang w:val="en-US"/>
        </w:rPr>
        <w:t>https://developer.android.com/reference/android/app/Activity.html</w:t>
      </w:r>
    </w:p>
    <w:p w:rsidR="00615D7E" w:rsidRPr="00AE2BED" w:rsidRDefault="00615D7E" w:rsidP="00157A48">
      <w:pPr>
        <w:pStyle w:val="Literatura"/>
        <w:rPr>
          <w:bCs/>
        </w:rPr>
      </w:pPr>
      <w:r>
        <w:rPr>
          <w:bCs/>
          <w:lang w:val="en-US"/>
        </w:rPr>
        <w:t>[2]</w:t>
      </w:r>
      <w:r w:rsidR="00B201D5">
        <w:rPr>
          <w:bCs/>
          <w:lang w:val="en-US"/>
        </w:rPr>
        <w:t xml:space="preserve"> </w:t>
      </w:r>
      <w:r w:rsidR="00AE2BED">
        <w:rPr>
          <w:bCs/>
        </w:rPr>
        <w:t>API</w:t>
      </w:r>
      <w:r w:rsidR="00AE2BED">
        <w:rPr>
          <w:bCs/>
          <w:lang w:val="en-US"/>
        </w:rPr>
        <w:t xml:space="preserve"> – </w:t>
      </w:r>
      <w:proofErr w:type="spellStart"/>
      <w:r w:rsidR="00AE2BED">
        <w:rPr>
          <w:bCs/>
          <w:lang w:val="en-US"/>
        </w:rPr>
        <w:t>dokumentace</w:t>
      </w:r>
      <w:proofErr w:type="spellEnd"/>
      <w:r w:rsidR="00AE2BED">
        <w:rPr>
          <w:bCs/>
          <w:lang w:val="en-US"/>
        </w:rPr>
        <w:t xml:space="preserve"> </w:t>
      </w:r>
      <w:r w:rsidR="00AE2BED" w:rsidRPr="00AE2BED">
        <w:rPr>
          <w:bCs/>
          <w:lang w:val="en-US"/>
        </w:rPr>
        <w:t>https://developers.themoviedb.org/3/movies</w:t>
      </w:r>
    </w:p>
    <w:p w:rsidR="00615D7E" w:rsidRPr="00615D7E" w:rsidRDefault="00615D7E" w:rsidP="00E532DA">
      <w:pPr>
        <w:pStyle w:val="Literatura"/>
        <w:rPr>
          <w:bCs/>
          <w:lang w:val="en-US"/>
        </w:rPr>
      </w:pPr>
      <w:r>
        <w:rPr>
          <w:bCs/>
          <w:lang w:val="en-US"/>
        </w:rPr>
        <w:t>[3]</w:t>
      </w:r>
      <w:r w:rsidR="00B201D5">
        <w:rPr>
          <w:bCs/>
          <w:lang w:val="en-US"/>
        </w:rPr>
        <w:t xml:space="preserve"> </w:t>
      </w:r>
      <w:proofErr w:type="spellStart"/>
      <w:r w:rsidR="00AE2BED">
        <w:rPr>
          <w:bCs/>
          <w:lang w:val="en-US"/>
        </w:rPr>
        <w:t>Databáze</w:t>
      </w:r>
      <w:proofErr w:type="spellEnd"/>
      <w:r w:rsidR="00AE2BED">
        <w:rPr>
          <w:bCs/>
          <w:lang w:val="en-US"/>
        </w:rPr>
        <w:t xml:space="preserve"> – JSON </w:t>
      </w:r>
      <w:r w:rsidR="00AE2BED" w:rsidRPr="00AE2BED">
        <w:rPr>
          <w:bCs/>
          <w:lang w:val="en-US"/>
        </w:rPr>
        <w:t>http://www.json.org/json-cz.html</w:t>
      </w:r>
    </w:p>
    <w:p w:rsidR="00237CC2" w:rsidRPr="006F36DA" w:rsidRDefault="00AE2BED" w:rsidP="004C1DC7">
      <w:pPr>
        <w:pStyle w:val="Literatura"/>
        <w:suppressAutoHyphens/>
        <w:rPr>
          <w:bCs/>
        </w:rPr>
      </w:pPr>
      <w:r>
        <w:rPr>
          <w:bCs/>
        </w:rPr>
        <w:t xml:space="preserve">[4] Android – fragmenty </w:t>
      </w:r>
      <w:r w:rsidRPr="00AE2BED">
        <w:rPr>
          <w:bCs/>
        </w:rPr>
        <w:t>https://developer.android.com/guide/components/fragments.html</w:t>
      </w:r>
    </w:p>
    <w:p w:rsidR="00237CC2" w:rsidRPr="006F36DA" w:rsidRDefault="00237CC2" w:rsidP="004C1DC7">
      <w:pPr>
        <w:pStyle w:val="Literatura"/>
        <w:suppressAutoHyphens/>
        <w:rPr>
          <w:bCs/>
        </w:rPr>
      </w:pPr>
    </w:p>
    <w:p w:rsidR="00C94493" w:rsidRPr="006F36DA" w:rsidRDefault="00C94493" w:rsidP="004C1DC7">
      <w:pPr>
        <w:pStyle w:val="Nadpis"/>
        <w:suppressAutoHyphens/>
      </w:pPr>
      <w:bookmarkStart w:id="235" w:name="_Toc37577736"/>
      <w:bookmarkStart w:id="236" w:name="_Toc88120447"/>
      <w:bookmarkStart w:id="237" w:name="_Toc88120684"/>
      <w:bookmarkStart w:id="238" w:name="_Toc88120896"/>
      <w:bookmarkStart w:id="239" w:name="_Toc88121000"/>
      <w:bookmarkStart w:id="240" w:name="_Toc88121043"/>
      <w:bookmarkStart w:id="241" w:name="_Toc88121180"/>
      <w:bookmarkStart w:id="242" w:name="_Toc88121554"/>
      <w:bookmarkStart w:id="243" w:name="_Toc88121611"/>
      <w:bookmarkStart w:id="244" w:name="_Toc88121749"/>
      <w:bookmarkStart w:id="245" w:name="_Toc88122015"/>
      <w:bookmarkStart w:id="246" w:name="_Toc88124620"/>
      <w:bookmarkStart w:id="247" w:name="_Toc88124657"/>
      <w:bookmarkStart w:id="248" w:name="_Toc88124807"/>
      <w:bookmarkStart w:id="249" w:name="_Toc88125790"/>
      <w:bookmarkStart w:id="250" w:name="_Toc88126310"/>
      <w:bookmarkStart w:id="251" w:name="_Toc88126461"/>
      <w:bookmarkStart w:id="252" w:name="_Toc88126528"/>
      <w:bookmarkStart w:id="253" w:name="_Toc88126557"/>
      <w:bookmarkStart w:id="254" w:name="_Toc88126773"/>
      <w:bookmarkStart w:id="255" w:name="_Toc88126863"/>
      <w:bookmarkStart w:id="256" w:name="_Toc88127104"/>
      <w:bookmarkStart w:id="257" w:name="_Toc88127147"/>
      <w:bookmarkStart w:id="258" w:name="_Toc88128512"/>
      <w:bookmarkStart w:id="259" w:name="_Toc107634154"/>
      <w:bookmarkStart w:id="260" w:name="_Toc107635189"/>
      <w:bookmarkStart w:id="261" w:name="_Toc107635229"/>
      <w:bookmarkStart w:id="262" w:name="_Toc107635246"/>
      <w:bookmarkStart w:id="263" w:name="_Toc475805516"/>
      <w:bookmarkStart w:id="264" w:name="_Toc475914918"/>
      <w:bookmarkStart w:id="265" w:name="_Toc475916390"/>
      <w:bookmarkStart w:id="266" w:name="_Toc475917338"/>
      <w:r w:rsidRPr="006F36DA">
        <w:lastRenderedPageBreak/>
        <w:t>Seznam použitých symbolů a zkratek</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691F0A" w:rsidRDefault="006F36DA" w:rsidP="004C1DC7">
      <w:pPr>
        <w:suppressAutoHyphens/>
      </w:pPr>
      <w:r>
        <w:t>GUI – grafické uživatelské rozhraní (graphic user interface)</w:t>
      </w:r>
    </w:p>
    <w:p w:rsidR="006F36DA" w:rsidRDefault="006F36DA" w:rsidP="004C1DC7">
      <w:pPr>
        <w:suppressAutoHyphens/>
      </w:pPr>
      <w:r>
        <w:t xml:space="preserve">API – </w:t>
      </w:r>
      <w:r w:rsidR="008D2DC8">
        <w:t>programové aplikační rozhraní (</w:t>
      </w:r>
      <w:proofErr w:type="spellStart"/>
      <w:r w:rsidR="008D2DC8">
        <w:t>application</w:t>
      </w:r>
      <w:proofErr w:type="spellEnd"/>
      <w:r w:rsidR="008D2DC8">
        <w:t xml:space="preserve"> program interface)</w:t>
      </w:r>
    </w:p>
    <w:p w:rsidR="006F36DA" w:rsidRDefault="006F36DA" w:rsidP="004C1DC7">
      <w:pPr>
        <w:suppressAutoHyphens/>
      </w:pPr>
      <w:r>
        <w:t xml:space="preserve">XML – </w:t>
      </w:r>
      <w:r w:rsidR="00157A48">
        <w:t>rozšířitelný</w:t>
      </w:r>
      <w:r w:rsidR="008D2DC8">
        <w:t xml:space="preserve"> značkovací jazyk (</w:t>
      </w:r>
      <w:proofErr w:type="spellStart"/>
      <w:r w:rsidR="008D2DC8">
        <w:t>extensible</w:t>
      </w:r>
      <w:proofErr w:type="spellEnd"/>
      <w:r w:rsidR="008D2DC8">
        <w:t xml:space="preserve"> </w:t>
      </w:r>
      <w:proofErr w:type="spellStart"/>
      <w:r w:rsidR="008D2DC8">
        <w:t>markup</w:t>
      </w:r>
      <w:proofErr w:type="spellEnd"/>
      <w:r w:rsidR="008D2DC8">
        <w:t xml:space="preserve"> </w:t>
      </w:r>
      <w:proofErr w:type="spellStart"/>
      <w:r w:rsidR="008D2DC8">
        <w:t>language</w:t>
      </w:r>
      <w:proofErr w:type="spellEnd"/>
      <w:r w:rsidR="008D2DC8">
        <w:t>)</w:t>
      </w:r>
    </w:p>
    <w:p w:rsidR="006F36DA" w:rsidRPr="006F36DA" w:rsidRDefault="002B5750" w:rsidP="004C1DC7">
      <w:pPr>
        <w:suppressAutoHyphens/>
      </w:pPr>
      <w:r>
        <w:t xml:space="preserve">HTML – </w:t>
      </w:r>
      <w:proofErr w:type="spellStart"/>
      <w:r w:rsidR="00157A48">
        <w:t>HyperT</w:t>
      </w:r>
      <w:r w:rsidR="008D2DC8">
        <w:t>ext</w:t>
      </w:r>
      <w:r w:rsidR="00157A48">
        <w:t>ový</w:t>
      </w:r>
      <w:proofErr w:type="spellEnd"/>
      <w:r w:rsidR="00157A48">
        <w:t xml:space="preserve"> značkovací jazyk (</w:t>
      </w:r>
      <w:proofErr w:type="spellStart"/>
      <w:r w:rsidR="00157A48">
        <w:t>HyperText</w:t>
      </w:r>
      <w:proofErr w:type="spellEnd"/>
      <w:r w:rsidR="00157A48">
        <w:t xml:space="preserve"> </w:t>
      </w:r>
      <w:proofErr w:type="spellStart"/>
      <w:r w:rsidR="00157A48">
        <w:t>Markup</w:t>
      </w:r>
      <w:proofErr w:type="spellEnd"/>
      <w:r w:rsidR="00157A48">
        <w:t xml:space="preserve"> </w:t>
      </w:r>
      <w:proofErr w:type="spellStart"/>
      <w:r w:rsidR="00157A48">
        <w:t>Language</w:t>
      </w:r>
      <w:proofErr w:type="spellEnd"/>
      <w:r w:rsidR="00157A48">
        <w:t>)</w:t>
      </w:r>
    </w:p>
    <w:p w:rsidR="006F36DA" w:rsidRPr="006F36DA" w:rsidRDefault="00C94493" w:rsidP="006F36DA">
      <w:pPr>
        <w:pStyle w:val="Nadpis"/>
        <w:suppressAutoHyphens/>
        <w:rPr>
          <w:noProof/>
        </w:rPr>
      </w:pPr>
      <w:bookmarkStart w:id="267" w:name="_Toc37577737"/>
      <w:bookmarkStart w:id="268" w:name="_Toc88120448"/>
      <w:bookmarkStart w:id="269" w:name="_Toc88120685"/>
      <w:bookmarkStart w:id="270" w:name="_Toc88120897"/>
      <w:bookmarkStart w:id="271" w:name="_Toc88121001"/>
      <w:bookmarkStart w:id="272" w:name="_Toc88121044"/>
      <w:bookmarkStart w:id="273" w:name="_Toc88121181"/>
      <w:bookmarkStart w:id="274" w:name="_Toc88121555"/>
      <w:bookmarkStart w:id="275" w:name="_Toc88121612"/>
      <w:bookmarkStart w:id="276" w:name="_Toc88121750"/>
      <w:bookmarkStart w:id="277" w:name="_Toc88122016"/>
      <w:bookmarkStart w:id="278" w:name="_Toc88124621"/>
      <w:bookmarkStart w:id="279" w:name="_Toc88124658"/>
      <w:bookmarkStart w:id="280" w:name="_Toc88124808"/>
      <w:bookmarkStart w:id="281" w:name="_Toc88125791"/>
      <w:bookmarkStart w:id="282" w:name="_Toc88126311"/>
      <w:bookmarkStart w:id="283" w:name="_Toc88126462"/>
      <w:bookmarkStart w:id="284" w:name="_Toc88126529"/>
      <w:bookmarkStart w:id="285" w:name="_Toc88126558"/>
      <w:bookmarkStart w:id="286" w:name="_Toc88126774"/>
      <w:bookmarkStart w:id="287" w:name="_Toc88126864"/>
      <w:bookmarkStart w:id="288" w:name="_Toc88127105"/>
      <w:bookmarkStart w:id="289" w:name="_Toc88127148"/>
      <w:bookmarkStart w:id="290" w:name="_Toc88128513"/>
      <w:bookmarkStart w:id="291" w:name="_Toc107634155"/>
      <w:bookmarkStart w:id="292" w:name="_Toc107635190"/>
      <w:bookmarkStart w:id="293" w:name="_Toc107635230"/>
      <w:bookmarkStart w:id="294" w:name="_Toc107635247"/>
      <w:bookmarkStart w:id="295" w:name="_Toc475805517"/>
      <w:bookmarkStart w:id="296" w:name="_Toc475914919"/>
      <w:bookmarkStart w:id="297" w:name="_Toc475916391"/>
      <w:bookmarkStart w:id="298" w:name="_Toc475917339"/>
      <w:r w:rsidRPr="006F36DA">
        <w:lastRenderedPageBreak/>
        <w:t>Seznam obrázků</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00752EA4" w:rsidRPr="006F36DA">
        <w:fldChar w:fldCharType="begin"/>
      </w:r>
      <w:r w:rsidR="00752EA4" w:rsidRPr="006F36DA">
        <w:instrText xml:space="preserve"> TOC \h \z \t "Titulek;Obrázek" \c </w:instrText>
      </w:r>
      <w:r w:rsidR="00752EA4" w:rsidRPr="006F36DA">
        <w:fldChar w:fldCharType="separate"/>
      </w:r>
    </w:p>
    <w:p w:rsidR="006F36DA" w:rsidRDefault="00202020">
      <w:pPr>
        <w:pStyle w:val="TableofFigures"/>
        <w:rPr>
          <w:rFonts w:asciiTheme="minorHAnsi" w:eastAsiaTheme="minorEastAsia" w:hAnsiTheme="minorHAnsi" w:cstheme="minorBidi"/>
          <w:sz w:val="22"/>
          <w:szCs w:val="22"/>
        </w:rPr>
      </w:pPr>
      <w:hyperlink r:id="rId30" w:anchor="_Toc475917839" w:history="1">
        <w:r w:rsidR="006F36DA" w:rsidRPr="00F602F6">
          <w:rPr>
            <w:rStyle w:val="Hyperlink"/>
          </w:rPr>
          <w:t>Obr. 2.1 Android Studio</w:t>
        </w:r>
        <w:r w:rsidR="006F36DA">
          <w:rPr>
            <w:webHidden/>
          </w:rPr>
          <w:tab/>
        </w:r>
        <w:r w:rsidR="006F36DA">
          <w:rPr>
            <w:webHidden/>
          </w:rPr>
          <w:fldChar w:fldCharType="begin"/>
        </w:r>
        <w:r w:rsidR="006F36DA">
          <w:rPr>
            <w:webHidden/>
          </w:rPr>
          <w:instrText xml:space="preserve"> PAGEREF _Toc475917839 \h </w:instrText>
        </w:r>
        <w:r w:rsidR="006F36DA">
          <w:rPr>
            <w:webHidden/>
          </w:rPr>
        </w:r>
        <w:r w:rsidR="006F36DA">
          <w:rPr>
            <w:webHidden/>
          </w:rPr>
          <w:fldChar w:fldCharType="separate"/>
        </w:r>
        <w:r>
          <w:rPr>
            <w:webHidden/>
          </w:rPr>
          <w:t>11</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31" w:anchor="_Toc475917840" w:history="1">
        <w:r w:rsidR="006F36DA" w:rsidRPr="00F602F6">
          <w:rPr>
            <w:rStyle w:val="Hyperlink"/>
          </w:rPr>
          <w:t>Obr. 2.2 XML Grafický editor Android studia</w:t>
        </w:r>
        <w:r w:rsidR="006F36DA">
          <w:rPr>
            <w:webHidden/>
          </w:rPr>
          <w:tab/>
        </w:r>
        <w:r w:rsidR="006F36DA">
          <w:rPr>
            <w:webHidden/>
          </w:rPr>
          <w:fldChar w:fldCharType="begin"/>
        </w:r>
        <w:r w:rsidR="006F36DA">
          <w:rPr>
            <w:webHidden/>
          </w:rPr>
          <w:instrText xml:space="preserve"> PAGEREF _Toc475917840 \h </w:instrText>
        </w:r>
        <w:r w:rsidR="006F36DA">
          <w:rPr>
            <w:webHidden/>
          </w:rPr>
        </w:r>
        <w:r w:rsidR="006F36DA">
          <w:rPr>
            <w:webHidden/>
          </w:rPr>
          <w:fldChar w:fldCharType="separate"/>
        </w:r>
        <w:r>
          <w:rPr>
            <w:webHidden/>
          </w:rPr>
          <w:t>12</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32" w:anchor="_Toc475917841" w:history="1">
        <w:r w:rsidR="006F36DA" w:rsidRPr="00F602F6">
          <w:rPr>
            <w:rStyle w:val="Hyperlink"/>
          </w:rPr>
          <w:t>Obr. 2.3 Adobe Photoshop CS6</w:t>
        </w:r>
        <w:r w:rsidR="006F36DA">
          <w:rPr>
            <w:webHidden/>
          </w:rPr>
          <w:tab/>
        </w:r>
        <w:r w:rsidR="006F36DA">
          <w:rPr>
            <w:webHidden/>
          </w:rPr>
          <w:fldChar w:fldCharType="begin"/>
        </w:r>
        <w:r w:rsidR="006F36DA">
          <w:rPr>
            <w:webHidden/>
          </w:rPr>
          <w:instrText xml:space="preserve"> PAGEREF _Toc475917841 \h </w:instrText>
        </w:r>
        <w:r w:rsidR="006F36DA">
          <w:rPr>
            <w:webHidden/>
          </w:rPr>
        </w:r>
        <w:r w:rsidR="006F36DA">
          <w:rPr>
            <w:webHidden/>
          </w:rPr>
          <w:fldChar w:fldCharType="separate"/>
        </w:r>
        <w:r>
          <w:rPr>
            <w:webHidden/>
          </w:rPr>
          <w:t>12</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33" w:anchor="_Toc475917842" w:history="1">
        <w:r w:rsidR="006F36DA" w:rsidRPr="00F602F6">
          <w:rPr>
            <w:rStyle w:val="Hyperlink"/>
          </w:rPr>
          <w:t>Obr. 2.4 Emulátor Android zařízení Genymotion</w:t>
        </w:r>
        <w:r w:rsidR="006F36DA">
          <w:rPr>
            <w:webHidden/>
          </w:rPr>
          <w:tab/>
        </w:r>
        <w:r w:rsidR="006F36DA">
          <w:rPr>
            <w:webHidden/>
          </w:rPr>
          <w:fldChar w:fldCharType="begin"/>
        </w:r>
        <w:r w:rsidR="006F36DA">
          <w:rPr>
            <w:webHidden/>
          </w:rPr>
          <w:instrText xml:space="preserve"> PAGEREF _Toc475917842 \h </w:instrText>
        </w:r>
        <w:r w:rsidR="006F36DA">
          <w:rPr>
            <w:webHidden/>
          </w:rPr>
        </w:r>
        <w:r w:rsidR="006F36DA">
          <w:rPr>
            <w:webHidden/>
          </w:rPr>
          <w:fldChar w:fldCharType="separate"/>
        </w:r>
        <w:r>
          <w:rPr>
            <w:webHidden/>
          </w:rPr>
          <w:t>13</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34" w:anchor="_Toc475917843" w:history="1">
        <w:r w:rsidR="006F36DA" w:rsidRPr="00F602F6">
          <w:rPr>
            <w:rStyle w:val="Hyperlink"/>
          </w:rPr>
          <w:t>Obr. 3.1 Grafický návrh v Adobe Photoshop</w:t>
        </w:r>
        <w:r w:rsidR="006F36DA">
          <w:rPr>
            <w:webHidden/>
          </w:rPr>
          <w:tab/>
        </w:r>
        <w:r w:rsidR="006F36DA">
          <w:rPr>
            <w:webHidden/>
          </w:rPr>
          <w:fldChar w:fldCharType="begin"/>
        </w:r>
        <w:r w:rsidR="006F36DA">
          <w:rPr>
            <w:webHidden/>
          </w:rPr>
          <w:instrText xml:space="preserve"> PAGEREF _Toc475917843 \h </w:instrText>
        </w:r>
        <w:r w:rsidR="006F36DA">
          <w:rPr>
            <w:webHidden/>
          </w:rPr>
        </w:r>
        <w:r w:rsidR="006F36DA">
          <w:rPr>
            <w:webHidden/>
          </w:rPr>
          <w:fldChar w:fldCharType="separate"/>
        </w:r>
        <w:r>
          <w:rPr>
            <w:webHidden/>
          </w:rPr>
          <w:t>15</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35" w:anchor="_Toc475917844" w:history="1">
        <w:r w:rsidR="006F36DA" w:rsidRPr="00F602F6">
          <w:rPr>
            <w:rStyle w:val="Hyperlink"/>
          </w:rPr>
          <w:t>Obr. 3.3 Adresářová struktura</w:t>
        </w:r>
        <w:r w:rsidR="006F36DA">
          <w:rPr>
            <w:webHidden/>
          </w:rPr>
          <w:tab/>
        </w:r>
        <w:r w:rsidR="006F36DA">
          <w:rPr>
            <w:webHidden/>
          </w:rPr>
          <w:fldChar w:fldCharType="begin"/>
        </w:r>
        <w:r w:rsidR="006F36DA">
          <w:rPr>
            <w:webHidden/>
          </w:rPr>
          <w:instrText xml:space="preserve"> PAGEREF _Toc475917844 \h </w:instrText>
        </w:r>
        <w:r w:rsidR="006F36DA">
          <w:rPr>
            <w:webHidden/>
          </w:rPr>
        </w:r>
        <w:r w:rsidR="006F36DA">
          <w:rPr>
            <w:webHidden/>
          </w:rPr>
          <w:fldChar w:fldCharType="separate"/>
        </w:r>
        <w:r>
          <w:rPr>
            <w:webHidden/>
          </w:rPr>
          <w:t>17</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36" w:anchor="_Toc475917845" w:history="1">
        <w:r w:rsidR="006F36DA" w:rsidRPr="00F602F6">
          <w:rPr>
            <w:rStyle w:val="Hyperlink"/>
          </w:rPr>
          <w:t>Obr 3.4 Zpracování dotazu na populární filmy</w:t>
        </w:r>
        <w:r w:rsidR="006F36DA">
          <w:rPr>
            <w:webHidden/>
          </w:rPr>
          <w:tab/>
        </w:r>
        <w:r w:rsidR="006F36DA">
          <w:rPr>
            <w:webHidden/>
          </w:rPr>
          <w:fldChar w:fldCharType="begin"/>
        </w:r>
        <w:r w:rsidR="006F36DA">
          <w:rPr>
            <w:webHidden/>
          </w:rPr>
          <w:instrText xml:space="preserve"> PAGEREF _Toc475917845 \h </w:instrText>
        </w:r>
        <w:r w:rsidR="006F36DA">
          <w:rPr>
            <w:webHidden/>
          </w:rPr>
        </w:r>
        <w:r w:rsidR="006F36DA">
          <w:rPr>
            <w:webHidden/>
          </w:rPr>
          <w:fldChar w:fldCharType="separate"/>
        </w:r>
        <w:r>
          <w:rPr>
            <w:webHidden/>
          </w:rPr>
          <w:t>18</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37" w:anchor="_Toc475917846" w:history="1">
        <w:r w:rsidR="006F36DA" w:rsidRPr="00F602F6">
          <w:rPr>
            <w:rStyle w:val="Hyperlink"/>
          </w:rPr>
          <w:t>Obr. 3.5 Funkce pro zapisování a čtení souborů</w:t>
        </w:r>
        <w:r w:rsidR="006F36DA">
          <w:rPr>
            <w:webHidden/>
          </w:rPr>
          <w:tab/>
        </w:r>
        <w:r w:rsidR="006F36DA">
          <w:rPr>
            <w:webHidden/>
          </w:rPr>
          <w:fldChar w:fldCharType="begin"/>
        </w:r>
        <w:r w:rsidR="006F36DA">
          <w:rPr>
            <w:webHidden/>
          </w:rPr>
          <w:instrText xml:space="preserve"> PAGEREF _Toc475917846 \h </w:instrText>
        </w:r>
        <w:r w:rsidR="006F36DA">
          <w:rPr>
            <w:webHidden/>
          </w:rPr>
        </w:r>
        <w:r w:rsidR="006F36DA">
          <w:rPr>
            <w:webHidden/>
          </w:rPr>
          <w:fldChar w:fldCharType="separate"/>
        </w:r>
        <w:r>
          <w:rPr>
            <w:webHidden/>
          </w:rPr>
          <w:t>19</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38" w:anchor="_Toc475917847" w:history="1">
        <w:r w:rsidR="006F36DA" w:rsidRPr="00F602F6">
          <w:rPr>
            <w:rStyle w:val="Hyperlink"/>
          </w:rPr>
          <w:t>Obr. 3.6 Funkce na přidávání filmů do seznamů</w:t>
        </w:r>
        <w:r w:rsidR="006F36DA">
          <w:rPr>
            <w:webHidden/>
          </w:rPr>
          <w:tab/>
        </w:r>
        <w:r w:rsidR="006F36DA">
          <w:rPr>
            <w:webHidden/>
          </w:rPr>
          <w:fldChar w:fldCharType="begin"/>
        </w:r>
        <w:r w:rsidR="006F36DA">
          <w:rPr>
            <w:webHidden/>
          </w:rPr>
          <w:instrText xml:space="preserve"> PAGEREF _Toc475917847 \h </w:instrText>
        </w:r>
        <w:r w:rsidR="006F36DA">
          <w:rPr>
            <w:webHidden/>
          </w:rPr>
        </w:r>
        <w:r w:rsidR="006F36DA">
          <w:rPr>
            <w:webHidden/>
          </w:rPr>
          <w:fldChar w:fldCharType="separate"/>
        </w:r>
        <w:r>
          <w:rPr>
            <w:webHidden/>
          </w:rPr>
          <w:t>20</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39" w:anchor="_Toc475917848" w:history="1">
        <w:r w:rsidR="006F36DA" w:rsidRPr="00F602F6">
          <w:rPr>
            <w:rStyle w:val="Hyperlink"/>
          </w:rPr>
          <w:t>Obr. 3.7 Vykreslování jednotlivých buněk</w:t>
        </w:r>
        <w:r w:rsidR="006F36DA">
          <w:rPr>
            <w:webHidden/>
          </w:rPr>
          <w:tab/>
        </w:r>
        <w:r w:rsidR="006F36DA">
          <w:rPr>
            <w:webHidden/>
          </w:rPr>
          <w:fldChar w:fldCharType="begin"/>
        </w:r>
        <w:r w:rsidR="006F36DA">
          <w:rPr>
            <w:webHidden/>
          </w:rPr>
          <w:instrText xml:space="preserve"> PAGEREF _Toc475917848 \h </w:instrText>
        </w:r>
        <w:r w:rsidR="006F36DA">
          <w:rPr>
            <w:webHidden/>
          </w:rPr>
        </w:r>
        <w:r w:rsidR="006F36DA">
          <w:rPr>
            <w:webHidden/>
          </w:rPr>
          <w:fldChar w:fldCharType="separate"/>
        </w:r>
        <w:r>
          <w:rPr>
            <w:webHidden/>
          </w:rPr>
          <w:t>21</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40" w:anchor="_Toc475917849" w:history="1">
        <w:r w:rsidR="006F36DA" w:rsidRPr="00F602F6">
          <w:rPr>
            <w:rStyle w:val="Hyperlink"/>
          </w:rPr>
          <w:t>Obr. 4.1 Vyžadovaná oprávnění</w:t>
        </w:r>
        <w:r w:rsidR="006F36DA">
          <w:rPr>
            <w:webHidden/>
          </w:rPr>
          <w:tab/>
        </w:r>
        <w:r w:rsidR="006F36DA">
          <w:rPr>
            <w:webHidden/>
          </w:rPr>
          <w:fldChar w:fldCharType="begin"/>
        </w:r>
        <w:r w:rsidR="006F36DA">
          <w:rPr>
            <w:webHidden/>
          </w:rPr>
          <w:instrText xml:space="preserve"> PAGEREF _Toc475917849 \h </w:instrText>
        </w:r>
        <w:r w:rsidR="006F36DA">
          <w:rPr>
            <w:webHidden/>
          </w:rPr>
        </w:r>
        <w:r w:rsidR="006F36DA">
          <w:rPr>
            <w:webHidden/>
          </w:rPr>
          <w:fldChar w:fldCharType="separate"/>
        </w:r>
        <w:r>
          <w:rPr>
            <w:webHidden/>
          </w:rPr>
          <w:t>22</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41" w:anchor="_Toc475917850" w:history="1">
        <w:r w:rsidR="006F36DA" w:rsidRPr="00F602F6">
          <w:rPr>
            <w:rStyle w:val="Hyperlink"/>
          </w:rPr>
          <w:t>Obr. 4.2 Orientace v aplikaci</w:t>
        </w:r>
        <w:r w:rsidR="006F36DA">
          <w:rPr>
            <w:webHidden/>
          </w:rPr>
          <w:tab/>
        </w:r>
        <w:r w:rsidR="006F36DA">
          <w:rPr>
            <w:webHidden/>
          </w:rPr>
          <w:fldChar w:fldCharType="begin"/>
        </w:r>
        <w:r w:rsidR="006F36DA">
          <w:rPr>
            <w:webHidden/>
          </w:rPr>
          <w:instrText xml:space="preserve"> PAGEREF _Toc475917850 \h </w:instrText>
        </w:r>
        <w:r w:rsidR="006F36DA">
          <w:rPr>
            <w:webHidden/>
          </w:rPr>
        </w:r>
        <w:r w:rsidR="006F36DA">
          <w:rPr>
            <w:webHidden/>
          </w:rPr>
          <w:fldChar w:fldCharType="separate"/>
        </w:r>
        <w:r>
          <w:rPr>
            <w:webHidden/>
          </w:rPr>
          <w:t>23</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42" w:anchor="_Toc475917851" w:history="1">
        <w:r w:rsidR="006F36DA" w:rsidRPr="00F602F6">
          <w:rPr>
            <w:rStyle w:val="Hyperlink"/>
          </w:rPr>
          <w:t>Obr. 4.3 Navigační menu</w:t>
        </w:r>
        <w:r w:rsidR="006F36DA">
          <w:rPr>
            <w:webHidden/>
          </w:rPr>
          <w:tab/>
        </w:r>
        <w:r w:rsidR="006F36DA">
          <w:rPr>
            <w:webHidden/>
          </w:rPr>
          <w:fldChar w:fldCharType="begin"/>
        </w:r>
        <w:r w:rsidR="006F36DA">
          <w:rPr>
            <w:webHidden/>
          </w:rPr>
          <w:instrText xml:space="preserve"> PAGEREF _Toc475917851 \h </w:instrText>
        </w:r>
        <w:r w:rsidR="006F36DA">
          <w:rPr>
            <w:webHidden/>
          </w:rPr>
        </w:r>
        <w:r w:rsidR="006F36DA">
          <w:rPr>
            <w:webHidden/>
          </w:rPr>
          <w:fldChar w:fldCharType="separate"/>
        </w:r>
        <w:r>
          <w:rPr>
            <w:webHidden/>
          </w:rPr>
          <w:t>23</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43" w:anchor="_Toc475917852" w:history="1">
        <w:r w:rsidR="006F36DA" w:rsidRPr="00F602F6">
          <w:rPr>
            <w:rStyle w:val="Hyperlink"/>
          </w:rPr>
          <w:t>Obr. 4.4 Horní menu s lupou a ikonkou vysunovacího menu</w:t>
        </w:r>
        <w:r w:rsidR="006F36DA">
          <w:rPr>
            <w:webHidden/>
          </w:rPr>
          <w:tab/>
        </w:r>
        <w:r w:rsidR="006F36DA">
          <w:rPr>
            <w:webHidden/>
          </w:rPr>
          <w:fldChar w:fldCharType="begin"/>
        </w:r>
        <w:r w:rsidR="006F36DA">
          <w:rPr>
            <w:webHidden/>
          </w:rPr>
          <w:instrText xml:space="preserve"> PAGEREF _Toc475917852 \h </w:instrText>
        </w:r>
        <w:r w:rsidR="006F36DA">
          <w:rPr>
            <w:webHidden/>
          </w:rPr>
        </w:r>
        <w:r w:rsidR="006F36DA">
          <w:rPr>
            <w:webHidden/>
          </w:rPr>
          <w:fldChar w:fldCharType="separate"/>
        </w:r>
        <w:r>
          <w:rPr>
            <w:webHidden/>
          </w:rPr>
          <w:t>24</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44" w:anchor="_Toc475917853" w:history="1">
        <w:r w:rsidR="006F36DA" w:rsidRPr="00F602F6">
          <w:rPr>
            <w:rStyle w:val="Hyperlink"/>
          </w:rPr>
          <w:t>Obr. 4.5 Vysunovací menu</w:t>
        </w:r>
        <w:r w:rsidR="006F36DA">
          <w:rPr>
            <w:webHidden/>
          </w:rPr>
          <w:tab/>
        </w:r>
        <w:r w:rsidR="006F36DA">
          <w:rPr>
            <w:webHidden/>
          </w:rPr>
          <w:fldChar w:fldCharType="begin"/>
        </w:r>
        <w:r w:rsidR="006F36DA">
          <w:rPr>
            <w:webHidden/>
          </w:rPr>
          <w:instrText xml:space="preserve"> PAGEREF _Toc475917853 \h </w:instrText>
        </w:r>
        <w:r w:rsidR="006F36DA">
          <w:rPr>
            <w:webHidden/>
          </w:rPr>
        </w:r>
        <w:r w:rsidR="006F36DA">
          <w:rPr>
            <w:webHidden/>
          </w:rPr>
          <w:fldChar w:fldCharType="separate"/>
        </w:r>
        <w:r>
          <w:rPr>
            <w:webHidden/>
          </w:rPr>
          <w:t>24</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45" w:anchor="_Toc475917854" w:history="1">
        <w:r w:rsidR="006F36DA" w:rsidRPr="00F602F6">
          <w:rPr>
            <w:rStyle w:val="Hyperlink"/>
          </w:rPr>
          <w:t>Obr. 4.5 Ovládací prvky jednotlivých buněk</w:t>
        </w:r>
        <w:r w:rsidR="006F36DA">
          <w:rPr>
            <w:webHidden/>
          </w:rPr>
          <w:tab/>
        </w:r>
        <w:r w:rsidR="006F36DA">
          <w:rPr>
            <w:webHidden/>
          </w:rPr>
          <w:fldChar w:fldCharType="begin"/>
        </w:r>
        <w:r w:rsidR="006F36DA">
          <w:rPr>
            <w:webHidden/>
          </w:rPr>
          <w:instrText xml:space="preserve"> PAGEREF _Toc475917854 \h </w:instrText>
        </w:r>
        <w:r w:rsidR="006F36DA">
          <w:rPr>
            <w:webHidden/>
          </w:rPr>
        </w:r>
        <w:r w:rsidR="006F36DA">
          <w:rPr>
            <w:webHidden/>
          </w:rPr>
          <w:fldChar w:fldCharType="separate"/>
        </w:r>
        <w:r>
          <w:rPr>
            <w:webHidden/>
          </w:rPr>
          <w:t>25</w:t>
        </w:r>
        <w:r w:rsidR="006F36DA">
          <w:rPr>
            <w:webHidden/>
          </w:rPr>
          <w:fldChar w:fldCharType="end"/>
        </w:r>
      </w:hyperlink>
    </w:p>
    <w:p w:rsidR="006F36DA" w:rsidRDefault="00202020">
      <w:pPr>
        <w:pStyle w:val="TableofFigures"/>
        <w:rPr>
          <w:rFonts w:asciiTheme="minorHAnsi" w:eastAsiaTheme="minorEastAsia" w:hAnsiTheme="minorHAnsi" w:cstheme="minorBidi"/>
          <w:sz w:val="22"/>
          <w:szCs w:val="22"/>
        </w:rPr>
      </w:pPr>
      <w:hyperlink r:id="rId46" w:anchor="_Toc475917855" w:history="1">
        <w:r w:rsidR="006F36DA" w:rsidRPr="00F602F6">
          <w:rPr>
            <w:rStyle w:val="Hyperlink"/>
          </w:rPr>
          <w:t>Obr. 4.6 tlačítko na vytvoření událost</w:t>
        </w:r>
        <w:r w:rsidR="006F36DA">
          <w:rPr>
            <w:webHidden/>
          </w:rPr>
          <w:tab/>
        </w:r>
        <w:r w:rsidR="006F36DA">
          <w:rPr>
            <w:webHidden/>
          </w:rPr>
          <w:fldChar w:fldCharType="begin"/>
        </w:r>
        <w:r w:rsidR="006F36DA">
          <w:rPr>
            <w:webHidden/>
          </w:rPr>
          <w:instrText xml:space="preserve"> PAGEREF _Toc475917855 \h </w:instrText>
        </w:r>
        <w:r w:rsidR="006F36DA">
          <w:rPr>
            <w:webHidden/>
          </w:rPr>
        </w:r>
        <w:r w:rsidR="006F36DA">
          <w:rPr>
            <w:webHidden/>
          </w:rPr>
          <w:fldChar w:fldCharType="separate"/>
        </w:r>
        <w:r>
          <w:rPr>
            <w:webHidden/>
          </w:rPr>
          <w:t>25</w:t>
        </w:r>
        <w:r w:rsidR="006F36DA">
          <w:rPr>
            <w:webHidden/>
          </w:rPr>
          <w:fldChar w:fldCharType="end"/>
        </w:r>
      </w:hyperlink>
    </w:p>
    <w:p w:rsidR="00C94493" w:rsidRPr="006F36DA" w:rsidRDefault="00752EA4" w:rsidP="00EB3D69">
      <w:r w:rsidRPr="006F36DA">
        <w:rPr>
          <w:b/>
          <w:bCs/>
          <w:noProof/>
        </w:rPr>
        <w:fldChar w:fldCharType="end"/>
      </w:r>
      <w:bookmarkStart w:id="299" w:name="_Toc420374803"/>
    </w:p>
    <w:p w:rsidR="00C94493" w:rsidRPr="006F36DA" w:rsidRDefault="00C94493" w:rsidP="004C1DC7">
      <w:pPr>
        <w:pStyle w:val="Nadpis"/>
        <w:suppressAutoHyphens/>
      </w:pPr>
      <w:bookmarkStart w:id="300" w:name="_Toc37577739"/>
      <w:bookmarkStart w:id="301" w:name="_Toc88120450"/>
      <w:bookmarkStart w:id="302" w:name="_Toc88120687"/>
      <w:bookmarkStart w:id="303" w:name="_Toc88120899"/>
      <w:bookmarkStart w:id="304" w:name="_Toc88121003"/>
      <w:bookmarkStart w:id="305" w:name="_Toc88121046"/>
      <w:bookmarkStart w:id="306" w:name="_Toc88121183"/>
      <w:bookmarkStart w:id="307" w:name="_Toc88121557"/>
      <w:bookmarkStart w:id="308" w:name="_Toc88121614"/>
      <w:bookmarkStart w:id="309" w:name="_Toc88121752"/>
      <w:bookmarkStart w:id="310" w:name="_Toc88122018"/>
      <w:bookmarkStart w:id="311" w:name="_Toc88124623"/>
      <w:bookmarkStart w:id="312" w:name="_Toc88124660"/>
      <w:bookmarkStart w:id="313" w:name="_Toc88124810"/>
      <w:bookmarkStart w:id="314" w:name="_Toc88125793"/>
      <w:bookmarkStart w:id="315" w:name="_Toc88126313"/>
      <w:bookmarkStart w:id="316" w:name="_Toc88126464"/>
      <w:bookmarkStart w:id="317" w:name="_Toc88126531"/>
      <w:bookmarkStart w:id="318" w:name="_Toc88126560"/>
      <w:bookmarkStart w:id="319" w:name="_Toc88126776"/>
      <w:bookmarkStart w:id="320" w:name="_Toc88126866"/>
      <w:bookmarkStart w:id="321" w:name="_Toc88127107"/>
      <w:bookmarkStart w:id="322" w:name="_Toc88127150"/>
      <w:bookmarkStart w:id="323" w:name="_Toc88128515"/>
      <w:bookmarkStart w:id="324" w:name="_Toc107634157"/>
      <w:bookmarkStart w:id="325" w:name="_Toc107635192"/>
      <w:bookmarkStart w:id="326" w:name="_Toc107635232"/>
      <w:bookmarkStart w:id="327" w:name="_Toc107635249"/>
      <w:bookmarkStart w:id="328" w:name="_Toc475805519"/>
      <w:bookmarkStart w:id="329" w:name="_Toc475914920"/>
      <w:bookmarkStart w:id="330" w:name="_Toc475916392"/>
      <w:bookmarkStart w:id="331" w:name="_Toc475917340"/>
      <w:bookmarkEnd w:id="299"/>
      <w:r w:rsidRPr="006F36DA">
        <w:lastRenderedPageBreak/>
        <w:t>Seznam Příloh</w:t>
      </w:r>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C94493" w:rsidRPr="006F36DA" w:rsidRDefault="00C94493" w:rsidP="004C1DC7">
      <w:pPr>
        <w:suppressAutoHyphens/>
        <w:sectPr w:rsidR="00C94493" w:rsidRPr="006F36DA" w:rsidSect="004F3D3C">
          <w:footerReference w:type="default" r:id="rId47"/>
          <w:pgSz w:w="11907" w:h="16840" w:code="9"/>
          <w:pgMar w:top="1701" w:right="1134" w:bottom="1134" w:left="1134" w:header="851" w:footer="709" w:gutter="851"/>
          <w:cols w:space="708"/>
        </w:sectPr>
      </w:pPr>
    </w:p>
    <w:p w:rsidR="00C94493" w:rsidRDefault="000065B0" w:rsidP="004C1DC7">
      <w:pPr>
        <w:suppressAutoHyphens/>
      </w:pPr>
      <w:r>
        <w:t>P1: konzultace</w:t>
      </w:r>
    </w:p>
    <w:p w:rsidR="000065B0" w:rsidRPr="006F36DA" w:rsidRDefault="00512BE3" w:rsidP="004C1DC7">
      <w:pPr>
        <w:suppressAutoHyphens/>
      </w:pPr>
      <w:r>
        <w:t>P2: CD obsahující práci</w:t>
      </w:r>
    </w:p>
    <w:p w:rsidR="00371DBD" w:rsidRPr="006F36DA" w:rsidRDefault="00202020" w:rsidP="00752EA4">
      <w:pPr>
        <w:pStyle w:val="Title"/>
        <w:suppressAutoHyphens/>
      </w:pPr>
      <w:r>
        <w:lastRenderedPageBreak/>
        <w:t xml:space="preserve">Doklad o </w:t>
      </w:r>
      <w:bookmarkStart w:id="332" w:name="_GoBack"/>
      <w:bookmarkEnd w:id="332"/>
      <w:r>
        <w:t>KONzultaci maturitní práce</w:t>
      </w:r>
      <w:r w:rsidR="00C94493" w:rsidRPr="006F36DA">
        <w:t xml:space="preserve"> </w:t>
      </w:r>
    </w:p>
    <w:tbl>
      <w:tblPr>
        <w:tblStyle w:val="TableGrid"/>
        <w:tblW w:w="0" w:type="auto"/>
        <w:tblLook w:val="04A0" w:firstRow="1" w:lastRow="0" w:firstColumn="1" w:lastColumn="0" w:noHBand="0" w:noVBand="1"/>
      </w:tblPr>
      <w:tblGrid>
        <w:gridCol w:w="2931"/>
        <w:gridCol w:w="2919"/>
        <w:gridCol w:w="2928"/>
      </w:tblGrid>
      <w:tr w:rsidR="00371DBD" w:rsidRPr="006F36DA" w:rsidTr="00752EA4">
        <w:tc>
          <w:tcPr>
            <w:tcW w:w="2976" w:type="dxa"/>
            <w:vAlign w:val="center"/>
          </w:tcPr>
          <w:p w:rsidR="00371DBD" w:rsidRPr="006F36DA" w:rsidRDefault="00371DBD" w:rsidP="00752EA4">
            <w:pPr>
              <w:jc w:val="center"/>
            </w:pPr>
          </w:p>
        </w:tc>
        <w:tc>
          <w:tcPr>
            <w:tcW w:w="2976" w:type="dxa"/>
            <w:vAlign w:val="center"/>
          </w:tcPr>
          <w:p w:rsidR="00371DBD" w:rsidRPr="006F36DA" w:rsidRDefault="00371DBD" w:rsidP="00752EA4">
            <w:pPr>
              <w:spacing w:after="0"/>
              <w:jc w:val="center"/>
            </w:pPr>
            <w:r w:rsidRPr="006F36DA">
              <w:t>Datum</w:t>
            </w:r>
          </w:p>
        </w:tc>
        <w:tc>
          <w:tcPr>
            <w:tcW w:w="2976" w:type="dxa"/>
            <w:vAlign w:val="center"/>
          </w:tcPr>
          <w:p w:rsidR="00371DBD" w:rsidRPr="006F36DA" w:rsidRDefault="00371DBD" w:rsidP="00752EA4">
            <w:pPr>
              <w:spacing w:after="0"/>
              <w:jc w:val="center"/>
            </w:pPr>
            <w:r w:rsidRPr="006F36DA">
              <w:t>Podpis vedoucího práce</w:t>
            </w:r>
          </w:p>
        </w:tc>
      </w:tr>
      <w:tr w:rsidR="00371DBD" w:rsidRPr="006F36DA" w:rsidTr="00752EA4">
        <w:tc>
          <w:tcPr>
            <w:tcW w:w="2976" w:type="dxa"/>
            <w:vAlign w:val="center"/>
          </w:tcPr>
          <w:p w:rsidR="00371DBD" w:rsidRPr="006F36DA" w:rsidRDefault="00371DBD" w:rsidP="00752EA4">
            <w:pPr>
              <w:spacing w:after="0"/>
              <w:jc w:val="left"/>
            </w:pPr>
            <w:r w:rsidRPr="006F36DA">
              <w:t>Konzultace č. 1</w:t>
            </w:r>
          </w:p>
        </w:tc>
        <w:tc>
          <w:tcPr>
            <w:tcW w:w="2976" w:type="dxa"/>
            <w:vAlign w:val="center"/>
          </w:tcPr>
          <w:p w:rsidR="00371DBD" w:rsidRPr="006F36DA" w:rsidRDefault="00371DBD" w:rsidP="00752EA4">
            <w:pPr>
              <w:jc w:val="center"/>
            </w:pPr>
          </w:p>
        </w:tc>
        <w:tc>
          <w:tcPr>
            <w:tcW w:w="2976" w:type="dxa"/>
            <w:vAlign w:val="center"/>
          </w:tcPr>
          <w:p w:rsidR="00371DBD" w:rsidRPr="006F36DA" w:rsidRDefault="00371DBD" w:rsidP="00752EA4">
            <w:pPr>
              <w:jc w:val="center"/>
            </w:pPr>
          </w:p>
        </w:tc>
      </w:tr>
      <w:tr w:rsidR="00371DBD" w:rsidRPr="006F36DA" w:rsidTr="00752EA4">
        <w:tc>
          <w:tcPr>
            <w:tcW w:w="2976" w:type="dxa"/>
            <w:vAlign w:val="center"/>
          </w:tcPr>
          <w:p w:rsidR="00371DBD" w:rsidRPr="006F36DA" w:rsidRDefault="00371DBD" w:rsidP="00752EA4">
            <w:pPr>
              <w:spacing w:after="0"/>
              <w:jc w:val="left"/>
            </w:pPr>
            <w:r w:rsidRPr="006F36DA">
              <w:t>Konzultace č. 2</w:t>
            </w:r>
          </w:p>
        </w:tc>
        <w:tc>
          <w:tcPr>
            <w:tcW w:w="2976" w:type="dxa"/>
            <w:vAlign w:val="center"/>
          </w:tcPr>
          <w:p w:rsidR="00371DBD" w:rsidRPr="006F36DA" w:rsidRDefault="00371DBD" w:rsidP="00752EA4">
            <w:pPr>
              <w:jc w:val="center"/>
            </w:pPr>
          </w:p>
        </w:tc>
        <w:tc>
          <w:tcPr>
            <w:tcW w:w="2976" w:type="dxa"/>
            <w:vAlign w:val="center"/>
          </w:tcPr>
          <w:p w:rsidR="00371DBD" w:rsidRPr="006F36DA" w:rsidRDefault="00371DBD" w:rsidP="00752EA4">
            <w:pPr>
              <w:jc w:val="center"/>
            </w:pPr>
          </w:p>
        </w:tc>
      </w:tr>
    </w:tbl>
    <w:p w:rsidR="00C94493" w:rsidRPr="006F36DA" w:rsidRDefault="00C94493" w:rsidP="00371DBD"/>
    <w:sectPr w:rsidR="00C94493" w:rsidRPr="006F36DA" w:rsidSect="004F3D3C">
      <w:headerReference w:type="default" r:id="rId48"/>
      <w:type w:val="continuous"/>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5426" w:rsidRDefault="00D55426">
      <w:r>
        <w:separator/>
      </w:r>
    </w:p>
    <w:p w:rsidR="00D55426" w:rsidRDefault="00D55426"/>
  </w:endnote>
  <w:endnote w:type="continuationSeparator" w:id="0">
    <w:p w:rsidR="00D55426" w:rsidRDefault="00D55426">
      <w:r>
        <w:continuationSeparator/>
      </w:r>
    </w:p>
    <w:p w:rsidR="00D55426" w:rsidRDefault="00D554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020" w:rsidRDefault="0020202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5426" w:rsidRDefault="00D55426">
      <w:r>
        <w:separator/>
      </w:r>
    </w:p>
    <w:p w:rsidR="00D55426" w:rsidRDefault="00D55426"/>
  </w:footnote>
  <w:footnote w:type="continuationSeparator" w:id="0">
    <w:p w:rsidR="00D55426" w:rsidRDefault="00D55426">
      <w:r>
        <w:continuationSeparator/>
      </w:r>
    </w:p>
    <w:p w:rsidR="00D55426" w:rsidRDefault="00D5542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020" w:rsidRPr="008848C2" w:rsidRDefault="00202020" w:rsidP="008848C2">
    <w:pPr>
      <w:pStyle w:val="BodyText"/>
      <w:pBdr>
        <w:bottom w:val="single" w:sz="4" w:space="1" w:color="auto"/>
      </w:pBdr>
      <w:tabs>
        <w:tab w:val="right" w:pos="8788"/>
      </w:tabs>
      <w:jc w:val="left"/>
    </w:pPr>
    <w:r>
      <w:t>SŠIEŘ Rožnov pod Radhoštěm</w:t>
    </w:r>
    <w:r>
      <w:tab/>
    </w:r>
    <w:r>
      <w:fldChar w:fldCharType="begin"/>
    </w:r>
    <w:r>
      <w:instrText xml:space="preserve"> PAGE </w:instrText>
    </w:r>
    <w:r>
      <w:fldChar w:fldCharType="separate"/>
    </w:r>
    <w:r w:rsidR="00EF4B26">
      <w:rPr>
        <w:noProof/>
      </w:rPr>
      <w:t>30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020" w:rsidRDefault="002020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E759C"/>
    <w:multiLevelType w:val="multilevel"/>
    <w:tmpl w:val="D1CE59E0"/>
    <w:lvl w:ilvl="0">
      <w:start w:val="1"/>
      <w:numFmt w:val="decimal"/>
      <w:pStyle w:val="Heading1"/>
      <w:lvlText w:val="%1"/>
      <w:lvlJc w:val="left"/>
      <w:pPr>
        <w:tabs>
          <w:tab w:val="num" w:pos="432"/>
        </w:tabs>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210F781C"/>
    <w:multiLevelType w:val="hybridMultilevel"/>
    <w:tmpl w:val="5AA85902"/>
    <w:lvl w:ilvl="0" w:tplc="B2D62936">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4D35FCB"/>
    <w:multiLevelType w:val="hybridMultilevel"/>
    <w:tmpl w:val="6D5A75AE"/>
    <w:lvl w:ilvl="0" w:tplc="B2D62936">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C962EDA"/>
    <w:multiLevelType w:val="hybridMultilevel"/>
    <w:tmpl w:val="23D04842"/>
    <w:lvl w:ilvl="0" w:tplc="B2D62936">
      <w:numFmt w:val="bullet"/>
      <w:lvlText w:val="-"/>
      <w:lvlJc w:val="left"/>
      <w:pPr>
        <w:ind w:left="360" w:hanging="360"/>
      </w:pPr>
      <w:rPr>
        <w:rFonts w:ascii="Times New Roman" w:eastAsia="Times New Roman" w:hAnsi="Times New Roman" w:cs="Times New Roman"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39A52B9A"/>
    <w:multiLevelType w:val="hybridMultilevel"/>
    <w:tmpl w:val="7F5676AE"/>
    <w:lvl w:ilvl="0" w:tplc="B2D62936">
      <w:numFmt w:val="bullet"/>
      <w:lvlText w:val="-"/>
      <w:lvlJc w:val="left"/>
      <w:pPr>
        <w:tabs>
          <w:tab w:val="num" w:pos="720"/>
        </w:tabs>
        <w:ind w:left="720" w:hanging="360"/>
      </w:pPr>
      <w:rPr>
        <w:rFonts w:ascii="Times New Roman" w:eastAsia="Times New Roman" w:hAnsi="Times New Roman" w:cs="Times New Roman" w:hint="default"/>
      </w:rPr>
    </w:lvl>
    <w:lvl w:ilvl="1" w:tplc="04050003">
      <w:start w:val="1"/>
      <w:numFmt w:val="bullet"/>
      <w:lvlText w:val="o"/>
      <w:lvlJc w:val="left"/>
      <w:pPr>
        <w:tabs>
          <w:tab w:val="num" w:pos="1440"/>
        </w:tabs>
        <w:ind w:left="1440" w:hanging="360"/>
      </w:pPr>
      <w:rPr>
        <w:rFonts w:ascii="Courier New" w:hAnsi="Courier New" w:cs="Courier New" w:hint="default"/>
      </w:rPr>
    </w:lvl>
    <w:lvl w:ilvl="2" w:tplc="04050005">
      <w:start w:val="1"/>
      <w:numFmt w:val="bullet"/>
      <w:lvlText w:val=""/>
      <w:lvlJc w:val="left"/>
      <w:pPr>
        <w:tabs>
          <w:tab w:val="num" w:pos="2160"/>
        </w:tabs>
        <w:ind w:left="2160" w:hanging="360"/>
      </w:pPr>
      <w:rPr>
        <w:rFonts w:ascii="Wingdings" w:hAnsi="Wingdings" w:hint="default"/>
      </w:rPr>
    </w:lvl>
    <w:lvl w:ilvl="3" w:tplc="04050001">
      <w:start w:val="1"/>
      <w:numFmt w:val="bullet"/>
      <w:lvlText w:val=""/>
      <w:lvlJc w:val="left"/>
      <w:pPr>
        <w:tabs>
          <w:tab w:val="num" w:pos="2880"/>
        </w:tabs>
        <w:ind w:left="2880" w:hanging="360"/>
      </w:pPr>
      <w:rPr>
        <w:rFonts w:ascii="Symbol" w:hAnsi="Symbol" w:hint="default"/>
      </w:rPr>
    </w:lvl>
    <w:lvl w:ilvl="4" w:tplc="04050003">
      <w:start w:val="1"/>
      <w:numFmt w:val="bullet"/>
      <w:lvlText w:val="o"/>
      <w:lvlJc w:val="left"/>
      <w:pPr>
        <w:tabs>
          <w:tab w:val="num" w:pos="3600"/>
        </w:tabs>
        <w:ind w:left="3600" w:hanging="360"/>
      </w:pPr>
      <w:rPr>
        <w:rFonts w:ascii="Courier New" w:hAnsi="Courier New" w:cs="Courier New" w:hint="default"/>
      </w:rPr>
    </w:lvl>
    <w:lvl w:ilvl="5" w:tplc="04050005">
      <w:start w:val="1"/>
      <w:numFmt w:val="bullet"/>
      <w:lvlText w:val=""/>
      <w:lvlJc w:val="left"/>
      <w:pPr>
        <w:tabs>
          <w:tab w:val="num" w:pos="4320"/>
        </w:tabs>
        <w:ind w:left="4320" w:hanging="360"/>
      </w:pPr>
      <w:rPr>
        <w:rFonts w:ascii="Wingdings" w:hAnsi="Wingdings" w:hint="default"/>
      </w:rPr>
    </w:lvl>
    <w:lvl w:ilvl="6" w:tplc="04050001">
      <w:start w:val="1"/>
      <w:numFmt w:val="bullet"/>
      <w:lvlText w:val=""/>
      <w:lvlJc w:val="left"/>
      <w:pPr>
        <w:tabs>
          <w:tab w:val="num" w:pos="5040"/>
        </w:tabs>
        <w:ind w:left="5040" w:hanging="360"/>
      </w:pPr>
      <w:rPr>
        <w:rFonts w:ascii="Symbol" w:hAnsi="Symbol" w:hint="default"/>
      </w:rPr>
    </w:lvl>
    <w:lvl w:ilvl="7" w:tplc="04050003">
      <w:start w:val="1"/>
      <w:numFmt w:val="bullet"/>
      <w:lvlText w:val="o"/>
      <w:lvlJc w:val="left"/>
      <w:pPr>
        <w:tabs>
          <w:tab w:val="num" w:pos="5760"/>
        </w:tabs>
        <w:ind w:left="5760" w:hanging="360"/>
      </w:pPr>
      <w:rPr>
        <w:rFonts w:ascii="Courier New" w:hAnsi="Courier New" w:cs="Courier New" w:hint="default"/>
      </w:rPr>
    </w:lvl>
    <w:lvl w:ilvl="8" w:tplc="0405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4DF61B9"/>
    <w:multiLevelType w:val="hybridMultilevel"/>
    <w:tmpl w:val="57860AF0"/>
    <w:lvl w:ilvl="0" w:tplc="0405000F">
      <w:start w:val="1"/>
      <w:numFmt w:val="decimal"/>
      <w:pStyle w:val="st-slice"/>
      <w:lvlText w:val="%1."/>
      <w:lvlJc w:val="left"/>
      <w:pPr>
        <w:tabs>
          <w:tab w:val="num" w:pos="720"/>
        </w:tabs>
        <w:ind w:left="0" w:firstLine="0"/>
      </w:pPr>
      <w:rPr>
        <w:rFonts w:hint="default"/>
      </w:rPr>
    </w:lvl>
    <w:lvl w:ilvl="1" w:tplc="04050001">
      <w:start w:val="1"/>
      <w:numFmt w:val="bullet"/>
      <w:lvlText w:val=""/>
      <w:lvlJc w:val="left"/>
      <w:pPr>
        <w:tabs>
          <w:tab w:val="num" w:pos="1440"/>
        </w:tabs>
        <w:ind w:left="1440" w:hanging="360"/>
      </w:pPr>
      <w:rPr>
        <w:rFonts w:ascii="Symbol" w:hAnsi="Symbol"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6" w15:restartNumberingAfterBreak="0">
    <w:nsid w:val="75C44299"/>
    <w:multiLevelType w:val="hybridMultilevel"/>
    <w:tmpl w:val="30BE7594"/>
    <w:lvl w:ilvl="0" w:tplc="0405000F">
      <w:start w:val="1"/>
      <w:numFmt w:val="decimal"/>
      <w:lvlText w:val="%1."/>
      <w:lvlJc w:val="left"/>
      <w:pPr>
        <w:ind w:left="808" w:hanging="360"/>
      </w:pPr>
    </w:lvl>
    <w:lvl w:ilvl="1" w:tplc="04050019" w:tentative="1">
      <w:start w:val="1"/>
      <w:numFmt w:val="lowerLetter"/>
      <w:lvlText w:val="%2."/>
      <w:lvlJc w:val="left"/>
      <w:pPr>
        <w:ind w:left="1528" w:hanging="360"/>
      </w:pPr>
    </w:lvl>
    <w:lvl w:ilvl="2" w:tplc="0405001B" w:tentative="1">
      <w:start w:val="1"/>
      <w:numFmt w:val="lowerRoman"/>
      <w:lvlText w:val="%3."/>
      <w:lvlJc w:val="right"/>
      <w:pPr>
        <w:ind w:left="2248" w:hanging="180"/>
      </w:pPr>
    </w:lvl>
    <w:lvl w:ilvl="3" w:tplc="0405000F" w:tentative="1">
      <w:start w:val="1"/>
      <w:numFmt w:val="decimal"/>
      <w:lvlText w:val="%4."/>
      <w:lvlJc w:val="left"/>
      <w:pPr>
        <w:ind w:left="2968" w:hanging="360"/>
      </w:pPr>
    </w:lvl>
    <w:lvl w:ilvl="4" w:tplc="04050019" w:tentative="1">
      <w:start w:val="1"/>
      <w:numFmt w:val="lowerLetter"/>
      <w:lvlText w:val="%5."/>
      <w:lvlJc w:val="left"/>
      <w:pPr>
        <w:ind w:left="3688" w:hanging="360"/>
      </w:pPr>
    </w:lvl>
    <w:lvl w:ilvl="5" w:tplc="0405001B" w:tentative="1">
      <w:start w:val="1"/>
      <w:numFmt w:val="lowerRoman"/>
      <w:lvlText w:val="%6."/>
      <w:lvlJc w:val="right"/>
      <w:pPr>
        <w:ind w:left="4408" w:hanging="180"/>
      </w:pPr>
    </w:lvl>
    <w:lvl w:ilvl="6" w:tplc="0405000F" w:tentative="1">
      <w:start w:val="1"/>
      <w:numFmt w:val="decimal"/>
      <w:lvlText w:val="%7."/>
      <w:lvlJc w:val="left"/>
      <w:pPr>
        <w:ind w:left="5128" w:hanging="360"/>
      </w:pPr>
    </w:lvl>
    <w:lvl w:ilvl="7" w:tplc="04050019" w:tentative="1">
      <w:start w:val="1"/>
      <w:numFmt w:val="lowerLetter"/>
      <w:lvlText w:val="%8."/>
      <w:lvlJc w:val="left"/>
      <w:pPr>
        <w:ind w:left="5848" w:hanging="360"/>
      </w:pPr>
    </w:lvl>
    <w:lvl w:ilvl="8" w:tplc="0405001B" w:tentative="1">
      <w:start w:val="1"/>
      <w:numFmt w:val="lowerRoman"/>
      <w:lvlText w:val="%9."/>
      <w:lvlJc w:val="right"/>
      <w:pPr>
        <w:ind w:left="6568" w:hanging="180"/>
      </w:pPr>
    </w:lvl>
  </w:abstractNum>
  <w:abstractNum w:abstractNumId="7"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8" w15:restartNumberingAfterBreak="0">
    <w:nsid w:val="7FB1749B"/>
    <w:multiLevelType w:val="hybridMultilevel"/>
    <w:tmpl w:val="A5867878"/>
    <w:lvl w:ilvl="0" w:tplc="B2D62936">
      <w:numFmt w:val="bullet"/>
      <w:lvlText w:val="-"/>
      <w:lvlJc w:val="left"/>
      <w:pPr>
        <w:ind w:left="1080" w:hanging="360"/>
      </w:pPr>
      <w:rPr>
        <w:rFonts w:ascii="Times New Roman" w:eastAsia="Times New Roman" w:hAnsi="Times New Roman" w:cs="Times New Roman"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num w:numId="1">
    <w:abstractNumId w:val="7"/>
  </w:num>
  <w:num w:numId="2">
    <w:abstractNumId w:val="0"/>
  </w:num>
  <w:num w:numId="3">
    <w:abstractNumId w:val="5"/>
  </w:num>
  <w:num w:numId="4">
    <w:abstractNumId w:val="4"/>
  </w:num>
  <w:num w:numId="5">
    <w:abstractNumId w:val="1"/>
  </w:num>
  <w:num w:numId="6">
    <w:abstractNumId w:val="2"/>
  </w:num>
  <w:num w:numId="7">
    <w:abstractNumId w:val="8"/>
  </w:num>
  <w:num w:numId="8">
    <w:abstractNumId w:val="3"/>
  </w:num>
  <w:num w:numId="9">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6E4"/>
    <w:rsid w:val="000065B0"/>
    <w:rsid w:val="000065F5"/>
    <w:rsid w:val="0002692C"/>
    <w:rsid w:val="000412C4"/>
    <w:rsid w:val="00045409"/>
    <w:rsid w:val="000455D5"/>
    <w:rsid w:val="00051BFC"/>
    <w:rsid w:val="00077A59"/>
    <w:rsid w:val="00082301"/>
    <w:rsid w:val="000876B7"/>
    <w:rsid w:val="000A6E76"/>
    <w:rsid w:val="000B42F7"/>
    <w:rsid w:val="000C1BF0"/>
    <w:rsid w:val="000D7C9D"/>
    <w:rsid w:val="000E2212"/>
    <w:rsid w:val="000E2F57"/>
    <w:rsid w:val="000E5326"/>
    <w:rsid w:val="00103E00"/>
    <w:rsid w:val="001108C5"/>
    <w:rsid w:val="0014092C"/>
    <w:rsid w:val="00147BF5"/>
    <w:rsid w:val="001546E2"/>
    <w:rsid w:val="00157A48"/>
    <w:rsid w:val="001878F7"/>
    <w:rsid w:val="001A680B"/>
    <w:rsid w:val="001C7796"/>
    <w:rsid w:val="00202020"/>
    <w:rsid w:val="00210CED"/>
    <w:rsid w:val="00232B0B"/>
    <w:rsid w:val="002343FC"/>
    <w:rsid w:val="00237CC2"/>
    <w:rsid w:val="0024600D"/>
    <w:rsid w:val="002857FF"/>
    <w:rsid w:val="00291A3F"/>
    <w:rsid w:val="002B5750"/>
    <w:rsid w:val="002D357A"/>
    <w:rsid w:val="002F2C7A"/>
    <w:rsid w:val="00301715"/>
    <w:rsid w:val="003213C7"/>
    <w:rsid w:val="0032308A"/>
    <w:rsid w:val="00334455"/>
    <w:rsid w:val="00340254"/>
    <w:rsid w:val="00360D81"/>
    <w:rsid w:val="00371DBD"/>
    <w:rsid w:val="00372D7D"/>
    <w:rsid w:val="00373F58"/>
    <w:rsid w:val="00385B2A"/>
    <w:rsid w:val="00390649"/>
    <w:rsid w:val="003A313B"/>
    <w:rsid w:val="003A69DC"/>
    <w:rsid w:val="003A7CC5"/>
    <w:rsid w:val="003B66FF"/>
    <w:rsid w:val="003D7A91"/>
    <w:rsid w:val="003E0B49"/>
    <w:rsid w:val="003E1E24"/>
    <w:rsid w:val="003F0A7F"/>
    <w:rsid w:val="003F4ADE"/>
    <w:rsid w:val="00424225"/>
    <w:rsid w:val="0043762E"/>
    <w:rsid w:val="00444C03"/>
    <w:rsid w:val="004474F0"/>
    <w:rsid w:val="00451CCC"/>
    <w:rsid w:val="00455246"/>
    <w:rsid w:val="004574F9"/>
    <w:rsid w:val="0046062D"/>
    <w:rsid w:val="00466B20"/>
    <w:rsid w:val="00471274"/>
    <w:rsid w:val="00473DB7"/>
    <w:rsid w:val="0049403D"/>
    <w:rsid w:val="004C1DC7"/>
    <w:rsid w:val="004C327C"/>
    <w:rsid w:val="004C4952"/>
    <w:rsid w:val="004D776E"/>
    <w:rsid w:val="004F3612"/>
    <w:rsid w:val="004F3D3C"/>
    <w:rsid w:val="00512BE3"/>
    <w:rsid w:val="0053480C"/>
    <w:rsid w:val="005456C5"/>
    <w:rsid w:val="00545834"/>
    <w:rsid w:val="005536E4"/>
    <w:rsid w:val="00575D70"/>
    <w:rsid w:val="0058654E"/>
    <w:rsid w:val="005912B5"/>
    <w:rsid w:val="005A3404"/>
    <w:rsid w:val="005C4461"/>
    <w:rsid w:val="005C4922"/>
    <w:rsid w:val="005C4A7F"/>
    <w:rsid w:val="005D20A4"/>
    <w:rsid w:val="005D307F"/>
    <w:rsid w:val="005D3AE8"/>
    <w:rsid w:val="005D6C67"/>
    <w:rsid w:val="005E5BB6"/>
    <w:rsid w:val="00606D8E"/>
    <w:rsid w:val="0061444F"/>
    <w:rsid w:val="00614B8F"/>
    <w:rsid w:val="00615D7E"/>
    <w:rsid w:val="00622B08"/>
    <w:rsid w:val="00636DC4"/>
    <w:rsid w:val="00641660"/>
    <w:rsid w:val="0064609F"/>
    <w:rsid w:val="006642EA"/>
    <w:rsid w:val="00691F0A"/>
    <w:rsid w:val="00692DA9"/>
    <w:rsid w:val="006946F0"/>
    <w:rsid w:val="006A4936"/>
    <w:rsid w:val="006A520E"/>
    <w:rsid w:val="006C18B1"/>
    <w:rsid w:val="006C3BBB"/>
    <w:rsid w:val="006E7609"/>
    <w:rsid w:val="006E7BA4"/>
    <w:rsid w:val="006F36DA"/>
    <w:rsid w:val="006F37A5"/>
    <w:rsid w:val="00713F6A"/>
    <w:rsid w:val="00716A51"/>
    <w:rsid w:val="00724EDB"/>
    <w:rsid w:val="007379F5"/>
    <w:rsid w:val="00752EA4"/>
    <w:rsid w:val="007541C5"/>
    <w:rsid w:val="007626B7"/>
    <w:rsid w:val="007642BC"/>
    <w:rsid w:val="00787156"/>
    <w:rsid w:val="007A1C73"/>
    <w:rsid w:val="007A2E7E"/>
    <w:rsid w:val="007B1421"/>
    <w:rsid w:val="007C6348"/>
    <w:rsid w:val="00801E04"/>
    <w:rsid w:val="00811159"/>
    <w:rsid w:val="0083653F"/>
    <w:rsid w:val="00845BE2"/>
    <w:rsid w:val="00846120"/>
    <w:rsid w:val="008515AC"/>
    <w:rsid w:val="0086357D"/>
    <w:rsid w:val="0086600F"/>
    <w:rsid w:val="008848C2"/>
    <w:rsid w:val="00887A95"/>
    <w:rsid w:val="00887E3F"/>
    <w:rsid w:val="008A1836"/>
    <w:rsid w:val="008A3505"/>
    <w:rsid w:val="008B0FC7"/>
    <w:rsid w:val="008B2586"/>
    <w:rsid w:val="008C03B3"/>
    <w:rsid w:val="008D2DC8"/>
    <w:rsid w:val="008D781F"/>
    <w:rsid w:val="00900902"/>
    <w:rsid w:val="00912D07"/>
    <w:rsid w:val="009205DE"/>
    <w:rsid w:val="009277A6"/>
    <w:rsid w:val="00930B07"/>
    <w:rsid w:val="00933F66"/>
    <w:rsid w:val="00934BFA"/>
    <w:rsid w:val="009855BB"/>
    <w:rsid w:val="009914D8"/>
    <w:rsid w:val="00992A87"/>
    <w:rsid w:val="009956E2"/>
    <w:rsid w:val="00995C92"/>
    <w:rsid w:val="009A31AF"/>
    <w:rsid w:val="009A634B"/>
    <w:rsid w:val="009A7A1F"/>
    <w:rsid w:val="009B1AA4"/>
    <w:rsid w:val="009B1F49"/>
    <w:rsid w:val="009D2D2F"/>
    <w:rsid w:val="009E1311"/>
    <w:rsid w:val="00A24523"/>
    <w:rsid w:val="00A30AED"/>
    <w:rsid w:val="00A329F8"/>
    <w:rsid w:val="00A3462A"/>
    <w:rsid w:val="00A35ACB"/>
    <w:rsid w:val="00A42FEC"/>
    <w:rsid w:val="00A50910"/>
    <w:rsid w:val="00A55FE4"/>
    <w:rsid w:val="00A56A91"/>
    <w:rsid w:val="00A751DC"/>
    <w:rsid w:val="00A82100"/>
    <w:rsid w:val="00A82303"/>
    <w:rsid w:val="00AB32AE"/>
    <w:rsid w:val="00AE2BED"/>
    <w:rsid w:val="00AE30A0"/>
    <w:rsid w:val="00AE4C2D"/>
    <w:rsid w:val="00AF6872"/>
    <w:rsid w:val="00B201D5"/>
    <w:rsid w:val="00B26BD4"/>
    <w:rsid w:val="00B35596"/>
    <w:rsid w:val="00B36ADD"/>
    <w:rsid w:val="00B6275E"/>
    <w:rsid w:val="00B630FB"/>
    <w:rsid w:val="00B67D03"/>
    <w:rsid w:val="00B94475"/>
    <w:rsid w:val="00B97BAE"/>
    <w:rsid w:val="00BA3A8F"/>
    <w:rsid w:val="00BA763E"/>
    <w:rsid w:val="00BC7DCC"/>
    <w:rsid w:val="00BE2EF1"/>
    <w:rsid w:val="00C02B37"/>
    <w:rsid w:val="00C042F0"/>
    <w:rsid w:val="00C054D5"/>
    <w:rsid w:val="00C201D9"/>
    <w:rsid w:val="00C27343"/>
    <w:rsid w:val="00C4282A"/>
    <w:rsid w:val="00C74657"/>
    <w:rsid w:val="00C80008"/>
    <w:rsid w:val="00C94493"/>
    <w:rsid w:val="00C95C25"/>
    <w:rsid w:val="00CA01B3"/>
    <w:rsid w:val="00CA7416"/>
    <w:rsid w:val="00CB0451"/>
    <w:rsid w:val="00CD04D2"/>
    <w:rsid w:val="00CE1967"/>
    <w:rsid w:val="00CE2B67"/>
    <w:rsid w:val="00CF42D7"/>
    <w:rsid w:val="00D036EA"/>
    <w:rsid w:val="00D24EC2"/>
    <w:rsid w:val="00D264AF"/>
    <w:rsid w:val="00D34F17"/>
    <w:rsid w:val="00D4079A"/>
    <w:rsid w:val="00D42C20"/>
    <w:rsid w:val="00D55426"/>
    <w:rsid w:val="00D55B25"/>
    <w:rsid w:val="00D66A0A"/>
    <w:rsid w:val="00D672D2"/>
    <w:rsid w:val="00D672DC"/>
    <w:rsid w:val="00D75CA5"/>
    <w:rsid w:val="00D95059"/>
    <w:rsid w:val="00DA0E82"/>
    <w:rsid w:val="00DA58E2"/>
    <w:rsid w:val="00DB6104"/>
    <w:rsid w:val="00DC1656"/>
    <w:rsid w:val="00DC4179"/>
    <w:rsid w:val="00DD033F"/>
    <w:rsid w:val="00DD3B9D"/>
    <w:rsid w:val="00E31F66"/>
    <w:rsid w:val="00E42830"/>
    <w:rsid w:val="00E46945"/>
    <w:rsid w:val="00E46B5C"/>
    <w:rsid w:val="00E47BB5"/>
    <w:rsid w:val="00E532DA"/>
    <w:rsid w:val="00E65805"/>
    <w:rsid w:val="00E7132C"/>
    <w:rsid w:val="00E72B6F"/>
    <w:rsid w:val="00E7317C"/>
    <w:rsid w:val="00E8068B"/>
    <w:rsid w:val="00E8328D"/>
    <w:rsid w:val="00E8774D"/>
    <w:rsid w:val="00E94764"/>
    <w:rsid w:val="00EA3A1B"/>
    <w:rsid w:val="00EA4EC3"/>
    <w:rsid w:val="00EB3D69"/>
    <w:rsid w:val="00EF4B26"/>
    <w:rsid w:val="00EF7567"/>
    <w:rsid w:val="00F0023C"/>
    <w:rsid w:val="00F0723E"/>
    <w:rsid w:val="00F07632"/>
    <w:rsid w:val="00F20436"/>
    <w:rsid w:val="00F21ACF"/>
    <w:rsid w:val="00F21E52"/>
    <w:rsid w:val="00F321BB"/>
    <w:rsid w:val="00F606B9"/>
    <w:rsid w:val="00F65ED0"/>
    <w:rsid w:val="00F82069"/>
    <w:rsid w:val="00F838F0"/>
    <w:rsid w:val="00FA1279"/>
    <w:rsid w:val="00FB3298"/>
    <w:rsid w:val="00FC2719"/>
    <w:rsid w:val="00FC330D"/>
    <w:rsid w:val="00FC78A8"/>
    <w:rsid w:val="00FD5144"/>
    <w:rsid w:val="00FD580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329A7B8-9F0C-4663-82B0-B002C3151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360" w:lineRule="auto"/>
      <w:jc w:val="both"/>
    </w:pPr>
    <w:rPr>
      <w:sz w:val="24"/>
      <w:szCs w:val="24"/>
    </w:rPr>
  </w:style>
  <w:style w:type="paragraph" w:styleId="Heading1">
    <w:name w:val="heading 1"/>
    <w:basedOn w:val="Normal"/>
    <w:next w:val="Normal"/>
    <w:qFormat/>
    <w:pPr>
      <w:keepNext/>
      <w:pageBreakBefore/>
      <w:numPr>
        <w:numId w:val="2"/>
      </w:numPr>
      <w:tabs>
        <w:tab w:val="left" w:pos="567"/>
      </w:tabs>
      <w:jc w:val="left"/>
      <w:outlineLvl w:val="0"/>
    </w:pPr>
    <w:rPr>
      <w:b/>
      <w:bCs/>
      <w:caps/>
      <w:kern w:val="28"/>
      <w:sz w:val="28"/>
      <w:szCs w:val="28"/>
    </w:rPr>
  </w:style>
  <w:style w:type="paragraph" w:styleId="Heading2">
    <w:name w:val="heading 2"/>
    <w:basedOn w:val="Normal"/>
    <w:next w:val="Normal"/>
    <w:qFormat/>
    <w:pPr>
      <w:keepNext/>
      <w:numPr>
        <w:ilvl w:val="1"/>
        <w:numId w:val="2"/>
      </w:numPr>
      <w:tabs>
        <w:tab w:val="left" w:pos="851"/>
      </w:tabs>
      <w:spacing w:before="240"/>
      <w:jc w:val="left"/>
      <w:outlineLvl w:val="1"/>
    </w:pPr>
    <w:rPr>
      <w:b/>
      <w:bCs/>
      <w:sz w:val="28"/>
      <w:szCs w:val="28"/>
    </w:rPr>
  </w:style>
  <w:style w:type="paragraph" w:styleId="Heading3">
    <w:name w:val="heading 3"/>
    <w:basedOn w:val="Normal"/>
    <w:next w:val="Normal"/>
    <w:qFormat/>
    <w:pPr>
      <w:keepNext/>
      <w:numPr>
        <w:ilvl w:val="2"/>
        <w:numId w:val="2"/>
      </w:numPr>
      <w:tabs>
        <w:tab w:val="left" w:pos="1134"/>
      </w:tabs>
      <w:spacing w:before="240"/>
      <w:jc w:val="left"/>
      <w:outlineLvl w:val="2"/>
    </w:pPr>
    <w:rPr>
      <w:b/>
      <w:bCs/>
    </w:rPr>
  </w:style>
  <w:style w:type="paragraph" w:styleId="Heading4">
    <w:name w:val="heading 4"/>
    <w:basedOn w:val="Normal"/>
    <w:next w:val="Normal"/>
    <w:qFormat/>
    <w:pPr>
      <w:keepNext/>
      <w:numPr>
        <w:ilvl w:val="3"/>
        <w:numId w:val="2"/>
      </w:numPr>
      <w:spacing w:before="240"/>
      <w:jc w:val="left"/>
      <w:outlineLvl w:val="3"/>
    </w:pPr>
    <w:rPr>
      <w:b/>
      <w:bCs/>
      <w:i/>
      <w:iCs/>
    </w:rPr>
  </w:style>
  <w:style w:type="paragraph" w:styleId="Heading5">
    <w:name w:val="heading 5"/>
    <w:aliases w:val="Nepoužívaný 5"/>
    <w:basedOn w:val="Normal"/>
    <w:next w:val="Normal"/>
    <w:qFormat/>
    <w:pPr>
      <w:numPr>
        <w:ilvl w:val="4"/>
        <w:numId w:val="2"/>
      </w:numPr>
      <w:spacing w:before="240"/>
      <w:outlineLvl w:val="4"/>
    </w:pPr>
  </w:style>
  <w:style w:type="paragraph" w:styleId="Heading6">
    <w:name w:val="heading 6"/>
    <w:aliases w:val="Nepoužívaný 6"/>
    <w:basedOn w:val="Normal"/>
    <w:next w:val="Normal"/>
    <w:qFormat/>
    <w:pPr>
      <w:numPr>
        <w:ilvl w:val="5"/>
        <w:numId w:val="2"/>
      </w:numPr>
      <w:spacing w:before="240" w:after="60"/>
      <w:outlineLvl w:val="5"/>
    </w:pPr>
    <w:rPr>
      <w:i/>
      <w:iCs/>
      <w:sz w:val="22"/>
      <w:szCs w:val="22"/>
    </w:rPr>
  </w:style>
  <w:style w:type="paragraph" w:styleId="Heading7">
    <w:name w:val="heading 7"/>
    <w:aliases w:val="Nepoužívaný 7"/>
    <w:basedOn w:val="Normal"/>
    <w:next w:val="Normal"/>
    <w:qFormat/>
    <w:pPr>
      <w:numPr>
        <w:ilvl w:val="6"/>
        <w:numId w:val="2"/>
      </w:numPr>
      <w:spacing w:before="240" w:after="60"/>
      <w:outlineLvl w:val="6"/>
    </w:pPr>
  </w:style>
  <w:style w:type="paragraph" w:styleId="Heading8">
    <w:name w:val="heading 8"/>
    <w:aliases w:val="Nepoužívaný 8"/>
    <w:basedOn w:val="Normal"/>
    <w:next w:val="Normal"/>
    <w:qFormat/>
    <w:pPr>
      <w:numPr>
        <w:ilvl w:val="7"/>
        <w:numId w:val="2"/>
      </w:numPr>
      <w:spacing w:before="240" w:after="60"/>
      <w:outlineLvl w:val="7"/>
    </w:pPr>
    <w:rPr>
      <w:i/>
      <w:iCs/>
    </w:rPr>
  </w:style>
  <w:style w:type="paragraph" w:styleId="Heading9">
    <w:name w:val="heading 9"/>
    <w:aliases w:val="Nepoužívaný 9"/>
    <w:basedOn w:val="Normal"/>
    <w:next w:val="Normal"/>
    <w:qFormat/>
    <w:pPr>
      <w:numPr>
        <w:ilvl w:val="8"/>
        <w:numId w:val="2"/>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0455D5"/>
    <w:pPr>
      <w:tabs>
        <w:tab w:val="left" w:pos="720"/>
        <w:tab w:val="right" w:leader="dot" w:pos="8778"/>
      </w:tabs>
      <w:spacing w:after="0"/>
      <w:ind w:left="240"/>
      <w:jc w:val="left"/>
    </w:pPr>
    <w:rPr>
      <w:rFonts w:asciiTheme="minorHAnsi" w:hAnsiTheme="minorHAnsi"/>
      <w:smallCaps/>
      <w:sz w:val="20"/>
      <w:szCs w:val="20"/>
    </w:rPr>
  </w:style>
  <w:style w:type="paragraph" w:styleId="TOC1">
    <w:name w:val="toc 1"/>
    <w:basedOn w:val="Normal"/>
    <w:next w:val="Normal"/>
    <w:autoRedefine/>
    <w:uiPriority w:val="39"/>
    <w:pPr>
      <w:spacing w:before="120"/>
      <w:jc w:val="left"/>
    </w:pPr>
    <w:rPr>
      <w:rFonts w:asciiTheme="minorHAnsi" w:hAnsiTheme="minorHAnsi"/>
      <w:b/>
      <w:bCs/>
      <w:caps/>
      <w:sz w:val="20"/>
      <w:szCs w:val="20"/>
    </w:rPr>
  </w:style>
  <w:style w:type="paragraph" w:styleId="TOC3">
    <w:name w:val="toc 3"/>
    <w:basedOn w:val="Normal"/>
    <w:next w:val="Normal"/>
    <w:autoRedefine/>
    <w:uiPriority w:val="39"/>
    <w:pPr>
      <w:spacing w:after="0"/>
      <w:ind w:left="480"/>
      <w:jc w:val="left"/>
    </w:pPr>
    <w:rPr>
      <w:rFonts w:asciiTheme="minorHAnsi" w:hAnsiTheme="minorHAnsi"/>
      <w:i/>
      <w:iCs/>
      <w:sz w:val="20"/>
      <w:szCs w:val="20"/>
    </w:rPr>
  </w:style>
  <w:style w:type="paragraph" w:styleId="Caption">
    <w:name w:val="caption"/>
    <w:aliases w:val="Obrázek"/>
    <w:basedOn w:val="Literatura"/>
    <w:next w:val="Normal"/>
    <w:qFormat/>
    <w:pPr>
      <w:ind w:firstLine="0"/>
      <w:jc w:val="center"/>
    </w:pPr>
  </w:style>
  <w:style w:type="paragraph" w:customStyle="1" w:styleId="Literatura">
    <w:name w:val="Literatura"/>
    <w:basedOn w:val="Normal"/>
    <w:pPr>
      <w:tabs>
        <w:tab w:val="right" w:pos="709"/>
        <w:tab w:val="left" w:pos="851"/>
      </w:tabs>
      <w:spacing w:before="60" w:after="60"/>
      <w:ind w:left="851" w:hanging="851"/>
    </w:pPr>
  </w:style>
  <w:style w:type="paragraph" w:customStyle="1" w:styleId="Rovnice">
    <w:name w:val="Rovnice"/>
    <w:basedOn w:val="Normal"/>
    <w:pPr>
      <w:tabs>
        <w:tab w:val="center" w:pos="4253"/>
        <w:tab w:val="right" w:pos="8505"/>
      </w:tabs>
    </w:pPr>
    <w:rPr>
      <w:bCs/>
      <w:iCs/>
    </w:rPr>
  </w:style>
  <w:style w:type="paragraph" w:styleId="TableofFigures">
    <w:name w:val="table of figures"/>
    <w:basedOn w:val="Normal"/>
    <w:next w:val="Normal"/>
    <w:uiPriority w:val="99"/>
    <w:pPr>
      <w:tabs>
        <w:tab w:val="right" w:leader="dot" w:pos="8789"/>
      </w:tabs>
      <w:spacing w:after="0"/>
      <w:ind w:left="567" w:right="567" w:hanging="567"/>
    </w:pPr>
    <w:rPr>
      <w:noProof/>
    </w:rPr>
  </w:style>
  <w:style w:type="paragraph" w:customStyle="1" w:styleId="Nadpis">
    <w:name w:val="Nadpis"/>
    <w:basedOn w:val="Normal"/>
    <w:next w:val="Normal"/>
    <w:pPr>
      <w:pageBreakBefore/>
      <w:jc w:val="left"/>
      <w:outlineLvl w:val="0"/>
    </w:pPr>
    <w:rPr>
      <w:b/>
      <w:bCs/>
      <w:caps/>
      <w:sz w:val="28"/>
      <w:szCs w:val="28"/>
    </w:rPr>
  </w:style>
  <w:style w:type="paragraph" w:customStyle="1" w:styleId="Ploha">
    <w:name w:val="Příloha"/>
    <w:basedOn w:val="Normal"/>
    <w:pPr>
      <w:spacing w:before="60"/>
      <w:ind w:left="851" w:hanging="851"/>
    </w:pPr>
  </w:style>
  <w:style w:type="paragraph" w:customStyle="1" w:styleId="Popisky">
    <w:name w:val="Popisky"/>
    <w:basedOn w:val="Caption"/>
    <w:next w:val="Normal"/>
    <w:pPr>
      <w:tabs>
        <w:tab w:val="clear" w:pos="709"/>
        <w:tab w:val="clear" w:pos="851"/>
      </w:tabs>
      <w:spacing w:before="120" w:after="120"/>
      <w:ind w:hanging="851"/>
    </w:pPr>
    <w:rPr>
      <w:i/>
    </w:rPr>
  </w:style>
  <w:style w:type="paragraph" w:styleId="BodyText">
    <w:name w:val="Body Text"/>
    <w:basedOn w:val="Normal"/>
    <w:pPr>
      <w:spacing w:before="60" w:after="60" w:line="240" w:lineRule="auto"/>
      <w:jc w:val="center"/>
    </w:pPr>
    <w:rPr>
      <w:b/>
      <w:bCs/>
    </w:rPr>
  </w:style>
  <w:style w:type="paragraph" w:styleId="Title">
    <w:name w:val="Title"/>
    <w:basedOn w:val="Normal"/>
    <w:next w:val="Normal"/>
    <w:qFormat/>
    <w:pPr>
      <w:pageBreakBefore/>
      <w:jc w:val="left"/>
    </w:pPr>
    <w:rPr>
      <w:b/>
      <w:bCs/>
      <w:caps/>
      <w:kern w:val="28"/>
      <w:sz w:val="28"/>
      <w:szCs w:val="28"/>
    </w:rPr>
  </w:style>
  <w:style w:type="paragraph" w:customStyle="1" w:styleId="Tabulka">
    <w:name w:val="Tabulka"/>
    <w:basedOn w:val="Caption"/>
    <w:next w:val="Normal"/>
    <w:pPr>
      <w:ind w:left="567" w:hanging="567"/>
      <w:jc w:val="left"/>
    </w:pPr>
  </w:style>
  <w:style w:type="character" w:styleId="Hyperlink">
    <w:name w:val="Hyperlink"/>
    <w:uiPriority w:val="99"/>
    <w:rPr>
      <w:color w:val="auto"/>
      <w:u w:val="none"/>
    </w:rPr>
  </w:style>
  <w:style w:type="paragraph" w:customStyle="1" w:styleId="Bezodstavce">
    <w:name w:val="Bez odstavce"/>
    <w:basedOn w:val="Normal"/>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Program">
    <w:name w:val="Program"/>
    <w:basedOn w:val="Normal"/>
    <w:next w:val="Normal"/>
    <w:pPr>
      <w:numPr>
        <w:numId w:val="1"/>
      </w:numPr>
      <w:spacing w:line="240" w:lineRule="auto"/>
      <w:jc w:val="left"/>
    </w:pPr>
    <w:rPr>
      <w:rFonts w:ascii="Courier New" w:hAnsi="Courier New"/>
      <w:sz w:val="20"/>
    </w:rPr>
  </w:style>
  <w:style w:type="paragraph" w:customStyle="1" w:styleId="st">
    <w:name w:val="Část"/>
    <w:basedOn w:val="Nadpis"/>
    <w:next w:val="Normal"/>
    <w:pPr>
      <w:spacing w:before="6000" w:after="0"/>
      <w:jc w:val="center"/>
    </w:pPr>
    <w:rPr>
      <w:sz w:val="36"/>
    </w:rPr>
  </w:style>
  <w:style w:type="character" w:styleId="Strong">
    <w:name w:val="Strong"/>
    <w:qFormat/>
    <w:rPr>
      <w:b/>
      <w:bCs/>
    </w:rPr>
  </w:style>
  <w:style w:type="character" w:styleId="Emphasis">
    <w:name w:val="Emphasis"/>
    <w:qFormat/>
    <w:rPr>
      <w:i/>
      <w:iCs/>
    </w:rPr>
  </w:style>
  <w:style w:type="paragraph" w:styleId="BodyTextIndent">
    <w:name w:val="Body Text Indent"/>
    <w:basedOn w:val="Normal"/>
  </w:style>
  <w:style w:type="paragraph" w:styleId="TOC4">
    <w:name w:val="toc 4"/>
    <w:basedOn w:val="Normal"/>
    <w:next w:val="Normal"/>
    <w:autoRedefine/>
    <w:uiPriority w:val="39"/>
    <w:pPr>
      <w:spacing w:after="0"/>
      <w:ind w:left="720"/>
      <w:jc w:val="left"/>
    </w:pPr>
    <w:rPr>
      <w:rFonts w:asciiTheme="minorHAnsi" w:hAnsiTheme="minorHAnsi"/>
      <w:sz w:val="18"/>
      <w:szCs w:val="18"/>
    </w:rPr>
  </w:style>
  <w:style w:type="paragraph" w:styleId="TOC5">
    <w:name w:val="toc 5"/>
    <w:basedOn w:val="Normal"/>
    <w:next w:val="Normal"/>
    <w:autoRedefine/>
    <w:semiHidden/>
    <w:pPr>
      <w:spacing w:after="0"/>
      <w:ind w:left="960"/>
      <w:jc w:val="left"/>
    </w:pPr>
    <w:rPr>
      <w:rFonts w:asciiTheme="minorHAnsi" w:hAnsiTheme="minorHAnsi"/>
      <w:sz w:val="18"/>
      <w:szCs w:val="18"/>
    </w:rPr>
  </w:style>
  <w:style w:type="paragraph" w:styleId="TOC6">
    <w:name w:val="toc 6"/>
    <w:basedOn w:val="Normal"/>
    <w:next w:val="Normal"/>
    <w:autoRedefine/>
    <w:semiHidden/>
    <w:pPr>
      <w:spacing w:after="0"/>
      <w:ind w:left="1200"/>
      <w:jc w:val="left"/>
    </w:pPr>
    <w:rPr>
      <w:rFonts w:asciiTheme="minorHAnsi" w:hAnsiTheme="minorHAnsi"/>
      <w:sz w:val="18"/>
      <w:szCs w:val="18"/>
    </w:rPr>
  </w:style>
  <w:style w:type="paragraph" w:styleId="TOC7">
    <w:name w:val="toc 7"/>
    <w:basedOn w:val="Normal"/>
    <w:next w:val="Normal"/>
    <w:autoRedefine/>
    <w:semiHidden/>
    <w:pPr>
      <w:spacing w:after="0"/>
      <w:ind w:left="1440"/>
      <w:jc w:val="left"/>
    </w:pPr>
    <w:rPr>
      <w:rFonts w:asciiTheme="minorHAnsi" w:hAnsiTheme="minorHAnsi"/>
      <w:sz w:val="18"/>
      <w:szCs w:val="18"/>
    </w:rPr>
  </w:style>
  <w:style w:type="paragraph" w:styleId="TOC8">
    <w:name w:val="toc 8"/>
    <w:basedOn w:val="Normal"/>
    <w:next w:val="Normal"/>
    <w:autoRedefine/>
    <w:semiHidden/>
    <w:pPr>
      <w:spacing w:after="0"/>
      <w:ind w:left="1680"/>
      <w:jc w:val="left"/>
    </w:pPr>
    <w:rPr>
      <w:rFonts w:asciiTheme="minorHAnsi" w:hAnsiTheme="minorHAnsi"/>
      <w:sz w:val="18"/>
      <w:szCs w:val="18"/>
    </w:rPr>
  </w:style>
  <w:style w:type="paragraph" w:styleId="TOC9">
    <w:name w:val="toc 9"/>
    <w:basedOn w:val="Normal"/>
    <w:next w:val="Normal"/>
    <w:autoRedefine/>
    <w:semiHidden/>
    <w:pPr>
      <w:spacing w:after="0"/>
      <w:ind w:left="1920"/>
      <w:jc w:val="left"/>
    </w:pPr>
    <w:rPr>
      <w:rFonts w:asciiTheme="minorHAnsi" w:hAnsiTheme="minorHAnsi"/>
      <w:sz w:val="18"/>
      <w:szCs w:val="18"/>
    </w:rPr>
  </w:style>
  <w:style w:type="character" w:styleId="CommentReference">
    <w:name w:val="annotation reference"/>
    <w:semiHidden/>
    <w:rPr>
      <w:sz w:val="16"/>
      <w:szCs w:val="16"/>
    </w:rPr>
  </w:style>
  <w:style w:type="paragraph" w:customStyle="1" w:styleId="Nadpis-Obsah">
    <w:name w:val="Nadpis-Obsah"/>
    <w:basedOn w:val="Nadpis"/>
    <w:next w:val="Normal"/>
    <w:pPr>
      <w:pageBreakBefore w:val="0"/>
    </w:pPr>
  </w:style>
  <w:style w:type="paragraph" w:styleId="CommentText">
    <w:name w:val="annotation text"/>
    <w:basedOn w:val="Normal"/>
    <w:semiHidden/>
    <w:rPr>
      <w:sz w:val="20"/>
      <w:szCs w:val="20"/>
    </w:rPr>
  </w:style>
  <w:style w:type="paragraph" w:customStyle="1" w:styleId="st-slice">
    <w:name w:val="Část-číslice"/>
    <w:basedOn w:val="st"/>
    <w:pPr>
      <w:numPr>
        <w:numId w:val="3"/>
      </w:numPr>
    </w:pPr>
  </w:style>
  <w:style w:type="paragraph" w:customStyle="1" w:styleId="Rozvrendokumentu">
    <w:name w:val="Rozvržení dokumentu"/>
    <w:basedOn w:val="Normal"/>
    <w:semiHidden/>
    <w:pPr>
      <w:shd w:val="clear" w:color="auto" w:fill="000080"/>
    </w:pPr>
    <w:rPr>
      <w:rFonts w:ascii="Tahoma" w:hAnsi="Tahoma" w:cs="Tahoma"/>
    </w:rPr>
  </w:style>
  <w:style w:type="character" w:styleId="FollowedHyperlink">
    <w:name w:val="FollowedHyperlink"/>
    <w:rPr>
      <w:color w:val="800080"/>
      <w:u w:val="single"/>
    </w:rPr>
  </w:style>
  <w:style w:type="paragraph" w:styleId="ListContinue">
    <w:name w:val="List Continue"/>
    <w:basedOn w:val="Normal"/>
    <w:pPr>
      <w:ind w:left="283"/>
    </w:pPr>
  </w:style>
  <w:style w:type="paragraph" w:styleId="BodyText2">
    <w:name w:val="Body Text 2"/>
    <w:basedOn w:val="Normal"/>
  </w:style>
  <w:style w:type="character" w:customStyle="1" w:styleId="Pokec">
    <w:name w:val="Pokec"/>
    <w:rPr>
      <w:color w:val="FF0000"/>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styleId="BodyText3">
    <w:name w:val="Body Text 3"/>
    <w:basedOn w:val="Normal"/>
    <w:pPr>
      <w:jc w:val="left"/>
    </w:pPr>
    <w:rPr>
      <w:sz w:val="20"/>
    </w:rPr>
  </w:style>
  <w:style w:type="character" w:styleId="PageNumber">
    <w:name w:val="page number"/>
    <w:basedOn w:val="DefaultParagraphFont"/>
    <w:rsid w:val="004F3D3C"/>
  </w:style>
  <w:style w:type="paragraph" w:styleId="BalloonText">
    <w:name w:val="Balloon Text"/>
    <w:basedOn w:val="Normal"/>
    <w:link w:val="BalloonTextChar"/>
    <w:uiPriority w:val="99"/>
    <w:semiHidden/>
    <w:unhideWhenUsed/>
    <w:rsid w:val="00A821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2100"/>
    <w:rPr>
      <w:rFonts w:ascii="Tahoma" w:hAnsi="Tahoma" w:cs="Tahoma"/>
      <w:sz w:val="16"/>
      <w:szCs w:val="16"/>
    </w:rPr>
  </w:style>
  <w:style w:type="table" w:styleId="TableGrid">
    <w:name w:val="Table Grid"/>
    <w:basedOn w:val="TableNormal"/>
    <w:uiPriority w:val="59"/>
    <w:rsid w:val="00371D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7343"/>
    <w:pPr>
      <w:ind w:left="720"/>
      <w:contextualSpacing/>
    </w:pPr>
  </w:style>
  <w:style w:type="paragraph" w:styleId="TOCHeading">
    <w:name w:val="TOC Heading"/>
    <w:basedOn w:val="Heading1"/>
    <w:next w:val="Normal"/>
    <w:uiPriority w:val="39"/>
    <w:unhideWhenUsed/>
    <w:qFormat/>
    <w:rsid w:val="006F37A5"/>
    <w:pPr>
      <w:keepLines/>
      <w:pageBreakBefore w:val="0"/>
      <w:numPr>
        <w:numId w:val="0"/>
      </w:numPr>
      <w:tabs>
        <w:tab w:val="clear" w:pos="567"/>
      </w:tabs>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286412">
      <w:bodyDiv w:val="1"/>
      <w:marLeft w:val="0"/>
      <w:marRight w:val="0"/>
      <w:marTop w:val="0"/>
      <w:marBottom w:val="0"/>
      <w:divBdr>
        <w:top w:val="none" w:sz="0" w:space="0" w:color="auto"/>
        <w:left w:val="none" w:sz="0" w:space="0" w:color="auto"/>
        <w:bottom w:val="none" w:sz="0" w:space="0" w:color="auto"/>
        <w:right w:val="none" w:sz="0" w:space="0" w:color="auto"/>
      </w:divBdr>
    </w:div>
    <w:div w:id="548763022">
      <w:bodyDiv w:val="1"/>
      <w:marLeft w:val="0"/>
      <w:marRight w:val="0"/>
      <w:marTop w:val="0"/>
      <w:marBottom w:val="0"/>
      <w:divBdr>
        <w:top w:val="none" w:sz="0" w:space="0" w:color="auto"/>
        <w:left w:val="none" w:sz="0" w:space="0" w:color="auto"/>
        <w:bottom w:val="none" w:sz="0" w:space="0" w:color="auto"/>
        <w:right w:val="none" w:sz="0" w:space="0" w:color="auto"/>
      </w:divBdr>
    </w:div>
    <w:div w:id="725107002">
      <w:bodyDiv w:val="1"/>
      <w:marLeft w:val="0"/>
      <w:marRight w:val="0"/>
      <w:marTop w:val="0"/>
      <w:marBottom w:val="0"/>
      <w:divBdr>
        <w:top w:val="none" w:sz="0" w:space="0" w:color="auto"/>
        <w:left w:val="none" w:sz="0" w:space="0" w:color="auto"/>
        <w:bottom w:val="none" w:sz="0" w:space="0" w:color="auto"/>
        <w:right w:val="none" w:sz="0" w:space="0" w:color="auto"/>
      </w:divBdr>
    </w:div>
    <w:div w:id="899251828">
      <w:bodyDiv w:val="1"/>
      <w:marLeft w:val="0"/>
      <w:marRight w:val="0"/>
      <w:marTop w:val="0"/>
      <w:marBottom w:val="0"/>
      <w:divBdr>
        <w:top w:val="none" w:sz="0" w:space="0" w:color="auto"/>
        <w:left w:val="none" w:sz="0" w:space="0" w:color="auto"/>
        <w:bottom w:val="none" w:sz="0" w:space="0" w:color="auto"/>
        <w:right w:val="none" w:sz="0" w:space="0" w:color="auto"/>
      </w:divBdr>
    </w:div>
    <w:div w:id="966550154">
      <w:bodyDiv w:val="1"/>
      <w:marLeft w:val="0"/>
      <w:marRight w:val="0"/>
      <w:marTop w:val="0"/>
      <w:marBottom w:val="0"/>
      <w:divBdr>
        <w:top w:val="none" w:sz="0" w:space="0" w:color="auto"/>
        <w:left w:val="none" w:sz="0" w:space="0" w:color="auto"/>
        <w:bottom w:val="none" w:sz="0" w:space="0" w:color="auto"/>
        <w:right w:val="none" w:sz="0" w:space="0" w:color="auto"/>
      </w:divBdr>
    </w:div>
    <w:div w:id="1023440038">
      <w:bodyDiv w:val="1"/>
      <w:marLeft w:val="0"/>
      <w:marRight w:val="0"/>
      <w:marTop w:val="0"/>
      <w:marBottom w:val="0"/>
      <w:divBdr>
        <w:top w:val="none" w:sz="0" w:space="0" w:color="auto"/>
        <w:left w:val="none" w:sz="0" w:space="0" w:color="auto"/>
        <w:bottom w:val="none" w:sz="0" w:space="0" w:color="auto"/>
        <w:right w:val="none" w:sz="0" w:space="0" w:color="auto"/>
      </w:divBdr>
    </w:div>
    <w:div w:id="1045252063">
      <w:bodyDiv w:val="1"/>
      <w:marLeft w:val="0"/>
      <w:marRight w:val="0"/>
      <w:marTop w:val="0"/>
      <w:marBottom w:val="0"/>
      <w:divBdr>
        <w:top w:val="none" w:sz="0" w:space="0" w:color="auto"/>
        <w:left w:val="none" w:sz="0" w:space="0" w:color="auto"/>
        <w:bottom w:val="none" w:sz="0" w:space="0" w:color="auto"/>
        <w:right w:val="none" w:sz="0" w:space="0" w:color="auto"/>
      </w:divBdr>
    </w:div>
    <w:div w:id="1227255598">
      <w:bodyDiv w:val="1"/>
      <w:marLeft w:val="0"/>
      <w:marRight w:val="0"/>
      <w:marTop w:val="0"/>
      <w:marBottom w:val="0"/>
      <w:divBdr>
        <w:top w:val="none" w:sz="0" w:space="0" w:color="auto"/>
        <w:left w:val="none" w:sz="0" w:space="0" w:color="auto"/>
        <w:bottom w:val="none" w:sz="0" w:space="0" w:color="auto"/>
        <w:right w:val="none" w:sz="0" w:space="0" w:color="auto"/>
      </w:divBdr>
    </w:div>
    <w:div w:id="1293828065">
      <w:bodyDiv w:val="1"/>
      <w:marLeft w:val="0"/>
      <w:marRight w:val="0"/>
      <w:marTop w:val="0"/>
      <w:marBottom w:val="0"/>
      <w:divBdr>
        <w:top w:val="none" w:sz="0" w:space="0" w:color="auto"/>
        <w:left w:val="none" w:sz="0" w:space="0" w:color="auto"/>
        <w:bottom w:val="none" w:sz="0" w:space="0" w:color="auto"/>
        <w:right w:val="none" w:sz="0" w:space="0" w:color="auto"/>
      </w:divBdr>
    </w:div>
    <w:div w:id="1577939401">
      <w:bodyDiv w:val="1"/>
      <w:marLeft w:val="0"/>
      <w:marRight w:val="0"/>
      <w:marTop w:val="0"/>
      <w:marBottom w:val="0"/>
      <w:divBdr>
        <w:top w:val="none" w:sz="0" w:space="0" w:color="auto"/>
        <w:left w:val="none" w:sz="0" w:space="0" w:color="auto"/>
        <w:bottom w:val="none" w:sz="0" w:space="0" w:color="auto"/>
        <w:right w:val="none" w:sz="0" w:space="0" w:color="auto"/>
      </w:divBdr>
    </w:div>
    <w:div w:id="1859543929">
      <w:bodyDiv w:val="1"/>
      <w:marLeft w:val="0"/>
      <w:marRight w:val="0"/>
      <w:marTop w:val="0"/>
      <w:marBottom w:val="0"/>
      <w:divBdr>
        <w:top w:val="none" w:sz="0" w:space="0" w:color="auto"/>
        <w:left w:val="none" w:sz="0" w:space="0" w:color="auto"/>
        <w:bottom w:val="none" w:sz="0" w:space="0" w:color="auto"/>
        <w:right w:val="none" w:sz="0" w:space="0" w:color="auto"/>
      </w:divBdr>
    </w:div>
    <w:div w:id="1862889850">
      <w:bodyDiv w:val="1"/>
      <w:marLeft w:val="0"/>
      <w:marRight w:val="0"/>
      <w:marTop w:val="0"/>
      <w:marBottom w:val="0"/>
      <w:divBdr>
        <w:top w:val="none" w:sz="0" w:space="0" w:color="auto"/>
        <w:left w:val="none" w:sz="0" w:space="0" w:color="auto"/>
        <w:bottom w:val="none" w:sz="0" w:space="0" w:color="auto"/>
        <w:right w:val="none" w:sz="0" w:space="0" w:color="auto"/>
      </w:divBdr>
    </w:div>
    <w:div w:id="2058897997">
      <w:bodyDiv w:val="1"/>
      <w:marLeft w:val="0"/>
      <w:marRight w:val="0"/>
      <w:marTop w:val="0"/>
      <w:marBottom w:val="0"/>
      <w:divBdr>
        <w:top w:val="none" w:sz="0" w:space="0" w:color="auto"/>
        <w:left w:val="none" w:sz="0" w:space="0" w:color="auto"/>
        <w:bottom w:val="none" w:sz="0" w:space="0" w:color="auto"/>
        <w:right w:val="none" w:sz="0" w:space="0" w:color="auto"/>
      </w:divBdr>
    </w:div>
    <w:div w:id="21265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Adam\Desktop\Dokumentace.docx" TargetMode="External"/><Relationship Id="rId21" Type="http://schemas.openxmlformats.org/officeDocument/2006/relationships/image" Target="media/image13.png"/><Relationship Id="rId34" Type="http://schemas.openxmlformats.org/officeDocument/2006/relationships/hyperlink" Target="file:///C:\Users\Adam\Desktop\Dokumentace.docx" TargetMode="External"/><Relationship Id="rId42" Type="http://schemas.openxmlformats.org/officeDocument/2006/relationships/hyperlink" Target="file:///C:\Users\Adam\Desktop\Dokumentace.docx"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hyperlink" Target="file:///C:\Users\Adam\Desktop\Dokumentace.docx" TargetMode="External"/><Relationship Id="rId37" Type="http://schemas.openxmlformats.org/officeDocument/2006/relationships/hyperlink" Target="file:///C:\Users\Adam\Desktop\Dokumentace.docx" TargetMode="External"/><Relationship Id="rId40" Type="http://schemas.openxmlformats.org/officeDocument/2006/relationships/hyperlink" Target="file:///C:\Users\Adam\Desktop\Dokumentace.docx" TargetMode="External"/><Relationship Id="rId45" Type="http://schemas.openxmlformats.org/officeDocument/2006/relationships/hyperlink" Target="file:///C:\Users\Adam\Desktop\Dokumentace.doc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file:///C:\Users\Adam\Desktop\Dokumentace.docx" TargetMode="External"/><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file:///C:\Users\Adam\Desktop\Dokumentace.docx" TargetMode="External"/><Relationship Id="rId44" Type="http://schemas.openxmlformats.org/officeDocument/2006/relationships/hyperlink" Target="file:///C:\Users\Adam\Desktop\Dokumentace.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Users\Adam\Desktop\Dokumentace.docx" TargetMode="External"/><Relationship Id="rId35" Type="http://schemas.openxmlformats.org/officeDocument/2006/relationships/hyperlink" Target="file:///C:\Users\Adam\Desktop\Dokumentace.docx" TargetMode="External"/><Relationship Id="rId43" Type="http://schemas.openxmlformats.org/officeDocument/2006/relationships/hyperlink" Target="file:///C:\Users\Adam\Desktop\Dokumentace.docx" TargetMode="External"/><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file:///C:\Users\Adam\Desktop\Dokumentace.docx" TargetMode="External"/><Relationship Id="rId38" Type="http://schemas.openxmlformats.org/officeDocument/2006/relationships/hyperlink" Target="file:///C:\Users\Adam\Desktop\Dokumentace.docx" TargetMode="External"/><Relationship Id="rId46" Type="http://schemas.openxmlformats.org/officeDocument/2006/relationships/hyperlink" Target="file:///C:\Users\Adam\Desktop\Dokumentace.docx" TargetMode="External"/><Relationship Id="rId20" Type="http://schemas.openxmlformats.org/officeDocument/2006/relationships/image" Target="media/image12.png"/><Relationship Id="rId41" Type="http://schemas.openxmlformats.org/officeDocument/2006/relationships/hyperlink" Target="file:///C:\Users\Adam\Desktop\Dokumentace.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Materi&#225;ly%20S&#352;IE&#344;\diplomov&#225;%20pr&#225;ce\Diplomov&#225;%20pr&#225;ce.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DFCE6E-106A-412E-9A4A-ED286F902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Diplomová práce</Template>
  <TotalTime>2696</TotalTime>
  <Pages>1</Pages>
  <Words>3173</Words>
  <Characters>18724</Characters>
  <Application>Microsoft Office Word</Application>
  <DocSecurity>0</DocSecurity>
  <Lines>156</Lines>
  <Paragraphs>43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 Diplomová práce (ft)</vt:lpstr>
      <vt:lpstr>Šablona -- Diplomová práce (ft)</vt:lpstr>
    </vt:vector>
  </TitlesOfParts>
  <Company>FaME UTB ve Zlíně</Company>
  <LinksUpToDate>false</LinksUpToDate>
  <CharactersWithSpaces>21854</CharactersWithSpaces>
  <SharedDoc>false</SharedDoc>
  <HLinks>
    <vt:vector size="378" baseType="variant">
      <vt:variant>
        <vt:i4>1376312</vt:i4>
      </vt:variant>
      <vt:variant>
        <vt:i4>358</vt:i4>
      </vt:variant>
      <vt:variant>
        <vt:i4>0</vt:i4>
      </vt:variant>
      <vt:variant>
        <vt:i4>5</vt:i4>
      </vt:variant>
      <vt:variant>
        <vt:lpwstr/>
      </vt:variant>
      <vt:variant>
        <vt:lpwstr>_Toc384478861</vt:lpwstr>
      </vt:variant>
      <vt:variant>
        <vt:i4>1376312</vt:i4>
      </vt:variant>
      <vt:variant>
        <vt:i4>352</vt:i4>
      </vt:variant>
      <vt:variant>
        <vt:i4>0</vt:i4>
      </vt:variant>
      <vt:variant>
        <vt:i4>5</vt:i4>
      </vt:variant>
      <vt:variant>
        <vt:lpwstr/>
      </vt:variant>
      <vt:variant>
        <vt:lpwstr>_Toc384478860</vt:lpwstr>
      </vt:variant>
      <vt:variant>
        <vt:i4>1441848</vt:i4>
      </vt:variant>
      <vt:variant>
        <vt:i4>346</vt:i4>
      </vt:variant>
      <vt:variant>
        <vt:i4>0</vt:i4>
      </vt:variant>
      <vt:variant>
        <vt:i4>5</vt:i4>
      </vt:variant>
      <vt:variant>
        <vt:lpwstr/>
      </vt:variant>
      <vt:variant>
        <vt:lpwstr>_Toc384478859</vt:lpwstr>
      </vt:variant>
      <vt:variant>
        <vt:i4>1441848</vt:i4>
      </vt:variant>
      <vt:variant>
        <vt:i4>340</vt:i4>
      </vt:variant>
      <vt:variant>
        <vt:i4>0</vt:i4>
      </vt:variant>
      <vt:variant>
        <vt:i4>5</vt:i4>
      </vt:variant>
      <vt:variant>
        <vt:lpwstr/>
      </vt:variant>
      <vt:variant>
        <vt:lpwstr>_Toc384478858</vt:lpwstr>
      </vt:variant>
      <vt:variant>
        <vt:i4>1441848</vt:i4>
      </vt:variant>
      <vt:variant>
        <vt:i4>334</vt:i4>
      </vt:variant>
      <vt:variant>
        <vt:i4>0</vt:i4>
      </vt:variant>
      <vt:variant>
        <vt:i4>5</vt:i4>
      </vt:variant>
      <vt:variant>
        <vt:lpwstr/>
      </vt:variant>
      <vt:variant>
        <vt:lpwstr>_Toc384478857</vt:lpwstr>
      </vt:variant>
      <vt:variant>
        <vt:i4>1441848</vt:i4>
      </vt:variant>
      <vt:variant>
        <vt:i4>328</vt:i4>
      </vt:variant>
      <vt:variant>
        <vt:i4>0</vt:i4>
      </vt:variant>
      <vt:variant>
        <vt:i4>5</vt:i4>
      </vt:variant>
      <vt:variant>
        <vt:lpwstr/>
      </vt:variant>
      <vt:variant>
        <vt:lpwstr>_Toc384478856</vt:lpwstr>
      </vt:variant>
      <vt:variant>
        <vt:i4>1441848</vt:i4>
      </vt:variant>
      <vt:variant>
        <vt:i4>322</vt:i4>
      </vt:variant>
      <vt:variant>
        <vt:i4>0</vt:i4>
      </vt:variant>
      <vt:variant>
        <vt:i4>5</vt:i4>
      </vt:variant>
      <vt:variant>
        <vt:lpwstr/>
      </vt:variant>
      <vt:variant>
        <vt:lpwstr>_Toc384478855</vt:lpwstr>
      </vt:variant>
      <vt:variant>
        <vt:i4>1441848</vt:i4>
      </vt:variant>
      <vt:variant>
        <vt:i4>316</vt:i4>
      </vt:variant>
      <vt:variant>
        <vt:i4>0</vt:i4>
      </vt:variant>
      <vt:variant>
        <vt:i4>5</vt:i4>
      </vt:variant>
      <vt:variant>
        <vt:lpwstr/>
      </vt:variant>
      <vt:variant>
        <vt:lpwstr>_Toc384478854</vt:lpwstr>
      </vt:variant>
      <vt:variant>
        <vt:i4>1441848</vt:i4>
      </vt:variant>
      <vt:variant>
        <vt:i4>310</vt:i4>
      </vt:variant>
      <vt:variant>
        <vt:i4>0</vt:i4>
      </vt:variant>
      <vt:variant>
        <vt:i4>5</vt:i4>
      </vt:variant>
      <vt:variant>
        <vt:lpwstr/>
      </vt:variant>
      <vt:variant>
        <vt:lpwstr>_Toc384478853</vt:lpwstr>
      </vt:variant>
      <vt:variant>
        <vt:i4>1441848</vt:i4>
      </vt:variant>
      <vt:variant>
        <vt:i4>304</vt:i4>
      </vt:variant>
      <vt:variant>
        <vt:i4>0</vt:i4>
      </vt:variant>
      <vt:variant>
        <vt:i4>5</vt:i4>
      </vt:variant>
      <vt:variant>
        <vt:lpwstr/>
      </vt:variant>
      <vt:variant>
        <vt:lpwstr>_Toc384478852</vt:lpwstr>
      </vt:variant>
      <vt:variant>
        <vt:i4>1441848</vt:i4>
      </vt:variant>
      <vt:variant>
        <vt:i4>298</vt:i4>
      </vt:variant>
      <vt:variant>
        <vt:i4>0</vt:i4>
      </vt:variant>
      <vt:variant>
        <vt:i4>5</vt:i4>
      </vt:variant>
      <vt:variant>
        <vt:lpwstr/>
      </vt:variant>
      <vt:variant>
        <vt:lpwstr>_Toc384478851</vt:lpwstr>
      </vt:variant>
      <vt:variant>
        <vt:i4>1441848</vt:i4>
      </vt:variant>
      <vt:variant>
        <vt:i4>292</vt:i4>
      </vt:variant>
      <vt:variant>
        <vt:i4>0</vt:i4>
      </vt:variant>
      <vt:variant>
        <vt:i4>5</vt:i4>
      </vt:variant>
      <vt:variant>
        <vt:lpwstr/>
      </vt:variant>
      <vt:variant>
        <vt:lpwstr>_Toc384478850</vt:lpwstr>
      </vt:variant>
      <vt:variant>
        <vt:i4>1507384</vt:i4>
      </vt:variant>
      <vt:variant>
        <vt:i4>286</vt:i4>
      </vt:variant>
      <vt:variant>
        <vt:i4>0</vt:i4>
      </vt:variant>
      <vt:variant>
        <vt:i4>5</vt:i4>
      </vt:variant>
      <vt:variant>
        <vt:lpwstr/>
      </vt:variant>
      <vt:variant>
        <vt:lpwstr>_Toc384478849</vt:lpwstr>
      </vt:variant>
      <vt:variant>
        <vt:i4>1507384</vt:i4>
      </vt:variant>
      <vt:variant>
        <vt:i4>280</vt:i4>
      </vt:variant>
      <vt:variant>
        <vt:i4>0</vt:i4>
      </vt:variant>
      <vt:variant>
        <vt:i4>5</vt:i4>
      </vt:variant>
      <vt:variant>
        <vt:lpwstr/>
      </vt:variant>
      <vt:variant>
        <vt:lpwstr>_Toc384478848</vt:lpwstr>
      </vt:variant>
      <vt:variant>
        <vt:i4>1507384</vt:i4>
      </vt:variant>
      <vt:variant>
        <vt:i4>274</vt:i4>
      </vt:variant>
      <vt:variant>
        <vt:i4>0</vt:i4>
      </vt:variant>
      <vt:variant>
        <vt:i4>5</vt:i4>
      </vt:variant>
      <vt:variant>
        <vt:lpwstr/>
      </vt:variant>
      <vt:variant>
        <vt:lpwstr>_Toc384478847</vt:lpwstr>
      </vt:variant>
      <vt:variant>
        <vt:i4>1507384</vt:i4>
      </vt:variant>
      <vt:variant>
        <vt:i4>268</vt:i4>
      </vt:variant>
      <vt:variant>
        <vt:i4>0</vt:i4>
      </vt:variant>
      <vt:variant>
        <vt:i4>5</vt:i4>
      </vt:variant>
      <vt:variant>
        <vt:lpwstr/>
      </vt:variant>
      <vt:variant>
        <vt:lpwstr>_Toc384478846</vt:lpwstr>
      </vt:variant>
      <vt:variant>
        <vt:i4>1507384</vt:i4>
      </vt:variant>
      <vt:variant>
        <vt:i4>262</vt:i4>
      </vt:variant>
      <vt:variant>
        <vt:i4>0</vt:i4>
      </vt:variant>
      <vt:variant>
        <vt:i4>5</vt:i4>
      </vt:variant>
      <vt:variant>
        <vt:lpwstr/>
      </vt:variant>
      <vt:variant>
        <vt:lpwstr>_Toc384478845</vt:lpwstr>
      </vt:variant>
      <vt:variant>
        <vt:i4>1507384</vt:i4>
      </vt:variant>
      <vt:variant>
        <vt:i4>256</vt:i4>
      </vt:variant>
      <vt:variant>
        <vt:i4>0</vt:i4>
      </vt:variant>
      <vt:variant>
        <vt:i4>5</vt:i4>
      </vt:variant>
      <vt:variant>
        <vt:lpwstr/>
      </vt:variant>
      <vt:variant>
        <vt:lpwstr>_Toc384478844</vt:lpwstr>
      </vt:variant>
      <vt:variant>
        <vt:i4>1572864</vt:i4>
      </vt:variant>
      <vt:variant>
        <vt:i4>251</vt:i4>
      </vt:variant>
      <vt:variant>
        <vt:i4>0</vt:i4>
      </vt:variant>
      <vt:variant>
        <vt:i4>5</vt:i4>
      </vt:variant>
      <vt:variant>
        <vt:lpwstr>http://www.roznovskastredni.cz/maturitni-prace.php</vt:lpwstr>
      </vt:variant>
      <vt:variant>
        <vt:lpwstr>eop</vt:lpwstr>
      </vt:variant>
      <vt:variant>
        <vt:i4>8192124</vt:i4>
      </vt:variant>
      <vt:variant>
        <vt:i4>248</vt:i4>
      </vt:variant>
      <vt:variant>
        <vt:i4>0</vt:i4>
      </vt:variant>
      <vt:variant>
        <vt:i4>5</vt:i4>
      </vt:variant>
      <vt:variant>
        <vt:lpwstr>http://www.roznovskastredni.cz/matprac/</vt:lpwstr>
      </vt:variant>
      <vt:variant>
        <vt:lpwstr/>
      </vt:variant>
      <vt:variant>
        <vt:i4>8192124</vt:i4>
      </vt:variant>
      <vt:variant>
        <vt:i4>245</vt:i4>
      </vt:variant>
      <vt:variant>
        <vt:i4>0</vt:i4>
      </vt:variant>
      <vt:variant>
        <vt:i4>5</vt:i4>
      </vt:variant>
      <vt:variant>
        <vt:lpwstr>http://www.roznovskastredni.cz/matprac/</vt:lpwstr>
      </vt:variant>
      <vt:variant>
        <vt:lpwstr/>
      </vt:variant>
      <vt:variant>
        <vt:i4>917616</vt:i4>
      </vt:variant>
      <vt:variant>
        <vt:i4>242</vt:i4>
      </vt:variant>
      <vt:variant>
        <vt:i4>0</vt:i4>
      </vt:variant>
      <vt:variant>
        <vt:i4>5</vt:i4>
      </vt:variant>
      <vt:variant>
        <vt:lpwstr>http://www.roznovskastredni.cz/dwnl/MP_O1.doc</vt:lpwstr>
      </vt:variant>
      <vt:variant>
        <vt:lpwstr/>
      </vt:variant>
      <vt:variant>
        <vt:i4>7667747</vt:i4>
      </vt:variant>
      <vt:variant>
        <vt:i4>239</vt:i4>
      </vt:variant>
      <vt:variant>
        <vt:i4>0</vt:i4>
      </vt:variant>
      <vt:variant>
        <vt:i4>5</vt:i4>
      </vt:variant>
      <vt:variant>
        <vt:lpwstr>http://www.roznovskastredni.cz/</vt:lpwstr>
      </vt:variant>
      <vt:variant>
        <vt:lpwstr/>
      </vt:variant>
      <vt:variant>
        <vt:i4>8192124</vt:i4>
      </vt:variant>
      <vt:variant>
        <vt:i4>236</vt:i4>
      </vt:variant>
      <vt:variant>
        <vt:i4>0</vt:i4>
      </vt:variant>
      <vt:variant>
        <vt:i4>5</vt:i4>
      </vt:variant>
      <vt:variant>
        <vt:lpwstr>http://www.roznovskastredni.cz/matprac/</vt:lpwstr>
      </vt:variant>
      <vt:variant>
        <vt:lpwstr/>
      </vt:variant>
      <vt:variant>
        <vt:i4>8192124</vt:i4>
      </vt:variant>
      <vt:variant>
        <vt:i4>233</vt:i4>
      </vt:variant>
      <vt:variant>
        <vt:i4>0</vt:i4>
      </vt:variant>
      <vt:variant>
        <vt:i4>5</vt:i4>
      </vt:variant>
      <vt:variant>
        <vt:lpwstr>http://www.roznovskastredni.cz/matprac</vt:lpwstr>
      </vt:variant>
      <vt:variant>
        <vt:lpwstr/>
      </vt:variant>
      <vt:variant>
        <vt:i4>1441849</vt:i4>
      </vt:variant>
      <vt:variant>
        <vt:i4>226</vt:i4>
      </vt:variant>
      <vt:variant>
        <vt:i4>0</vt:i4>
      </vt:variant>
      <vt:variant>
        <vt:i4>5</vt:i4>
      </vt:variant>
      <vt:variant>
        <vt:lpwstr/>
      </vt:variant>
      <vt:variant>
        <vt:lpwstr>_Toc384667880</vt:lpwstr>
      </vt:variant>
      <vt:variant>
        <vt:i4>1638457</vt:i4>
      </vt:variant>
      <vt:variant>
        <vt:i4>220</vt:i4>
      </vt:variant>
      <vt:variant>
        <vt:i4>0</vt:i4>
      </vt:variant>
      <vt:variant>
        <vt:i4>5</vt:i4>
      </vt:variant>
      <vt:variant>
        <vt:lpwstr/>
      </vt:variant>
      <vt:variant>
        <vt:lpwstr>_Toc384667879</vt:lpwstr>
      </vt:variant>
      <vt:variant>
        <vt:i4>1638457</vt:i4>
      </vt:variant>
      <vt:variant>
        <vt:i4>214</vt:i4>
      </vt:variant>
      <vt:variant>
        <vt:i4>0</vt:i4>
      </vt:variant>
      <vt:variant>
        <vt:i4>5</vt:i4>
      </vt:variant>
      <vt:variant>
        <vt:lpwstr/>
      </vt:variant>
      <vt:variant>
        <vt:lpwstr>_Toc384667878</vt:lpwstr>
      </vt:variant>
      <vt:variant>
        <vt:i4>1638457</vt:i4>
      </vt:variant>
      <vt:variant>
        <vt:i4>208</vt:i4>
      </vt:variant>
      <vt:variant>
        <vt:i4>0</vt:i4>
      </vt:variant>
      <vt:variant>
        <vt:i4>5</vt:i4>
      </vt:variant>
      <vt:variant>
        <vt:lpwstr/>
      </vt:variant>
      <vt:variant>
        <vt:lpwstr>_Toc384667877</vt:lpwstr>
      </vt:variant>
      <vt:variant>
        <vt:i4>1638457</vt:i4>
      </vt:variant>
      <vt:variant>
        <vt:i4>202</vt:i4>
      </vt:variant>
      <vt:variant>
        <vt:i4>0</vt:i4>
      </vt:variant>
      <vt:variant>
        <vt:i4>5</vt:i4>
      </vt:variant>
      <vt:variant>
        <vt:lpwstr/>
      </vt:variant>
      <vt:variant>
        <vt:lpwstr>_Toc384667876</vt:lpwstr>
      </vt:variant>
      <vt:variant>
        <vt:i4>1638457</vt:i4>
      </vt:variant>
      <vt:variant>
        <vt:i4>196</vt:i4>
      </vt:variant>
      <vt:variant>
        <vt:i4>0</vt:i4>
      </vt:variant>
      <vt:variant>
        <vt:i4>5</vt:i4>
      </vt:variant>
      <vt:variant>
        <vt:lpwstr/>
      </vt:variant>
      <vt:variant>
        <vt:lpwstr>_Toc384667875</vt:lpwstr>
      </vt:variant>
      <vt:variant>
        <vt:i4>1638457</vt:i4>
      </vt:variant>
      <vt:variant>
        <vt:i4>190</vt:i4>
      </vt:variant>
      <vt:variant>
        <vt:i4>0</vt:i4>
      </vt:variant>
      <vt:variant>
        <vt:i4>5</vt:i4>
      </vt:variant>
      <vt:variant>
        <vt:lpwstr/>
      </vt:variant>
      <vt:variant>
        <vt:lpwstr>_Toc384667874</vt:lpwstr>
      </vt:variant>
      <vt:variant>
        <vt:i4>1638457</vt:i4>
      </vt:variant>
      <vt:variant>
        <vt:i4>184</vt:i4>
      </vt:variant>
      <vt:variant>
        <vt:i4>0</vt:i4>
      </vt:variant>
      <vt:variant>
        <vt:i4>5</vt:i4>
      </vt:variant>
      <vt:variant>
        <vt:lpwstr/>
      </vt:variant>
      <vt:variant>
        <vt:lpwstr>_Toc384667873</vt:lpwstr>
      </vt:variant>
      <vt:variant>
        <vt:i4>1638457</vt:i4>
      </vt:variant>
      <vt:variant>
        <vt:i4>178</vt:i4>
      </vt:variant>
      <vt:variant>
        <vt:i4>0</vt:i4>
      </vt:variant>
      <vt:variant>
        <vt:i4>5</vt:i4>
      </vt:variant>
      <vt:variant>
        <vt:lpwstr/>
      </vt:variant>
      <vt:variant>
        <vt:lpwstr>_Toc384667872</vt:lpwstr>
      </vt:variant>
      <vt:variant>
        <vt:i4>1638457</vt:i4>
      </vt:variant>
      <vt:variant>
        <vt:i4>172</vt:i4>
      </vt:variant>
      <vt:variant>
        <vt:i4>0</vt:i4>
      </vt:variant>
      <vt:variant>
        <vt:i4>5</vt:i4>
      </vt:variant>
      <vt:variant>
        <vt:lpwstr/>
      </vt:variant>
      <vt:variant>
        <vt:lpwstr>_Toc384667871</vt:lpwstr>
      </vt:variant>
      <vt:variant>
        <vt:i4>1638457</vt:i4>
      </vt:variant>
      <vt:variant>
        <vt:i4>166</vt:i4>
      </vt:variant>
      <vt:variant>
        <vt:i4>0</vt:i4>
      </vt:variant>
      <vt:variant>
        <vt:i4>5</vt:i4>
      </vt:variant>
      <vt:variant>
        <vt:lpwstr/>
      </vt:variant>
      <vt:variant>
        <vt:lpwstr>_Toc384667870</vt:lpwstr>
      </vt:variant>
      <vt:variant>
        <vt:i4>1572921</vt:i4>
      </vt:variant>
      <vt:variant>
        <vt:i4>160</vt:i4>
      </vt:variant>
      <vt:variant>
        <vt:i4>0</vt:i4>
      </vt:variant>
      <vt:variant>
        <vt:i4>5</vt:i4>
      </vt:variant>
      <vt:variant>
        <vt:lpwstr/>
      </vt:variant>
      <vt:variant>
        <vt:lpwstr>_Toc384667869</vt:lpwstr>
      </vt:variant>
      <vt:variant>
        <vt:i4>1572921</vt:i4>
      </vt:variant>
      <vt:variant>
        <vt:i4>154</vt:i4>
      </vt:variant>
      <vt:variant>
        <vt:i4>0</vt:i4>
      </vt:variant>
      <vt:variant>
        <vt:i4>5</vt:i4>
      </vt:variant>
      <vt:variant>
        <vt:lpwstr/>
      </vt:variant>
      <vt:variant>
        <vt:lpwstr>_Toc384667868</vt:lpwstr>
      </vt:variant>
      <vt:variant>
        <vt:i4>1572921</vt:i4>
      </vt:variant>
      <vt:variant>
        <vt:i4>148</vt:i4>
      </vt:variant>
      <vt:variant>
        <vt:i4>0</vt:i4>
      </vt:variant>
      <vt:variant>
        <vt:i4>5</vt:i4>
      </vt:variant>
      <vt:variant>
        <vt:lpwstr/>
      </vt:variant>
      <vt:variant>
        <vt:lpwstr>_Toc384667867</vt:lpwstr>
      </vt:variant>
      <vt:variant>
        <vt:i4>1572921</vt:i4>
      </vt:variant>
      <vt:variant>
        <vt:i4>142</vt:i4>
      </vt:variant>
      <vt:variant>
        <vt:i4>0</vt:i4>
      </vt:variant>
      <vt:variant>
        <vt:i4>5</vt:i4>
      </vt:variant>
      <vt:variant>
        <vt:lpwstr/>
      </vt:variant>
      <vt:variant>
        <vt:lpwstr>_Toc384667866</vt:lpwstr>
      </vt:variant>
      <vt:variant>
        <vt:i4>1572921</vt:i4>
      </vt:variant>
      <vt:variant>
        <vt:i4>136</vt:i4>
      </vt:variant>
      <vt:variant>
        <vt:i4>0</vt:i4>
      </vt:variant>
      <vt:variant>
        <vt:i4>5</vt:i4>
      </vt:variant>
      <vt:variant>
        <vt:lpwstr/>
      </vt:variant>
      <vt:variant>
        <vt:lpwstr>_Toc384667865</vt:lpwstr>
      </vt:variant>
      <vt:variant>
        <vt:i4>1572921</vt:i4>
      </vt:variant>
      <vt:variant>
        <vt:i4>130</vt:i4>
      </vt:variant>
      <vt:variant>
        <vt:i4>0</vt:i4>
      </vt:variant>
      <vt:variant>
        <vt:i4>5</vt:i4>
      </vt:variant>
      <vt:variant>
        <vt:lpwstr/>
      </vt:variant>
      <vt:variant>
        <vt:lpwstr>_Toc384667864</vt:lpwstr>
      </vt:variant>
      <vt:variant>
        <vt:i4>1572921</vt:i4>
      </vt:variant>
      <vt:variant>
        <vt:i4>124</vt:i4>
      </vt:variant>
      <vt:variant>
        <vt:i4>0</vt:i4>
      </vt:variant>
      <vt:variant>
        <vt:i4>5</vt:i4>
      </vt:variant>
      <vt:variant>
        <vt:lpwstr/>
      </vt:variant>
      <vt:variant>
        <vt:lpwstr>_Toc384667863</vt:lpwstr>
      </vt:variant>
      <vt:variant>
        <vt:i4>1572921</vt:i4>
      </vt:variant>
      <vt:variant>
        <vt:i4>118</vt:i4>
      </vt:variant>
      <vt:variant>
        <vt:i4>0</vt:i4>
      </vt:variant>
      <vt:variant>
        <vt:i4>5</vt:i4>
      </vt:variant>
      <vt:variant>
        <vt:lpwstr/>
      </vt:variant>
      <vt:variant>
        <vt:lpwstr>_Toc384667862</vt:lpwstr>
      </vt:variant>
      <vt:variant>
        <vt:i4>1572921</vt:i4>
      </vt:variant>
      <vt:variant>
        <vt:i4>112</vt:i4>
      </vt:variant>
      <vt:variant>
        <vt:i4>0</vt:i4>
      </vt:variant>
      <vt:variant>
        <vt:i4>5</vt:i4>
      </vt:variant>
      <vt:variant>
        <vt:lpwstr/>
      </vt:variant>
      <vt:variant>
        <vt:lpwstr>_Toc384667861</vt:lpwstr>
      </vt:variant>
      <vt:variant>
        <vt:i4>1572921</vt:i4>
      </vt:variant>
      <vt:variant>
        <vt:i4>106</vt:i4>
      </vt:variant>
      <vt:variant>
        <vt:i4>0</vt:i4>
      </vt:variant>
      <vt:variant>
        <vt:i4>5</vt:i4>
      </vt:variant>
      <vt:variant>
        <vt:lpwstr/>
      </vt:variant>
      <vt:variant>
        <vt:lpwstr>_Toc384667860</vt:lpwstr>
      </vt:variant>
      <vt:variant>
        <vt:i4>1769529</vt:i4>
      </vt:variant>
      <vt:variant>
        <vt:i4>100</vt:i4>
      </vt:variant>
      <vt:variant>
        <vt:i4>0</vt:i4>
      </vt:variant>
      <vt:variant>
        <vt:i4>5</vt:i4>
      </vt:variant>
      <vt:variant>
        <vt:lpwstr/>
      </vt:variant>
      <vt:variant>
        <vt:lpwstr>_Toc384667859</vt:lpwstr>
      </vt:variant>
      <vt:variant>
        <vt:i4>1769529</vt:i4>
      </vt:variant>
      <vt:variant>
        <vt:i4>94</vt:i4>
      </vt:variant>
      <vt:variant>
        <vt:i4>0</vt:i4>
      </vt:variant>
      <vt:variant>
        <vt:i4>5</vt:i4>
      </vt:variant>
      <vt:variant>
        <vt:lpwstr/>
      </vt:variant>
      <vt:variant>
        <vt:lpwstr>_Toc384667858</vt:lpwstr>
      </vt:variant>
      <vt:variant>
        <vt:i4>1769529</vt:i4>
      </vt:variant>
      <vt:variant>
        <vt:i4>88</vt:i4>
      </vt:variant>
      <vt:variant>
        <vt:i4>0</vt:i4>
      </vt:variant>
      <vt:variant>
        <vt:i4>5</vt:i4>
      </vt:variant>
      <vt:variant>
        <vt:lpwstr/>
      </vt:variant>
      <vt:variant>
        <vt:lpwstr>_Toc384667857</vt:lpwstr>
      </vt:variant>
      <vt:variant>
        <vt:i4>1769529</vt:i4>
      </vt:variant>
      <vt:variant>
        <vt:i4>82</vt:i4>
      </vt:variant>
      <vt:variant>
        <vt:i4>0</vt:i4>
      </vt:variant>
      <vt:variant>
        <vt:i4>5</vt:i4>
      </vt:variant>
      <vt:variant>
        <vt:lpwstr/>
      </vt:variant>
      <vt:variant>
        <vt:lpwstr>_Toc384667856</vt:lpwstr>
      </vt:variant>
      <vt:variant>
        <vt:i4>1769529</vt:i4>
      </vt:variant>
      <vt:variant>
        <vt:i4>76</vt:i4>
      </vt:variant>
      <vt:variant>
        <vt:i4>0</vt:i4>
      </vt:variant>
      <vt:variant>
        <vt:i4>5</vt:i4>
      </vt:variant>
      <vt:variant>
        <vt:lpwstr/>
      </vt:variant>
      <vt:variant>
        <vt:lpwstr>_Toc384667855</vt:lpwstr>
      </vt:variant>
      <vt:variant>
        <vt:i4>1769529</vt:i4>
      </vt:variant>
      <vt:variant>
        <vt:i4>70</vt:i4>
      </vt:variant>
      <vt:variant>
        <vt:i4>0</vt:i4>
      </vt:variant>
      <vt:variant>
        <vt:i4>5</vt:i4>
      </vt:variant>
      <vt:variant>
        <vt:lpwstr/>
      </vt:variant>
      <vt:variant>
        <vt:lpwstr>_Toc384667854</vt:lpwstr>
      </vt:variant>
      <vt:variant>
        <vt:i4>1769529</vt:i4>
      </vt:variant>
      <vt:variant>
        <vt:i4>64</vt:i4>
      </vt:variant>
      <vt:variant>
        <vt:i4>0</vt:i4>
      </vt:variant>
      <vt:variant>
        <vt:i4>5</vt:i4>
      </vt:variant>
      <vt:variant>
        <vt:lpwstr/>
      </vt:variant>
      <vt:variant>
        <vt:lpwstr>_Toc384667853</vt:lpwstr>
      </vt:variant>
      <vt:variant>
        <vt:i4>1769529</vt:i4>
      </vt:variant>
      <vt:variant>
        <vt:i4>58</vt:i4>
      </vt:variant>
      <vt:variant>
        <vt:i4>0</vt:i4>
      </vt:variant>
      <vt:variant>
        <vt:i4>5</vt:i4>
      </vt:variant>
      <vt:variant>
        <vt:lpwstr/>
      </vt:variant>
      <vt:variant>
        <vt:lpwstr>_Toc384667852</vt:lpwstr>
      </vt:variant>
      <vt:variant>
        <vt:i4>1769529</vt:i4>
      </vt:variant>
      <vt:variant>
        <vt:i4>52</vt:i4>
      </vt:variant>
      <vt:variant>
        <vt:i4>0</vt:i4>
      </vt:variant>
      <vt:variant>
        <vt:i4>5</vt:i4>
      </vt:variant>
      <vt:variant>
        <vt:lpwstr/>
      </vt:variant>
      <vt:variant>
        <vt:lpwstr>_Toc384667851</vt:lpwstr>
      </vt:variant>
      <vt:variant>
        <vt:i4>1769529</vt:i4>
      </vt:variant>
      <vt:variant>
        <vt:i4>46</vt:i4>
      </vt:variant>
      <vt:variant>
        <vt:i4>0</vt:i4>
      </vt:variant>
      <vt:variant>
        <vt:i4>5</vt:i4>
      </vt:variant>
      <vt:variant>
        <vt:lpwstr/>
      </vt:variant>
      <vt:variant>
        <vt:lpwstr>_Toc384667850</vt:lpwstr>
      </vt:variant>
      <vt:variant>
        <vt:i4>1703993</vt:i4>
      </vt:variant>
      <vt:variant>
        <vt:i4>40</vt:i4>
      </vt:variant>
      <vt:variant>
        <vt:i4>0</vt:i4>
      </vt:variant>
      <vt:variant>
        <vt:i4>5</vt:i4>
      </vt:variant>
      <vt:variant>
        <vt:lpwstr/>
      </vt:variant>
      <vt:variant>
        <vt:lpwstr>_Toc384667849</vt:lpwstr>
      </vt:variant>
      <vt:variant>
        <vt:i4>1703993</vt:i4>
      </vt:variant>
      <vt:variant>
        <vt:i4>34</vt:i4>
      </vt:variant>
      <vt:variant>
        <vt:i4>0</vt:i4>
      </vt:variant>
      <vt:variant>
        <vt:i4>5</vt:i4>
      </vt:variant>
      <vt:variant>
        <vt:lpwstr/>
      </vt:variant>
      <vt:variant>
        <vt:lpwstr>_Toc384667848</vt:lpwstr>
      </vt:variant>
      <vt:variant>
        <vt:i4>1703993</vt:i4>
      </vt:variant>
      <vt:variant>
        <vt:i4>28</vt:i4>
      </vt:variant>
      <vt:variant>
        <vt:i4>0</vt:i4>
      </vt:variant>
      <vt:variant>
        <vt:i4>5</vt:i4>
      </vt:variant>
      <vt:variant>
        <vt:lpwstr/>
      </vt:variant>
      <vt:variant>
        <vt:lpwstr>_Toc384667847</vt:lpwstr>
      </vt:variant>
      <vt:variant>
        <vt:i4>1703993</vt:i4>
      </vt:variant>
      <vt:variant>
        <vt:i4>22</vt:i4>
      </vt:variant>
      <vt:variant>
        <vt:i4>0</vt:i4>
      </vt:variant>
      <vt:variant>
        <vt:i4>5</vt:i4>
      </vt:variant>
      <vt:variant>
        <vt:lpwstr/>
      </vt:variant>
      <vt:variant>
        <vt:lpwstr>_Toc384667846</vt:lpwstr>
      </vt:variant>
      <vt:variant>
        <vt:i4>1703993</vt:i4>
      </vt:variant>
      <vt:variant>
        <vt:i4>16</vt:i4>
      </vt:variant>
      <vt:variant>
        <vt:i4>0</vt:i4>
      </vt:variant>
      <vt:variant>
        <vt:i4>5</vt:i4>
      </vt:variant>
      <vt:variant>
        <vt:lpwstr/>
      </vt:variant>
      <vt:variant>
        <vt:lpwstr>_Toc384667845</vt:lpwstr>
      </vt:variant>
      <vt:variant>
        <vt:i4>1703993</vt:i4>
      </vt:variant>
      <vt:variant>
        <vt:i4>10</vt:i4>
      </vt:variant>
      <vt:variant>
        <vt:i4>0</vt:i4>
      </vt:variant>
      <vt:variant>
        <vt:i4>5</vt:i4>
      </vt:variant>
      <vt:variant>
        <vt:lpwstr/>
      </vt:variant>
      <vt:variant>
        <vt:lpwstr>_Toc384667844</vt:lpwstr>
      </vt:variant>
      <vt:variant>
        <vt:i4>1703993</vt:i4>
      </vt:variant>
      <vt:variant>
        <vt:i4>4</vt:i4>
      </vt:variant>
      <vt:variant>
        <vt:i4>0</vt:i4>
      </vt:variant>
      <vt:variant>
        <vt:i4>5</vt:i4>
      </vt:variant>
      <vt:variant>
        <vt:lpwstr/>
      </vt:variant>
      <vt:variant>
        <vt:lpwstr>_Toc384667843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 Diplomová práce (ft)</dc:title>
  <dc:subject/>
  <dc:creator>Martin</dc:creator>
  <cp:keywords/>
  <dc:description/>
  <cp:lastModifiedBy>Adam</cp:lastModifiedBy>
  <cp:revision>5</cp:revision>
  <cp:lastPrinted>2017-02-27T11:48:00Z</cp:lastPrinted>
  <dcterms:created xsi:type="dcterms:W3CDTF">2017-02-25T16:05:00Z</dcterms:created>
  <dcterms:modified xsi:type="dcterms:W3CDTF">2017-02-27T14:29:00Z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